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4"/>
        <w:wordWrap w:val="0"/>
        <w:snapToGrid w:val="0"/>
        <w:spacing w:line="312" w:lineRule="auto"/>
        <w:jc w:val="right"/>
        <w:rPr>
          <w:rFonts w:eastAsia="黑体"/>
          <w:spacing w:val="6"/>
          <w:sz w:val="32"/>
          <w:szCs w:val="32"/>
        </w:rPr>
      </w:pPr>
      <w:bookmarkStart w:id="0" w:name="_Toc431310732"/>
      <w:r>
        <w:rPr>
          <w:rFonts w:eastAsia="黑体"/>
          <w:spacing w:val="6"/>
          <w:sz w:val="32"/>
          <w:szCs w:val="32"/>
        </w:rPr>
        <w:t xml:space="preserve">       </w:t>
      </w:r>
    </w:p>
    <w:p>
      <w:pPr>
        <w:pStyle w:val="64"/>
        <w:snapToGrid w:val="0"/>
        <w:spacing w:line="312" w:lineRule="auto"/>
        <w:jc w:val="right"/>
        <w:rPr>
          <w:rFonts w:eastAsia="黑体"/>
          <w:spacing w:val="6"/>
          <w:sz w:val="32"/>
          <w:szCs w:val="32"/>
        </w:rPr>
      </w:pPr>
    </w:p>
    <w:p>
      <w:pPr>
        <w:pStyle w:val="64"/>
        <w:snapToGrid w:val="0"/>
        <w:spacing w:line="312" w:lineRule="auto"/>
        <w:jc w:val="right"/>
        <w:rPr>
          <w:rFonts w:eastAsia="黑体"/>
          <w:spacing w:val="6"/>
          <w:sz w:val="32"/>
          <w:szCs w:val="32"/>
        </w:rPr>
      </w:pPr>
    </w:p>
    <w:p>
      <w:pPr>
        <w:pStyle w:val="64"/>
        <w:snapToGrid w:val="0"/>
        <w:spacing w:line="312" w:lineRule="auto"/>
        <w:jc w:val="right"/>
        <w:rPr>
          <w:rFonts w:eastAsia="黑体"/>
          <w:spacing w:val="6"/>
          <w:sz w:val="32"/>
          <w:szCs w:val="32"/>
        </w:rPr>
      </w:pPr>
    </w:p>
    <w:p>
      <w:pPr>
        <w:pStyle w:val="64"/>
        <w:snapToGrid w:val="0"/>
        <w:spacing w:line="312" w:lineRule="auto"/>
        <w:jc w:val="center"/>
        <w:rPr>
          <w:rFonts w:eastAsia="黑体"/>
          <w:spacing w:val="6"/>
          <w:sz w:val="52"/>
          <w:szCs w:val="52"/>
        </w:rPr>
      </w:pPr>
      <w:bookmarkStart w:id="19" w:name="_GoBack"/>
      <w:r>
        <w:rPr>
          <w:rFonts w:eastAsia="黑体"/>
          <w:spacing w:val="6"/>
          <w:sz w:val="52"/>
          <w:szCs w:val="52"/>
        </w:rPr>
        <w:t>软件</w:t>
      </w:r>
      <w:r>
        <w:rPr>
          <w:rFonts w:hint="eastAsia" w:eastAsia="黑体"/>
          <w:spacing w:val="6"/>
          <w:sz w:val="52"/>
          <w:szCs w:val="52"/>
        </w:rPr>
        <w:t>《C语言IDE》</w:t>
      </w:r>
    </w:p>
    <w:p>
      <w:pPr>
        <w:pStyle w:val="64"/>
        <w:snapToGrid w:val="0"/>
        <w:spacing w:line="312" w:lineRule="auto"/>
        <w:jc w:val="center"/>
        <w:rPr>
          <w:rFonts w:eastAsia="黑体"/>
          <w:spacing w:val="6"/>
          <w:sz w:val="52"/>
          <w:szCs w:val="52"/>
        </w:rPr>
      </w:pPr>
      <w:r>
        <w:rPr>
          <w:rFonts w:eastAsia="黑体"/>
          <w:spacing w:val="6"/>
          <w:sz w:val="52"/>
          <w:szCs w:val="52"/>
        </w:rPr>
        <w:t>可靠性</w:t>
      </w:r>
      <w:r>
        <w:rPr>
          <w:rFonts w:hint="eastAsia" w:eastAsia="黑体"/>
          <w:spacing w:val="6"/>
          <w:sz w:val="52"/>
          <w:szCs w:val="52"/>
          <w:lang w:val="en-US" w:eastAsia="zh-CN"/>
        </w:rPr>
        <w:t>增长</w:t>
      </w:r>
      <w:r>
        <w:rPr>
          <w:rFonts w:eastAsia="黑体"/>
          <w:spacing w:val="6"/>
          <w:sz w:val="52"/>
          <w:szCs w:val="52"/>
        </w:rPr>
        <w:t>测试</w:t>
      </w:r>
      <w:r>
        <w:rPr>
          <w:rFonts w:hint="eastAsia" w:eastAsia="黑体"/>
          <w:spacing w:val="6"/>
          <w:sz w:val="52"/>
          <w:szCs w:val="52"/>
          <w:lang w:eastAsia="zh-CN"/>
        </w:rPr>
        <w:t>（</w:t>
      </w:r>
      <w:r>
        <w:rPr>
          <w:rFonts w:hint="eastAsia" w:eastAsia="黑体"/>
          <w:spacing w:val="6"/>
          <w:sz w:val="52"/>
          <w:szCs w:val="52"/>
          <w:lang w:val="en-US" w:eastAsia="zh-CN"/>
        </w:rPr>
        <w:t>初步</w:t>
      </w:r>
      <w:r>
        <w:rPr>
          <w:rFonts w:hint="eastAsia" w:eastAsia="黑体"/>
          <w:spacing w:val="6"/>
          <w:sz w:val="52"/>
          <w:szCs w:val="52"/>
          <w:lang w:eastAsia="zh-CN"/>
        </w:rPr>
        <w:t>）</w:t>
      </w:r>
      <w:r>
        <w:rPr>
          <w:rFonts w:eastAsia="黑体"/>
          <w:spacing w:val="6"/>
          <w:sz w:val="52"/>
          <w:szCs w:val="52"/>
        </w:rPr>
        <w:t>实验报告</w:t>
      </w:r>
    </w:p>
    <w:bookmarkEnd w:id="19"/>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52"/>
          <w:szCs w:val="52"/>
        </w:rPr>
      </w:pPr>
    </w:p>
    <w:p>
      <w:pPr>
        <w:pStyle w:val="64"/>
        <w:snapToGrid w:val="0"/>
        <w:spacing w:line="312" w:lineRule="auto"/>
        <w:jc w:val="center"/>
        <w:rPr>
          <w:rFonts w:eastAsia="黑体"/>
          <w:spacing w:val="6"/>
          <w:sz w:val="52"/>
          <w:szCs w:val="52"/>
        </w:rPr>
      </w:pPr>
    </w:p>
    <w:p>
      <w:pPr>
        <w:pStyle w:val="64"/>
        <w:snapToGrid w:val="0"/>
        <w:spacing w:line="312" w:lineRule="auto"/>
        <w:jc w:val="center"/>
        <w:rPr>
          <w:rFonts w:eastAsia="黑体"/>
          <w:spacing w:val="6"/>
          <w:sz w:val="52"/>
          <w:szCs w:val="52"/>
        </w:rPr>
      </w:pPr>
    </w:p>
    <w:tbl>
      <w:tblPr>
        <w:tblStyle w:val="48"/>
        <w:tblW w:w="8522" w:type="dxa"/>
        <w:tblInd w:w="0" w:type="dxa"/>
        <w:tblLayout w:type="fixed"/>
        <w:tblCellMar>
          <w:top w:w="0" w:type="dxa"/>
          <w:left w:w="108" w:type="dxa"/>
          <w:bottom w:w="0" w:type="dxa"/>
          <w:right w:w="108" w:type="dxa"/>
        </w:tblCellMar>
      </w:tblPr>
      <w:tblGrid>
        <w:gridCol w:w="5058"/>
        <w:gridCol w:w="3464"/>
      </w:tblGrid>
      <w:tr>
        <w:tblPrEx>
          <w:tblLayout w:type="fixed"/>
          <w:tblCellMar>
            <w:top w:w="0" w:type="dxa"/>
            <w:left w:w="108" w:type="dxa"/>
            <w:bottom w:w="0" w:type="dxa"/>
            <w:right w:w="108" w:type="dxa"/>
          </w:tblCellMar>
        </w:tblPrEx>
        <w:tc>
          <w:tcPr>
            <w:tcW w:w="5058" w:type="dxa"/>
            <w:shd w:val="clear" w:color="auto" w:fill="auto"/>
            <w:noWrap w:val="0"/>
            <w:vAlign w:val="center"/>
          </w:tcPr>
          <w:p>
            <w:pPr>
              <w:pStyle w:val="64"/>
              <w:snapToGrid w:val="0"/>
              <w:spacing w:line="312" w:lineRule="auto"/>
              <w:jc w:val="left"/>
              <w:rPr>
                <w:rFonts w:eastAsia="黑体"/>
                <w:spacing w:val="6"/>
                <w:sz w:val="52"/>
                <w:szCs w:val="52"/>
              </w:rPr>
            </w:pPr>
            <w:r>
              <w:rPr>
                <w:rFonts w:hint="eastAsia" w:ascii="宋体" w:hAnsi="宋体"/>
                <w:b/>
                <w:spacing w:val="6"/>
                <w:sz w:val="36"/>
                <w:szCs w:val="36"/>
              </w:rPr>
              <w:t>编  写</w:t>
            </w:r>
            <w:r>
              <w:rPr>
                <w:rFonts w:hint="eastAsia" w:ascii="宋体" w:hAnsi="宋体"/>
                <w:b/>
                <w:spacing w:val="6"/>
                <w:sz w:val="44"/>
                <w:szCs w:val="44"/>
              </w:rPr>
              <w:t>：</w:t>
            </w:r>
            <w:r>
              <w:rPr>
                <w:rFonts w:hint="eastAsia" w:ascii="宋体" w:hAnsi="宋体"/>
                <w:b/>
                <w:spacing w:val="6"/>
                <w:sz w:val="36"/>
                <w:szCs w:val="36"/>
                <w:u w:val="single"/>
                <w:lang w:val="en-US" w:eastAsia="zh-CN"/>
              </w:rPr>
              <w:t>关添军</w:t>
            </w:r>
            <w:r>
              <w:rPr>
                <w:rFonts w:hint="eastAsia" w:ascii="宋体" w:hAnsi="宋体"/>
                <w:b/>
                <w:spacing w:val="6"/>
                <w:sz w:val="36"/>
                <w:szCs w:val="36"/>
                <w:u w:val="single"/>
              </w:rPr>
              <w:t xml:space="preserve">  </w:t>
            </w:r>
            <w:r>
              <w:rPr>
                <w:rFonts w:ascii="宋体" w:hAnsi="宋体"/>
                <w:b/>
                <w:spacing w:val="6"/>
                <w:sz w:val="36"/>
                <w:szCs w:val="36"/>
                <w:u w:val="single"/>
              </w:rPr>
              <w:t>(</w:t>
            </w:r>
            <w:r>
              <w:rPr>
                <w:rFonts w:hint="eastAsia" w:ascii="宋体" w:hAnsi="宋体"/>
                <w:b/>
                <w:spacing w:val="6"/>
                <w:sz w:val="36"/>
                <w:szCs w:val="36"/>
                <w:u w:val="single"/>
                <w:lang w:val="en-US" w:eastAsia="zh-CN"/>
              </w:rPr>
              <w:t>1</w:t>
            </w:r>
            <w:r>
              <w:rPr>
                <w:rFonts w:hint="eastAsia" w:ascii="宋体" w:hAnsi="宋体"/>
                <w:b/>
                <w:spacing w:val="6"/>
                <w:sz w:val="36"/>
                <w:szCs w:val="36"/>
                <w:u w:val="single"/>
                <w:lang w:val="en-US" w:eastAsia="zh-CN"/>
              </w:rPr>
              <w:t>120162704</w:t>
            </w:r>
            <w:r>
              <w:rPr>
                <w:rFonts w:hint="eastAsia" w:ascii="宋体" w:hAnsi="宋体"/>
                <w:b/>
                <w:spacing w:val="6"/>
                <w:sz w:val="36"/>
                <w:szCs w:val="36"/>
                <w:u w:val="single"/>
              </w:rPr>
              <w:t>)</w:t>
            </w:r>
          </w:p>
        </w:tc>
        <w:tc>
          <w:tcPr>
            <w:tcW w:w="3464" w:type="dxa"/>
            <w:shd w:val="clear" w:color="auto" w:fill="auto"/>
            <w:noWrap w:val="0"/>
            <w:vAlign w:val="center"/>
          </w:tcPr>
          <w:p>
            <w:pPr>
              <w:pStyle w:val="64"/>
              <w:snapToGrid w:val="0"/>
              <w:spacing w:line="312" w:lineRule="auto"/>
              <w:jc w:val="left"/>
              <w:rPr>
                <w:rFonts w:ascii="宋体" w:hAnsi="宋体"/>
                <w:b/>
                <w:spacing w:val="6"/>
                <w:sz w:val="44"/>
                <w:szCs w:val="44"/>
                <w:u w:val="single"/>
              </w:rPr>
            </w:pPr>
            <w:r>
              <w:rPr>
                <w:rFonts w:hint="eastAsia" w:ascii="宋体" w:hAnsi="宋体"/>
                <w:b/>
                <w:spacing w:val="6"/>
                <w:sz w:val="36"/>
                <w:szCs w:val="36"/>
              </w:rPr>
              <w:t>日期</w:t>
            </w:r>
            <w:r>
              <w:rPr>
                <w:rFonts w:hint="eastAsia" w:ascii="宋体" w:hAnsi="宋体"/>
                <w:b/>
                <w:spacing w:val="6"/>
                <w:sz w:val="44"/>
                <w:szCs w:val="44"/>
              </w:rPr>
              <w:t>:</w:t>
            </w:r>
            <w:r>
              <w:rPr>
                <w:rFonts w:hint="eastAsia" w:ascii="宋体" w:hAnsi="宋体"/>
                <w:b/>
                <w:spacing w:val="6"/>
                <w:sz w:val="36"/>
                <w:szCs w:val="36"/>
                <w:u w:val="single"/>
                <w:lang w:val="en-US" w:eastAsia="zh-CN"/>
              </w:rPr>
              <w:t>5</w:t>
            </w:r>
            <w:r>
              <w:rPr>
                <w:rFonts w:hint="eastAsia" w:ascii="宋体" w:hAnsi="宋体"/>
                <w:b/>
                <w:spacing w:val="6"/>
                <w:sz w:val="36"/>
                <w:szCs w:val="36"/>
                <w:u w:val="single"/>
              </w:rPr>
              <w:t>月</w:t>
            </w:r>
            <w:r>
              <w:rPr>
                <w:rFonts w:hint="eastAsia" w:ascii="宋体" w:hAnsi="宋体"/>
                <w:b/>
                <w:spacing w:val="6"/>
                <w:sz w:val="36"/>
                <w:szCs w:val="36"/>
                <w:u w:val="single"/>
                <w:lang w:val="en-US" w:eastAsia="zh-CN"/>
              </w:rPr>
              <w:t>4</w:t>
            </w:r>
            <w:r>
              <w:rPr>
                <w:rFonts w:hint="eastAsia" w:ascii="宋体" w:hAnsi="宋体"/>
                <w:b/>
                <w:spacing w:val="6"/>
                <w:sz w:val="36"/>
                <w:szCs w:val="36"/>
                <w:u w:val="single"/>
              </w:rPr>
              <w:t>日</w:t>
            </w:r>
          </w:p>
        </w:tc>
      </w:tr>
    </w:tbl>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snapToGrid w:val="0"/>
        <w:spacing w:line="312" w:lineRule="auto"/>
        <w:jc w:val="center"/>
        <w:rPr>
          <w:rFonts w:eastAsia="黑体"/>
          <w:spacing w:val="6"/>
          <w:sz w:val="32"/>
          <w:szCs w:val="32"/>
        </w:rPr>
      </w:pPr>
    </w:p>
    <w:p>
      <w:pPr>
        <w:pStyle w:val="64"/>
        <w:ind w:right="-14" w:rightChars="-5"/>
        <w:jc w:val="center"/>
        <w:rPr>
          <w:rFonts w:eastAsia="黑体"/>
          <w:b/>
          <w:sz w:val="30"/>
        </w:rPr>
      </w:pPr>
    </w:p>
    <w:p>
      <w:pPr>
        <w:pStyle w:val="64"/>
        <w:ind w:right="-14" w:rightChars="-5"/>
        <w:jc w:val="center"/>
        <w:rPr>
          <w:rFonts w:eastAsia="黑体"/>
          <w:b/>
          <w:sz w:val="30"/>
        </w:rPr>
        <w:sectPr>
          <w:headerReference r:id="rId3" w:type="default"/>
          <w:footerReference r:id="rId4" w:type="default"/>
          <w:pgSz w:w="11906" w:h="16838"/>
          <w:pgMar w:top="1440" w:right="1800" w:bottom="1440" w:left="1800" w:header="851" w:footer="992" w:gutter="0"/>
          <w:pgNumType w:fmt="upperRoman" w:start="1"/>
          <w:cols w:space="720" w:num="1"/>
          <w:docGrid w:type="lines" w:linePitch="312" w:charSpace="0"/>
        </w:sectPr>
      </w:pPr>
    </w:p>
    <w:bookmarkEnd w:id="0"/>
    <w:p>
      <w:pPr>
        <w:pStyle w:val="64"/>
        <w:ind w:right="-14" w:rightChars="-5"/>
        <w:jc w:val="center"/>
        <w:rPr>
          <w:b/>
          <w:sz w:val="30"/>
        </w:rPr>
      </w:pPr>
    </w:p>
    <w:p>
      <w:pPr>
        <w:pStyle w:val="64"/>
        <w:ind w:right="-14" w:rightChars="-5"/>
        <w:jc w:val="center"/>
        <w:rPr>
          <w:szCs w:val="24"/>
        </w:rPr>
      </w:pPr>
      <w:r>
        <w:rPr>
          <w:b/>
          <w:sz w:val="30"/>
        </w:rPr>
        <w:t>目   录</w:t>
      </w:r>
    </w:p>
    <w:p>
      <w:pPr>
        <w:pStyle w:val="32"/>
        <w:tabs>
          <w:tab w:val="right" w:leader="dot" w:pos="8306"/>
        </w:tabs>
      </w:pPr>
      <w:r>
        <w:rPr>
          <w:color w:val="000000"/>
          <w:sz w:val="24"/>
          <w:szCs w:val="24"/>
        </w:rPr>
        <w:fldChar w:fldCharType="begin"/>
      </w:r>
      <w:r>
        <w:rPr>
          <w:color w:val="000000"/>
          <w:sz w:val="24"/>
          <w:szCs w:val="24"/>
        </w:rPr>
        <w:instrText xml:space="preserve"> TOC \o "1-3" \u </w:instrText>
      </w:r>
      <w:r>
        <w:rPr>
          <w:color w:val="000000"/>
          <w:sz w:val="24"/>
          <w:szCs w:val="24"/>
        </w:rPr>
        <w:fldChar w:fldCharType="separate"/>
      </w:r>
      <w:r>
        <w:rPr>
          <w:rFonts w:eastAsia="黑体"/>
          <w:kern w:val="44"/>
        </w:rPr>
        <w:t xml:space="preserve">1 </w:t>
      </w:r>
      <w:r>
        <w:t>软件可靠性</w:t>
      </w:r>
      <w:r>
        <w:rPr>
          <w:rFonts w:hint="eastAsia"/>
          <w:lang w:val="en-US" w:eastAsia="zh-CN"/>
        </w:rPr>
        <w:t>增长</w:t>
      </w:r>
      <w:r>
        <w:t>测试要求</w:t>
      </w:r>
      <w:r>
        <w:tab/>
      </w:r>
      <w:r>
        <w:fldChar w:fldCharType="begin"/>
      </w:r>
      <w:r>
        <w:instrText xml:space="preserve"> PAGEREF _Toc18856 </w:instrText>
      </w:r>
      <w:r>
        <w:fldChar w:fldCharType="separate"/>
      </w:r>
      <w:r>
        <w:t>1</w:t>
      </w:r>
      <w:r>
        <w:fldChar w:fldCharType="end"/>
      </w:r>
    </w:p>
    <w:p>
      <w:pPr>
        <w:pStyle w:val="41"/>
        <w:tabs>
          <w:tab w:val="right" w:leader="dot" w:pos="8306"/>
          <w:tab w:val="clear" w:pos="8300"/>
        </w:tabs>
        <w:rPr>
          <w:lang w:val="en-US" w:eastAsia="zh-CN"/>
        </w:rPr>
      </w:pPr>
      <w:r>
        <w:rPr>
          <w:rFonts w:eastAsia="黑体"/>
          <w:szCs w:val="28"/>
          <w:lang w:val="en-US" w:eastAsia="zh-CN"/>
        </w:rPr>
        <w:t>1.</w:t>
      </w:r>
      <w:r>
        <w:rPr>
          <w:rFonts w:hint="default" w:eastAsia="黑体"/>
          <w:szCs w:val="28"/>
          <w:lang w:val="en-US" w:eastAsia="zh-CN"/>
        </w:rPr>
        <w:t>1</w:t>
      </w:r>
      <w:r>
        <w:rPr>
          <w:rFonts w:eastAsia="黑体"/>
          <w:szCs w:val="28"/>
          <w:lang w:val="en-US" w:eastAsia="zh-CN"/>
        </w:rPr>
        <w:t xml:space="preserve"> </w:t>
      </w:r>
      <w:r>
        <w:rPr>
          <w:szCs w:val="28"/>
          <w:lang w:val="en-US" w:eastAsia="zh-CN"/>
        </w:rPr>
        <w:t>软件失效的定义</w:t>
      </w:r>
      <w:r>
        <w:rPr>
          <w:lang w:val="en-US" w:eastAsia="zh-CN"/>
        </w:rPr>
        <w:tab/>
      </w:r>
      <w:r>
        <w:rPr>
          <w:lang w:val="en-US" w:eastAsia="zh-CN"/>
        </w:rPr>
        <w:fldChar w:fldCharType="begin"/>
      </w:r>
      <w:r>
        <w:rPr>
          <w:lang w:val="en-US" w:eastAsia="zh-CN"/>
        </w:rPr>
        <w:instrText xml:space="preserve"> PAGEREF _Toc24773 </w:instrText>
      </w:r>
      <w:r>
        <w:rPr>
          <w:lang w:val="en-US" w:eastAsia="zh-CN"/>
        </w:rPr>
        <w:fldChar w:fldCharType="separate"/>
      </w:r>
      <w:r>
        <w:rPr>
          <w:lang w:val="en-US" w:eastAsia="zh-CN"/>
        </w:rPr>
        <w:t>1</w:t>
      </w:r>
      <w:r>
        <w:rPr>
          <w:lang w:val="en-US" w:eastAsia="zh-CN"/>
        </w:rPr>
        <w:fldChar w:fldCharType="end"/>
      </w:r>
    </w:p>
    <w:p>
      <w:pPr>
        <w:pStyle w:val="41"/>
        <w:tabs>
          <w:tab w:val="right" w:leader="dot" w:pos="8306"/>
          <w:tab w:val="clear" w:pos="8300"/>
        </w:tabs>
        <w:rPr>
          <w:lang w:val="en-US" w:eastAsia="zh-CN"/>
        </w:rPr>
      </w:pPr>
      <w:r>
        <w:rPr>
          <w:rFonts w:eastAsia="黑体"/>
          <w:szCs w:val="28"/>
          <w:lang w:val="en-US" w:eastAsia="zh-CN"/>
        </w:rPr>
        <w:t>1.</w:t>
      </w:r>
      <w:r>
        <w:rPr>
          <w:rFonts w:hint="default" w:eastAsia="黑体"/>
          <w:szCs w:val="28"/>
          <w:lang w:val="en-US" w:eastAsia="zh-CN"/>
        </w:rPr>
        <w:t>2</w:t>
      </w:r>
      <w:r>
        <w:rPr>
          <w:rFonts w:eastAsia="黑体"/>
          <w:szCs w:val="28"/>
          <w:lang w:val="en-US" w:eastAsia="zh-CN"/>
        </w:rPr>
        <w:t xml:space="preserve"> </w:t>
      </w:r>
      <w:r>
        <w:rPr>
          <w:szCs w:val="28"/>
          <w:lang w:val="en-US" w:eastAsia="zh-CN"/>
        </w:rPr>
        <w:t>软件可靠性</w:t>
      </w:r>
      <w:r>
        <w:rPr>
          <w:rFonts w:hint="eastAsia"/>
          <w:szCs w:val="28"/>
          <w:lang w:val="en-US" w:eastAsia="zh-CN"/>
        </w:rPr>
        <w:t>增长</w:t>
      </w:r>
      <w:r>
        <w:rPr>
          <w:szCs w:val="28"/>
          <w:lang w:val="en-US" w:eastAsia="zh-CN"/>
        </w:rPr>
        <w:t>测试终止条件</w:t>
      </w:r>
      <w:r>
        <w:rPr>
          <w:lang w:val="en-US" w:eastAsia="zh-CN"/>
        </w:rPr>
        <w:tab/>
      </w:r>
      <w:r>
        <w:rPr>
          <w:lang w:val="en-US" w:eastAsia="zh-CN"/>
        </w:rPr>
        <w:fldChar w:fldCharType="begin"/>
      </w:r>
      <w:r>
        <w:rPr>
          <w:lang w:val="en-US" w:eastAsia="zh-CN"/>
        </w:rPr>
        <w:instrText xml:space="preserve"> PAGEREF _Toc7423 </w:instrText>
      </w:r>
      <w:r>
        <w:rPr>
          <w:lang w:val="en-US" w:eastAsia="zh-CN"/>
        </w:rPr>
        <w:fldChar w:fldCharType="separate"/>
      </w:r>
      <w:r>
        <w:rPr>
          <w:lang w:val="en-US" w:eastAsia="zh-CN"/>
        </w:rPr>
        <w:t>2</w:t>
      </w:r>
      <w:r>
        <w:rPr>
          <w:lang w:val="en-US" w:eastAsia="zh-CN"/>
        </w:rPr>
        <w:fldChar w:fldCharType="end"/>
      </w:r>
    </w:p>
    <w:p>
      <w:pPr>
        <w:pStyle w:val="32"/>
        <w:tabs>
          <w:tab w:val="right" w:leader="dot" w:pos="8306"/>
        </w:tabs>
      </w:pPr>
      <w:r>
        <w:rPr>
          <w:rFonts w:eastAsia="黑体"/>
          <w:kern w:val="44"/>
        </w:rPr>
        <w:t xml:space="preserve">2 </w:t>
      </w:r>
      <w:r>
        <w:t>测试结果</w:t>
      </w:r>
      <w:r>
        <w:tab/>
      </w:r>
      <w:r>
        <w:fldChar w:fldCharType="begin"/>
      </w:r>
      <w:r>
        <w:instrText xml:space="preserve"> PAGEREF _Toc20191 </w:instrText>
      </w:r>
      <w:r>
        <w:fldChar w:fldCharType="separate"/>
      </w:r>
      <w:r>
        <w:t>2</w:t>
      </w:r>
      <w:r>
        <w:fldChar w:fldCharType="end"/>
      </w:r>
    </w:p>
    <w:p>
      <w:pPr>
        <w:pStyle w:val="41"/>
        <w:tabs>
          <w:tab w:val="right" w:leader="dot" w:pos="8306"/>
          <w:tab w:val="clear" w:pos="8300"/>
        </w:tabs>
        <w:rPr>
          <w:lang w:val="en-US" w:eastAsia="zh-CN"/>
        </w:rPr>
      </w:pPr>
      <w:r>
        <w:rPr>
          <w:rFonts w:eastAsia="黑体"/>
          <w:szCs w:val="28"/>
          <w:lang w:val="en-US" w:eastAsia="zh-CN"/>
        </w:rPr>
        <w:t xml:space="preserve">2.1 </w:t>
      </w:r>
      <w:r>
        <w:rPr>
          <w:szCs w:val="28"/>
          <w:lang w:val="en-US" w:eastAsia="zh-CN"/>
        </w:rPr>
        <w:t>测试用例生成情况</w:t>
      </w:r>
      <w:r>
        <w:rPr>
          <w:lang w:val="en-US" w:eastAsia="zh-CN"/>
        </w:rPr>
        <w:tab/>
      </w:r>
      <w:r>
        <w:rPr>
          <w:lang w:val="en-US" w:eastAsia="zh-CN"/>
        </w:rPr>
        <w:fldChar w:fldCharType="begin"/>
      </w:r>
      <w:r>
        <w:rPr>
          <w:lang w:val="en-US" w:eastAsia="zh-CN"/>
        </w:rPr>
        <w:instrText xml:space="preserve"> PAGEREF _Toc23754 </w:instrText>
      </w:r>
      <w:r>
        <w:rPr>
          <w:lang w:val="en-US" w:eastAsia="zh-CN"/>
        </w:rPr>
        <w:fldChar w:fldCharType="separate"/>
      </w:r>
      <w:r>
        <w:rPr>
          <w:lang w:val="en-US" w:eastAsia="zh-CN"/>
        </w:rPr>
        <w:t>2</w:t>
      </w:r>
      <w:r>
        <w:rPr>
          <w:lang w:val="en-US" w:eastAsia="zh-CN"/>
        </w:rPr>
        <w:fldChar w:fldCharType="end"/>
      </w:r>
    </w:p>
    <w:p>
      <w:pPr>
        <w:pStyle w:val="41"/>
        <w:tabs>
          <w:tab w:val="right" w:leader="dot" w:pos="8306"/>
          <w:tab w:val="clear" w:pos="8300"/>
        </w:tabs>
        <w:rPr>
          <w:lang w:val="en-US" w:eastAsia="zh-CN"/>
        </w:rPr>
      </w:pPr>
      <w:r>
        <w:rPr>
          <w:rFonts w:eastAsia="黑体"/>
          <w:szCs w:val="28"/>
          <w:lang w:val="en-US" w:eastAsia="zh-CN"/>
        </w:rPr>
        <w:t xml:space="preserve">2.2 </w:t>
      </w:r>
      <w:r>
        <w:rPr>
          <w:szCs w:val="28"/>
          <w:lang w:val="en-US" w:eastAsia="zh-CN"/>
        </w:rPr>
        <w:t>测试用例执行情况</w:t>
      </w:r>
      <w:r>
        <w:rPr>
          <w:lang w:val="en-US" w:eastAsia="zh-CN"/>
        </w:rPr>
        <w:tab/>
      </w:r>
      <w:r>
        <w:rPr>
          <w:lang w:val="en-US" w:eastAsia="zh-CN"/>
        </w:rPr>
        <w:fldChar w:fldCharType="begin"/>
      </w:r>
      <w:r>
        <w:rPr>
          <w:lang w:val="en-US" w:eastAsia="zh-CN"/>
        </w:rPr>
        <w:instrText xml:space="preserve"> PAGEREF _Toc726 </w:instrText>
      </w:r>
      <w:r>
        <w:rPr>
          <w:lang w:val="en-US" w:eastAsia="zh-CN"/>
        </w:rPr>
        <w:fldChar w:fldCharType="separate"/>
      </w:r>
      <w:r>
        <w:rPr>
          <w:lang w:val="en-US" w:eastAsia="zh-CN"/>
        </w:rPr>
        <w:t>2</w:t>
      </w:r>
      <w:r>
        <w:rPr>
          <w:lang w:val="en-US" w:eastAsia="zh-CN"/>
        </w:rPr>
        <w:fldChar w:fldCharType="end"/>
      </w:r>
    </w:p>
    <w:p>
      <w:pPr>
        <w:pStyle w:val="32"/>
        <w:tabs>
          <w:tab w:val="right" w:leader="dot" w:pos="8306"/>
        </w:tabs>
      </w:pPr>
      <w:r>
        <w:rPr>
          <w:rFonts w:eastAsia="黑体"/>
          <w:kern w:val="44"/>
        </w:rPr>
        <w:t xml:space="preserve">3 </w:t>
      </w:r>
      <w:r>
        <w:t>软件可靠性</w:t>
      </w:r>
      <w:r>
        <w:rPr>
          <w:rFonts w:hint="eastAsia"/>
          <w:lang w:val="en-US" w:eastAsia="zh-CN"/>
        </w:rPr>
        <w:t>增长</w:t>
      </w:r>
      <w:r>
        <w:t>测试结论</w:t>
      </w:r>
      <w:r>
        <w:tab/>
      </w:r>
      <w:r>
        <w:fldChar w:fldCharType="begin"/>
      </w:r>
      <w:r>
        <w:instrText xml:space="preserve"> PAGEREF _Toc12797 </w:instrText>
      </w:r>
      <w:r>
        <w:fldChar w:fldCharType="separate"/>
      </w:r>
      <w:r>
        <w:t>3</w:t>
      </w:r>
      <w:r>
        <w:fldChar w:fldCharType="end"/>
      </w:r>
    </w:p>
    <w:p>
      <w:pPr>
        <w:pStyle w:val="32"/>
        <w:tabs>
          <w:tab w:val="right" w:leader="dot" w:pos="8306"/>
        </w:tabs>
      </w:pPr>
      <w:r>
        <w:rPr>
          <w:rFonts w:hint="eastAsia" w:eastAsia="黑体"/>
          <w:kern w:val="44"/>
          <w:lang w:val="en-US" w:eastAsia="zh-CN"/>
        </w:rPr>
        <w:t>4</w:t>
      </w:r>
      <w:r>
        <w:rPr>
          <w:rFonts w:eastAsia="黑体"/>
          <w:kern w:val="44"/>
        </w:rPr>
        <w:t xml:space="preserve"> </w:t>
      </w:r>
      <w:r>
        <w:t>软件可靠性</w:t>
      </w:r>
      <w:r>
        <w:rPr>
          <w:rFonts w:hint="eastAsia"/>
          <w:lang w:val="en-US" w:eastAsia="zh-CN"/>
        </w:rPr>
        <w:t>增长</w:t>
      </w:r>
      <w:r>
        <w:t>测试实验总结与建议</w:t>
      </w:r>
      <w:r>
        <w:tab/>
      </w:r>
      <w:r>
        <w:fldChar w:fldCharType="begin"/>
      </w:r>
      <w:r>
        <w:instrText xml:space="preserve"> PAGEREF _Toc4294 </w:instrText>
      </w:r>
      <w:r>
        <w:fldChar w:fldCharType="separate"/>
      </w:r>
      <w:r>
        <w:t>3</w:t>
      </w:r>
      <w:r>
        <w:fldChar w:fldCharType="end"/>
      </w:r>
    </w:p>
    <w:p>
      <w:pPr>
        <w:spacing w:line="360" w:lineRule="auto"/>
        <w:ind w:firstLine="560" w:firstLineChars="200"/>
        <w:rPr>
          <w:sz w:val="21"/>
          <w:szCs w:val="21"/>
        </w:rPr>
      </w:pPr>
      <w:r>
        <w:rPr>
          <w:color w:val="000000"/>
          <w:szCs w:val="24"/>
        </w:rPr>
        <w:fldChar w:fldCharType="end"/>
      </w:r>
    </w:p>
    <w:p>
      <w:pPr>
        <w:pStyle w:val="64"/>
        <w:rPr>
          <w:rFonts w:hint="default"/>
          <w:sz w:val="21"/>
          <w:szCs w:val="21"/>
          <w:lang w:val="en-US"/>
        </w:rPr>
        <w:sectPr>
          <w:headerReference r:id="rId5" w:type="default"/>
          <w:footerReference r:id="rId6" w:type="default"/>
          <w:pgSz w:w="11906" w:h="16838"/>
          <w:pgMar w:top="1440" w:right="1800" w:bottom="1440" w:left="1800" w:header="851" w:footer="992" w:gutter="0"/>
          <w:pgNumType w:fmt="lowerRoman" w:start="1"/>
          <w:cols w:space="720" w:num="1"/>
          <w:docGrid w:type="lines" w:linePitch="312" w:charSpace="0"/>
        </w:sectPr>
      </w:pPr>
    </w:p>
    <w:p>
      <w:pPr>
        <w:pStyle w:val="2"/>
        <w:numPr>
          <w:ilvl w:val="0"/>
          <w:numId w:val="1"/>
        </w:numPr>
        <w:spacing w:before="0"/>
      </w:pPr>
      <w:bookmarkStart w:id="1" w:name="_Toc337668658"/>
      <w:bookmarkStart w:id="2" w:name="_Toc18856"/>
      <w:bookmarkStart w:id="3" w:name="_Toc337668659"/>
      <w:bookmarkStart w:id="4" w:name="_Toc271493882"/>
      <w:r>
        <w:t>软件可靠性验证测试要求</w:t>
      </w:r>
      <w:bookmarkEnd w:id="1"/>
      <w:bookmarkEnd w:id="2"/>
    </w:p>
    <w:bookmarkEnd w:id="3"/>
    <w:p>
      <w:pPr>
        <w:pStyle w:val="3"/>
        <w:numPr>
          <w:ilvl w:val="1"/>
          <w:numId w:val="1"/>
        </w:numPr>
        <w:spacing w:after="0"/>
        <w:rPr>
          <w:sz w:val="28"/>
          <w:szCs w:val="28"/>
        </w:rPr>
      </w:pPr>
      <w:bookmarkStart w:id="5" w:name="_Toc337668660"/>
      <w:bookmarkStart w:id="6" w:name="_Toc24773"/>
      <w:r>
        <w:rPr>
          <w:sz w:val="28"/>
          <w:szCs w:val="28"/>
        </w:rPr>
        <w:t>软件失效的定义</w:t>
      </w:r>
      <w:bookmarkEnd w:id="5"/>
      <w:bookmarkEnd w:id="6"/>
    </w:p>
    <w:p>
      <w:pPr>
        <w:pStyle w:val="4"/>
      </w:pPr>
      <w:r>
        <w:rPr>
          <w:szCs w:val="28"/>
        </w:rPr>
        <w:t>软件不能实现软件需求规格说明书上的功能。</w:t>
      </w:r>
    </w:p>
    <w:p>
      <w:pPr>
        <w:pStyle w:val="3"/>
        <w:numPr>
          <w:ilvl w:val="1"/>
          <w:numId w:val="1"/>
        </w:numPr>
        <w:spacing w:after="0"/>
        <w:rPr>
          <w:sz w:val="28"/>
          <w:szCs w:val="28"/>
        </w:rPr>
      </w:pPr>
      <w:bookmarkStart w:id="7" w:name="_Toc130546406"/>
      <w:bookmarkEnd w:id="7"/>
      <w:bookmarkStart w:id="8" w:name="_Toc130546407"/>
      <w:bookmarkEnd w:id="8"/>
      <w:bookmarkStart w:id="9" w:name="_Toc130546408"/>
      <w:bookmarkEnd w:id="9"/>
      <w:bookmarkStart w:id="10" w:name="_Toc337668661"/>
      <w:bookmarkStart w:id="11" w:name="_Toc7423"/>
      <w:r>
        <w:rPr>
          <w:sz w:val="28"/>
          <w:szCs w:val="28"/>
        </w:rPr>
        <w:t>软件可靠性验证测试终止条件</w:t>
      </w:r>
      <w:bookmarkEnd w:id="10"/>
      <w:bookmarkEnd w:id="11"/>
    </w:p>
    <w:p>
      <w:pPr>
        <w:pStyle w:val="4"/>
      </w:pPr>
    </w:p>
    <w:p>
      <w:pPr>
        <w:pStyle w:val="4"/>
      </w:pPr>
      <w:r>
        <w:rPr>
          <w:rFonts w:hint="eastAsia"/>
          <w:lang w:val="en-US" w:eastAsia="zh-CN"/>
        </w:rPr>
        <w:t>常规代码产生无法编译，不规范代码和有BUG代码无法报错</w:t>
      </w:r>
      <w:r>
        <w:t>。</w:t>
      </w:r>
    </w:p>
    <w:p>
      <w:pPr>
        <w:pStyle w:val="4"/>
      </w:pPr>
    </w:p>
    <w:bookmarkEnd w:id="4"/>
    <w:p>
      <w:pPr>
        <w:pStyle w:val="2"/>
        <w:numPr>
          <w:ilvl w:val="0"/>
          <w:numId w:val="1"/>
        </w:numPr>
        <w:spacing w:before="0"/>
      </w:pPr>
      <w:bookmarkStart w:id="12" w:name="_Toc20191"/>
      <w:r>
        <w:t>测试结果</w:t>
      </w:r>
      <w:bookmarkEnd w:id="12"/>
    </w:p>
    <w:p>
      <w:pPr>
        <w:pStyle w:val="3"/>
        <w:numPr>
          <w:ilvl w:val="1"/>
          <w:numId w:val="1"/>
        </w:numPr>
        <w:spacing w:after="0"/>
        <w:rPr>
          <w:sz w:val="28"/>
          <w:szCs w:val="28"/>
        </w:rPr>
      </w:pPr>
      <w:bookmarkStart w:id="13" w:name="_Toc312660989"/>
      <w:bookmarkStart w:id="14" w:name="_Toc23754"/>
      <w:r>
        <w:rPr>
          <w:sz w:val="28"/>
          <w:szCs w:val="28"/>
        </w:rPr>
        <w:t>测试用例生成情况</w:t>
      </w:r>
      <w:bookmarkEnd w:id="13"/>
      <w:bookmarkEnd w:id="14"/>
    </w:p>
    <w:p>
      <w:pPr>
        <w:pStyle w:val="4"/>
        <w:rPr>
          <w:szCs w:val="28"/>
        </w:rPr>
      </w:pPr>
      <w:r>
        <w:rPr>
          <w:szCs w:val="28"/>
        </w:rPr>
        <w:t>共生成</w:t>
      </w:r>
      <w:r>
        <w:rPr>
          <w:rFonts w:hint="eastAsia"/>
          <w:szCs w:val="28"/>
          <w:lang w:val="en-US" w:eastAsia="zh-CN"/>
        </w:rPr>
        <w:t>62</w:t>
      </w:r>
      <w:r>
        <w:rPr>
          <w:szCs w:val="28"/>
        </w:rPr>
        <w:t>个测试用例，其中：</w:t>
      </w:r>
    </w:p>
    <w:p>
      <w:pPr>
        <w:pStyle w:val="4"/>
        <w:numPr>
          <w:ilvl w:val="0"/>
          <w:numId w:val="12"/>
        </w:numPr>
        <w:rPr>
          <w:szCs w:val="28"/>
        </w:rPr>
      </w:pPr>
      <w:r>
        <w:rPr>
          <w:rFonts w:hint="eastAsia"/>
          <w:szCs w:val="28"/>
          <w:lang w:val="en-US" w:eastAsia="zh-CN"/>
        </w:rPr>
        <w:t>常规代码，从自己以前学习的作业题代码中选择，已经通过VC++ ,DEVC++等类似编译环境。 30个，占总数的15/31。</w:t>
      </w:r>
    </w:p>
    <w:p>
      <w:pPr>
        <w:pStyle w:val="4"/>
        <w:numPr>
          <w:ilvl w:val="0"/>
          <w:numId w:val="12"/>
        </w:numPr>
        <w:rPr>
          <w:szCs w:val="28"/>
        </w:rPr>
      </w:pPr>
      <w:r>
        <w:rPr>
          <w:rFonts w:hint="eastAsia"/>
          <w:lang w:val="en-US" w:eastAsia="zh-CN"/>
        </w:rPr>
        <w:t>不规范代码</w:t>
      </w:r>
      <w:r>
        <w:rPr>
          <w:szCs w:val="28"/>
        </w:rPr>
        <w:t>，</w:t>
      </w:r>
      <w:r>
        <w:rPr>
          <w:rFonts w:hint="eastAsia"/>
          <w:szCs w:val="28"/>
          <w:lang w:val="en-US" w:eastAsia="zh-CN"/>
        </w:rPr>
        <w:t>随机选取编写的有明显C语言语法错误的代码。30个，占总数的1/31</w:t>
      </w:r>
      <w:r>
        <w:rPr>
          <w:szCs w:val="28"/>
        </w:rPr>
        <w:t>；</w:t>
      </w:r>
    </w:p>
    <w:p>
      <w:pPr>
        <w:pStyle w:val="4"/>
        <w:numPr>
          <w:ilvl w:val="0"/>
          <w:numId w:val="12"/>
        </w:numPr>
        <w:rPr>
          <w:szCs w:val="28"/>
        </w:rPr>
      </w:pPr>
      <w:r>
        <w:rPr>
          <w:rFonts w:hint="eastAsia"/>
          <w:szCs w:val="28"/>
          <w:lang w:val="en-US" w:eastAsia="zh-CN"/>
        </w:rPr>
        <w:t>有BUG的代码，例如死循环，非法调用等。2个，占总数的1/31</w:t>
      </w:r>
      <w:r>
        <w:rPr>
          <w:szCs w:val="28"/>
        </w:rPr>
        <w:t>；</w:t>
      </w:r>
    </w:p>
    <w:p>
      <w:pPr>
        <w:pStyle w:val="4"/>
        <w:rPr>
          <w:rFonts w:hint="eastAsia"/>
          <w:szCs w:val="28"/>
        </w:rPr>
      </w:pPr>
    </w:p>
    <w:p>
      <w:pPr>
        <w:pStyle w:val="3"/>
        <w:numPr>
          <w:ilvl w:val="1"/>
          <w:numId w:val="1"/>
        </w:numPr>
        <w:spacing w:after="0"/>
        <w:rPr>
          <w:sz w:val="28"/>
          <w:szCs w:val="28"/>
        </w:rPr>
      </w:pPr>
      <w:bookmarkStart w:id="15" w:name="_Toc726"/>
      <w:r>
        <w:rPr>
          <w:sz w:val="28"/>
          <w:szCs w:val="28"/>
        </w:rPr>
        <w:t>测试用例执行情况</w:t>
      </w:r>
      <w:bookmarkEnd w:id="15"/>
    </w:p>
    <w:p>
      <w:pPr>
        <w:pStyle w:val="15"/>
        <w:ind w:firstLine="435"/>
        <w:rPr>
          <w:rFonts w:ascii="Times New Roman" w:hAnsi="Times New Roman" w:eastAsia="宋体" w:cs="Times New Roman"/>
          <w:sz w:val="28"/>
          <w:szCs w:val="28"/>
        </w:rPr>
      </w:pPr>
      <w:r>
        <w:rPr>
          <w:rFonts w:ascii="Times New Roman" w:hAnsi="Times New Roman" w:eastAsia="宋体" w:cs="Times New Roman"/>
          <w:sz w:val="28"/>
          <w:szCs w:val="28"/>
        </w:rPr>
        <w:t>共执行测试用例</w:t>
      </w:r>
      <w:r>
        <w:rPr>
          <w:rFonts w:hint="eastAsia" w:ascii="Times New Roman" w:hAnsi="Times New Roman" w:eastAsia="宋体" w:cs="Times New Roman"/>
          <w:sz w:val="28"/>
          <w:szCs w:val="28"/>
          <w:lang w:val="en-US" w:eastAsia="zh-CN"/>
        </w:rPr>
        <w:t>62</w:t>
      </w:r>
      <w:r>
        <w:rPr>
          <w:rFonts w:ascii="Times New Roman" w:hAnsi="Times New Roman" w:eastAsia="宋体" w:cs="Times New Roman"/>
          <w:sz w:val="28"/>
          <w:szCs w:val="28"/>
        </w:rPr>
        <w:t>个，平均每个测试用例执行时间</w:t>
      </w:r>
      <w:r>
        <w:rPr>
          <w:rFonts w:hint="eastAsia" w:ascii="Times New Roman" w:hAnsi="Times New Roman" w:eastAsia="宋体" w:cs="Times New Roman"/>
          <w:sz w:val="28"/>
          <w:szCs w:val="28"/>
          <w:lang w:val="en-US" w:eastAsia="zh-CN"/>
        </w:rPr>
        <w:t>2</w:t>
      </w:r>
      <w:r>
        <w:rPr>
          <w:rFonts w:ascii="Times New Roman" w:hAnsi="Times New Roman" w:eastAsia="宋体" w:cs="Times New Roman"/>
          <w:sz w:val="28"/>
          <w:szCs w:val="28"/>
        </w:rPr>
        <w:t>秒，发现缺陷个数</w:t>
      </w:r>
      <w:r>
        <w:rPr>
          <w:rFonts w:hint="eastAsia" w:ascii="Times New Roman" w:hAnsi="Times New Roman" w:eastAsia="宋体" w:cs="Times New Roman"/>
          <w:sz w:val="28"/>
          <w:szCs w:val="28"/>
          <w:lang w:val="en-US" w:eastAsia="zh-CN"/>
        </w:rPr>
        <w:t>1</w:t>
      </w:r>
      <w:r>
        <w:rPr>
          <w:rFonts w:ascii="Times New Roman" w:hAnsi="Times New Roman" w:eastAsia="宋体" w:cs="Times New Roman"/>
          <w:sz w:val="28"/>
          <w:szCs w:val="28"/>
        </w:rPr>
        <w:t>个。</w:t>
      </w:r>
    </w:p>
    <w:p>
      <w:pPr>
        <w:pStyle w:val="15"/>
        <w:spacing w:after="120"/>
        <w:jc w:val="center"/>
        <w:rPr>
          <w:rFonts w:ascii="Times New Roman" w:hAnsi="Times New Roman" w:cs="Times New Roman"/>
          <w:color w:val="000000"/>
          <w:sz w:val="24"/>
          <w:lang w:val="zh-CN"/>
        </w:rPr>
      </w:pPr>
      <w:r>
        <w:rPr>
          <w:rFonts w:ascii="Times New Roman" w:hAnsi="Times New Roman" w:cs="Times New Roman"/>
          <w:color w:val="000000"/>
          <w:sz w:val="24"/>
          <w:lang w:val="zh-CN"/>
        </w:rPr>
        <w:t xml:space="preserve">表 </w:t>
      </w:r>
      <w:r>
        <w:rPr>
          <w:rFonts w:ascii="Times New Roman" w:hAnsi="Times New Roman" w:cs="Times New Roman"/>
          <w:color w:val="000000"/>
          <w:sz w:val="24"/>
          <w:lang w:val="zh-CN"/>
        </w:rPr>
        <w:fldChar w:fldCharType="begin"/>
      </w:r>
      <w:r>
        <w:rPr>
          <w:rFonts w:ascii="Times New Roman" w:hAnsi="Times New Roman" w:cs="Times New Roman"/>
          <w:color w:val="000000"/>
          <w:sz w:val="24"/>
          <w:lang w:val="zh-CN"/>
        </w:rPr>
        <w:instrText xml:space="preserve"> SEQ 表 \* ARABIC </w:instrText>
      </w:r>
      <w:r>
        <w:rPr>
          <w:rFonts w:ascii="Times New Roman" w:hAnsi="Times New Roman" w:cs="Times New Roman"/>
          <w:color w:val="000000"/>
          <w:sz w:val="24"/>
          <w:lang w:val="zh-CN"/>
        </w:rPr>
        <w:fldChar w:fldCharType="separate"/>
      </w:r>
      <w:r>
        <w:rPr>
          <w:rFonts w:ascii="Times New Roman" w:hAnsi="Times New Roman" w:cs="Times New Roman"/>
          <w:color w:val="000000"/>
          <w:sz w:val="24"/>
          <w:lang w:val="zh-CN"/>
        </w:rPr>
        <w:t>1</w:t>
      </w:r>
      <w:r>
        <w:rPr>
          <w:rFonts w:ascii="Times New Roman" w:hAnsi="Times New Roman" w:cs="Times New Roman"/>
          <w:color w:val="000000"/>
          <w:sz w:val="24"/>
          <w:lang w:val="zh-CN"/>
        </w:rPr>
        <w:fldChar w:fldCharType="end"/>
      </w:r>
      <w:r>
        <w:rPr>
          <w:rFonts w:ascii="Times New Roman" w:hAnsi="Times New Roman" w:cs="Times New Roman"/>
          <w:color w:val="000000"/>
          <w:sz w:val="24"/>
          <w:lang w:val="zh-CN"/>
        </w:rPr>
        <w:t xml:space="preserve"> 测试用例执行情况表</w:t>
      </w:r>
    </w:p>
    <w:tbl>
      <w:tblPr>
        <w:tblStyle w:val="48"/>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1"/>
        <w:gridCol w:w="2933"/>
        <w:gridCol w:w="2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 w:hRule="atLeast"/>
        </w:trPr>
        <w:tc>
          <w:tcPr>
            <w:tcW w:w="3101" w:type="dxa"/>
            <w:noWrap w:val="0"/>
            <w:vAlign w:val="bottom"/>
          </w:tcPr>
          <w:p>
            <w:pPr>
              <w:spacing w:line="360" w:lineRule="auto"/>
              <w:jc w:val="center"/>
              <w:rPr>
                <w:rFonts w:hint="eastAsia"/>
                <w:b/>
                <w:sz w:val="21"/>
                <w:szCs w:val="21"/>
              </w:rPr>
            </w:pPr>
            <w:r>
              <w:rPr>
                <w:rFonts w:hint="eastAsia"/>
                <w:b/>
                <w:sz w:val="21"/>
                <w:szCs w:val="21"/>
              </w:rPr>
              <w:t>执行用例数</w:t>
            </w:r>
          </w:p>
        </w:tc>
        <w:tc>
          <w:tcPr>
            <w:tcW w:w="2933" w:type="dxa"/>
            <w:noWrap w:val="0"/>
            <w:vAlign w:val="bottom"/>
          </w:tcPr>
          <w:p>
            <w:pPr>
              <w:spacing w:line="360" w:lineRule="auto"/>
              <w:jc w:val="center"/>
              <w:rPr>
                <w:rFonts w:hint="default" w:eastAsia="宋体"/>
                <w:b/>
                <w:sz w:val="21"/>
                <w:szCs w:val="21"/>
                <w:lang w:val="en-US" w:eastAsia="zh-CN"/>
              </w:rPr>
            </w:pPr>
            <w:r>
              <w:rPr>
                <w:rFonts w:hint="eastAsia"/>
                <w:b/>
                <w:sz w:val="21"/>
                <w:szCs w:val="21"/>
                <w:lang w:val="en-US" w:eastAsia="zh-CN"/>
              </w:rPr>
              <w:t>不符合</w:t>
            </w:r>
            <w:r>
              <w:rPr>
                <w:rFonts w:hint="eastAsia"/>
                <w:b/>
                <w:sz w:val="21"/>
                <w:szCs w:val="21"/>
                <w:lang w:val="en-US" w:eastAsia="zh-CN"/>
              </w:rPr>
              <w:t>条件用例数</w:t>
            </w:r>
          </w:p>
        </w:tc>
        <w:tc>
          <w:tcPr>
            <w:tcW w:w="2969" w:type="dxa"/>
            <w:noWrap w:val="0"/>
            <w:vAlign w:val="bottom"/>
          </w:tcPr>
          <w:p>
            <w:pPr>
              <w:spacing w:line="360" w:lineRule="auto"/>
              <w:jc w:val="center"/>
              <w:rPr>
                <w:rFonts w:hint="eastAsia"/>
                <w:b/>
                <w:sz w:val="21"/>
                <w:szCs w:val="21"/>
              </w:rPr>
            </w:pPr>
            <w:r>
              <w:rPr>
                <w:rFonts w:hint="eastAsia"/>
                <w:b/>
                <w:sz w:val="21"/>
                <w:szCs w:val="21"/>
                <w:lang w:val="en-US" w:eastAsia="zh-CN"/>
              </w:rPr>
              <w:t>符合条件</w:t>
            </w:r>
            <w:r>
              <w:rPr>
                <w:rFonts w:hint="eastAsia"/>
                <w:b/>
                <w:sz w:val="21"/>
                <w:szCs w:val="21"/>
              </w:rPr>
              <w:t>用例数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 w:hRule="atLeast"/>
        </w:trPr>
        <w:tc>
          <w:tcPr>
            <w:tcW w:w="3101" w:type="dxa"/>
            <w:noWrap w:val="0"/>
            <w:vAlign w:val="bottom"/>
          </w:tcPr>
          <w:p>
            <w:pPr>
              <w:spacing w:line="360" w:lineRule="auto"/>
              <w:jc w:val="center"/>
              <w:rPr>
                <w:rFonts w:hint="default" w:eastAsia="宋体"/>
                <w:sz w:val="21"/>
                <w:szCs w:val="21"/>
                <w:lang w:val="en-US" w:eastAsia="zh-CN"/>
              </w:rPr>
            </w:pPr>
            <w:r>
              <w:rPr>
                <w:rFonts w:hint="eastAsia"/>
                <w:sz w:val="21"/>
                <w:szCs w:val="21"/>
                <w:lang w:val="en-US" w:eastAsia="zh-CN"/>
              </w:rPr>
              <w:t>62</w:t>
            </w:r>
          </w:p>
        </w:tc>
        <w:tc>
          <w:tcPr>
            <w:tcW w:w="2933" w:type="dxa"/>
            <w:noWrap w:val="0"/>
            <w:vAlign w:val="bottom"/>
          </w:tcPr>
          <w:p>
            <w:pPr>
              <w:spacing w:line="360" w:lineRule="auto"/>
              <w:jc w:val="center"/>
              <w:rPr>
                <w:rFonts w:hint="eastAsia" w:eastAsia="宋体"/>
                <w:sz w:val="21"/>
                <w:szCs w:val="21"/>
                <w:lang w:eastAsia="zh-CN"/>
              </w:rPr>
            </w:pPr>
            <w:r>
              <w:rPr>
                <w:rFonts w:hint="eastAsia"/>
                <w:sz w:val="21"/>
                <w:szCs w:val="21"/>
                <w:lang w:val="en-US" w:eastAsia="zh-CN"/>
              </w:rPr>
              <w:t>1</w:t>
            </w:r>
          </w:p>
        </w:tc>
        <w:tc>
          <w:tcPr>
            <w:tcW w:w="2969" w:type="dxa"/>
            <w:noWrap w:val="0"/>
            <w:vAlign w:val="bottom"/>
          </w:tcPr>
          <w:p>
            <w:pPr>
              <w:spacing w:line="360" w:lineRule="auto"/>
              <w:jc w:val="center"/>
              <w:rPr>
                <w:rFonts w:hint="default" w:eastAsia="宋体"/>
                <w:sz w:val="21"/>
                <w:szCs w:val="21"/>
                <w:lang w:val="en-US" w:eastAsia="zh-CN"/>
              </w:rPr>
            </w:pPr>
            <w:r>
              <w:rPr>
                <w:rFonts w:hint="eastAsia"/>
                <w:sz w:val="21"/>
                <w:szCs w:val="21"/>
                <w:lang w:val="en-US" w:eastAsia="zh-CN"/>
              </w:rPr>
              <w:t>61</w:t>
            </w:r>
          </w:p>
        </w:tc>
      </w:tr>
    </w:tbl>
    <w:p>
      <w:pPr>
        <w:pStyle w:val="15"/>
        <w:spacing w:before="120" w:after="120"/>
        <w:jc w:val="center"/>
        <w:rPr>
          <w:rFonts w:ascii="Times New Roman" w:hAnsi="Times New Roman" w:cs="Times New Roman"/>
          <w:color w:val="000000"/>
          <w:sz w:val="24"/>
          <w:lang w:val="zh-CN"/>
        </w:rPr>
      </w:pPr>
      <w:r>
        <w:rPr>
          <w:rFonts w:ascii="Times New Roman" w:hAnsi="Times New Roman" w:cs="Times New Roman"/>
          <w:color w:val="000000"/>
          <w:sz w:val="24"/>
          <w:lang w:val="zh-CN"/>
        </w:rPr>
        <w:t xml:space="preserve">表 </w:t>
      </w:r>
      <w:r>
        <w:rPr>
          <w:rFonts w:ascii="Times New Roman" w:hAnsi="Times New Roman" w:cs="Times New Roman"/>
          <w:color w:val="000000"/>
          <w:sz w:val="24"/>
          <w:lang w:val="zh-CN"/>
        </w:rPr>
        <w:fldChar w:fldCharType="begin"/>
      </w:r>
      <w:r>
        <w:rPr>
          <w:rFonts w:ascii="Times New Roman" w:hAnsi="Times New Roman" w:cs="Times New Roman"/>
          <w:color w:val="000000"/>
          <w:sz w:val="24"/>
          <w:lang w:val="zh-CN"/>
        </w:rPr>
        <w:instrText xml:space="preserve"> SEQ 表 \* ARABIC </w:instrText>
      </w:r>
      <w:r>
        <w:rPr>
          <w:rFonts w:ascii="Times New Roman" w:hAnsi="Times New Roman" w:cs="Times New Roman"/>
          <w:color w:val="000000"/>
          <w:sz w:val="24"/>
          <w:lang w:val="zh-CN"/>
        </w:rPr>
        <w:fldChar w:fldCharType="separate"/>
      </w:r>
      <w:r>
        <w:rPr>
          <w:rFonts w:ascii="Times New Roman" w:hAnsi="Times New Roman" w:cs="Times New Roman"/>
          <w:color w:val="000000"/>
          <w:sz w:val="24"/>
          <w:lang w:val="zh-CN"/>
        </w:rPr>
        <w:t>2</w:t>
      </w:r>
      <w:r>
        <w:rPr>
          <w:rFonts w:ascii="Times New Roman" w:hAnsi="Times New Roman" w:cs="Times New Roman"/>
          <w:color w:val="000000"/>
          <w:sz w:val="24"/>
          <w:lang w:val="zh-CN"/>
        </w:rPr>
        <w:fldChar w:fldCharType="end"/>
      </w:r>
      <w:r>
        <w:rPr>
          <w:rFonts w:ascii="Times New Roman" w:hAnsi="Times New Roman" w:cs="Times New Roman"/>
          <w:color w:val="000000"/>
          <w:sz w:val="24"/>
          <w:lang w:val="zh-CN"/>
        </w:rPr>
        <w:t xml:space="preserve"> 失效数据</w:t>
      </w:r>
      <w:r>
        <w:rPr>
          <w:rFonts w:hint="eastAsia" w:ascii="Times New Roman" w:hAnsi="Times New Roman" w:cs="Times New Roman"/>
          <w:color w:val="000000"/>
          <w:sz w:val="24"/>
          <w:lang w:val="zh-CN"/>
        </w:rPr>
        <w:t>记录表</w:t>
      </w:r>
    </w:p>
    <w:tbl>
      <w:tblPr>
        <w:tblStyle w:val="48"/>
        <w:tblW w:w="7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1539"/>
        <w:gridCol w:w="3780"/>
        <w:gridCol w:w="1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7" w:hRule="atLeast"/>
        </w:trPr>
        <w:tc>
          <w:tcPr>
            <w:tcW w:w="639" w:type="dxa"/>
            <w:noWrap w:val="0"/>
            <w:vAlign w:val="center"/>
          </w:tcPr>
          <w:p>
            <w:pPr>
              <w:spacing w:line="240" w:lineRule="auto"/>
              <w:jc w:val="center"/>
              <w:rPr>
                <w:b/>
                <w:sz w:val="21"/>
                <w:szCs w:val="21"/>
              </w:rPr>
            </w:pPr>
            <w:r>
              <w:rPr>
                <w:b/>
                <w:sz w:val="21"/>
                <w:szCs w:val="21"/>
              </w:rPr>
              <w:t>序号</w:t>
            </w:r>
          </w:p>
        </w:tc>
        <w:tc>
          <w:tcPr>
            <w:tcW w:w="1539" w:type="dxa"/>
            <w:noWrap w:val="0"/>
            <w:vAlign w:val="center"/>
          </w:tcPr>
          <w:p>
            <w:pPr>
              <w:spacing w:line="360" w:lineRule="exact"/>
              <w:jc w:val="center"/>
              <w:rPr>
                <w:b/>
                <w:sz w:val="21"/>
                <w:szCs w:val="21"/>
              </w:rPr>
            </w:pPr>
            <w:r>
              <w:rPr>
                <w:b/>
                <w:sz w:val="21"/>
                <w:szCs w:val="21"/>
              </w:rPr>
              <w:t>累计失效时间</w:t>
            </w:r>
          </w:p>
        </w:tc>
        <w:tc>
          <w:tcPr>
            <w:tcW w:w="3780" w:type="dxa"/>
            <w:noWrap w:val="0"/>
            <w:vAlign w:val="center"/>
          </w:tcPr>
          <w:p>
            <w:pPr>
              <w:spacing w:line="360" w:lineRule="exact"/>
              <w:jc w:val="center"/>
              <w:rPr>
                <w:b/>
                <w:sz w:val="21"/>
                <w:szCs w:val="21"/>
              </w:rPr>
            </w:pPr>
            <w:r>
              <w:rPr>
                <w:b/>
                <w:sz w:val="21"/>
                <w:szCs w:val="21"/>
              </w:rPr>
              <w:t>失效描述</w:t>
            </w:r>
          </w:p>
        </w:tc>
        <w:tc>
          <w:tcPr>
            <w:tcW w:w="1347" w:type="dxa"/>
            <w:noWrap w:val="0"/>
            <w:vAlign w:val="center"/>
          </w:tcPr>
          <w:p>
            <w:pPr>
              <w:spacing w:line="360" w:lineRule="exact"/>
              <w:jc w:val="center"/>
              <w:rPr>
                <w:b/>
                <w:sz w:val="21"/>
                <w:szCs w:val="21"/>
              </w:rPr>
            </w:pPr>
            <w:r>
              <w:rPr>
                <w:b/>
                <w:sz w:val="21"/>
                <w:szCs w:val="21"/>
              </w:rPr>
              <w:t>用例编号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5" w:hRule="atLeast"/>
        </w:trPr>
        <w:tc>
          <w:tcPr>
            <w:tcW w:w="639" w:type="dxa"/>
            <w:noWrap w:val="0"/>
            <w:vAlign w:val="center"/>
          </w:tcPr>
          <w:p>
            <w:pPr>
              <w:spacing w:line="240" w:lineRule="auto"/>
              <w:jc w:val="center"/>
              <w:rPr>
                <w:sz w:val="21"/>
                <w:szCs w:val="21"/>
              </w:rPr>
            </w:pPr>
            <w:r>
              <w:rPr>
                <w:sz w:val="21"/>
                <w:szCs w:val="21"/>
              </w:rPr>
              <w:t>1</w:t>
            </w:r>
          </w:p>
        </w:tc>
        <w:tc>
          <w:tcPr>
            <w:tcW w:w="1539" w:type="dxa"/>
            <w:noWrap w:val="0"/>
            <w:vAlign w:val="center"/>
          </w:tcPr>
          <w:p>
            <w:pPr>
              <w:spacing w:line="360" w:lineRule="exact"/>
              <w:jc w:val="center"/>
              <w:rPr>
                <w:rFonts w:hint="default" w:eastAsia="宋体"/>
                <w:sz w:val="21"/>
                <w:szCs w:val="21"/>
                <w:lang w:val="en-US" w:eastAsia="zh-CN"/>
              </w:rPr>
            </w:pPr>
            <w:r>
              <w:rPr>
                <w:rFonts w:hint="eastAsia"/>
                <w:sz w:val="21"/>
                <w:szCs w:val="21"/>
                <w:lang w:val="en-US" w:eastAsia="zh-CN"/>
              </w:rPr>
              <w:t>No limit</w:t>
            </w:r>
          </w:p>
        </w:tc>
        <w:tc>
          <w:tcPr>
            <w:tcW w:w="3780" w:type="dxa"/>
            <w:noWrap w:val="0"/>
            <w:vAlign w:val="center"/>
          </w:tcPr>
          <w:p>
            <w:pPr>
              <w:spacing w:line="360" w:lineRule="exact"/>
              <w:jc w:val="left"/>
              <w:rPr>
                <w:rFonts w:hint="default" w:eastAsia="宋体"/>
                <w:sz w:val="21"/>
                <w:szCs w:val="21"/>
                <w:lang w:val="en-US" w:eastAsia="zh-CN"/>
              </w:rPr>
            </w:pPr>
            <w:r>
              <w:rPr>
                <w:rFonts w:hint="eastAsia"/>
                <w:sz w:val="21"/>
                <w:szCs w:val="21"/>
                <w:lang w:val="en-US" w:eastAsia="zh-CN"/>
              </w:rPr>
              <w:t>死循环代码通过编译</w:t>
            </w:r>
          </w:p>
        </w:tc>
        <w:tc>
          <w:tcPr>
            <w:tcW w:w="1347" w:type="dxa"/>
            <w:noWrap w:val="0"/>
            <w:vAlign w:val="center"/>
          </w:tcPr>
          <w:p>
            <w:pPr>
              <w:spacing w:line="360" w:lineRule="exact"/>
              <w:jc w:val="center"/>
              <w:rPr>
                <w:rFonts w:hint="default" w:eastAsia="宋体"/>
                <w:sz w:val="21"/>
                <w:szCs w:val="21"/>
                <w:lang w:val="en-US" w:eastAsia="zh-CN"/>
              </w:rPr>
            </w:pPr>
            <w:r>
              <w:rPr>
                <w:rFonts w:hint="eastAsia"/>
                <w:sz w:val="21"/>
                <w:szCs w:val="21"/>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5" w:hRule="atLeast"/>
        </w:trPr>
        <w:tc>
          <w:tcPr>
            <w:tcW w:w="639" w:type="dxa"/>
            <w:noWrap w:val="0"/>
            <w:vAlign w:val="center"/>
          </w:tcPr>
          <w:p>
            <w:pPr>
              <w:spacing w:line="240" w:lineRule="auto"/>
              <w:jc w:val="center"/>
              <w:rPr>
                <w:sz w:val="21"/>
                <w:szCs w:val="21"/>
              </w:rPr>
            </w:pPr>
          </w:p>
        </w:tc>
        <w:tc>
          <w:tcPr>
            <w:tcW w:w="1539" w:type="dxa"/>
            <w:noWrap w:val="0"/>
            <w:vAlign w:val="center"/>
          </w:tcPr>
          <w:p>
            <w:pPr>
              <w:spacing w:line="360" w:lineRule="exact"/>
              <w:jc w:val="center"/>
              <w:rPr>
                <w:sz w:val="21"/>
                <w:szCs w:val="21"/>
              </w:rPr>
            </w:pPr>
          </w:p>
        </w:tc>
        <w:tc>
          <w:tcPr>
            <w:tcW w:w="3780" w:type="dxa"/>
            <w:noWrap w:val="0"/>
            <w:vAlign w:val="center"/>
          </w:tcPr>
          <w:p>
            <w:pPr>
              <w:spacing w:line="360" w:lineRule="exact"/>
              <w:jc w:val="left"/>
              <w:rPr>
                <w:rFonts w:hint="eastAsia"/>
                <w:sz w:val="21"/>
                <w:szCs w:val="21"/>
              </w:rPr>
            </w:pPr>
          </w:p>
        </w:tc>
        <w:tc>
          <w:tcPr>
            <w:tcW w:w="1347" w:type="dxa"/>
            <w:noWrap w:val="0"/>
            <w:vAlign w:val="center"/>
          </w:tcPr>
          <w:p>
            <w:pPr>
              <w:spacing w:line="360" w:lineRule="exact"/>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5" w:hRule="atLeast"/>
        </w:trPr>
        <w:tc>
          <w:tcPr>
            <w:tcW w:w="639" w:type="dxa"/>
            <w:noWrap w:val="0"/>
            <w:vAlign w:val="center"/>
          </w:tcPr>
          <w:p>
            <w:pPr>
              <w:spacing w:line="240" w:lineRule="auto"/>
              <w:jc w:val="center"/>
              <w:rPr>
                <w:sz w:val="21"/>
                <w:szCs w:val="21"/>
              </w:rPr>
            </w:pPr>
          </w:p>
        </w:tc>
        <w:tc>
          <w:tcPr>
            <w:tcW w:w="1539" w:type="dxa"/>
            <w:noWrap w:val="0"/>
            <w:vAlign w:val="center"/>
          </w:tcPr>
          <w:p>
            <w:pPr>
              <w:spacing w:line="360" w:lineRule="exact"/>
              <w:jc w:val="center"/>
              <w:rPr>
                <w:sz w:val="21"/>
                <w:szCs w:val="21"/>
              </w:rPr>
            </w:pPr>
          </w:p>
        </w:tc>
        <w:tc>
          <w:tcPr>
            <w:tcW w:w="3780" w:type="dxa"/>
            <w:noWrap w:val="0"/>
            <w:vAlign w:val="center"/>
          </w:tcPr>
          <w:p>
            <w:pPr>
              <w:spacing w:line="360" w:lineRule="exact"/>
              <w:jc w:val="left"/>
              <w:rPr>
                <w:rFonts w:hint="eastAsia"/>
                <w:sz w:val="21"/>
                <w:szCs w:val="21"/>
              </w:rPr>
            </w:pPr>
          </w:p>
        </w:tc>
        <w:tc>
          <w:tcPr>
            <w:tcW w:w="1347" w:type="dxa"/>
            <w:noWrap w:val="0"/>
            <w:vAlign w:val="center"/>
          </w:tcPr>
          <w:p>
            <w:pPr>
              <w:spacing w:line="360" w:lineRule="exact"/>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5" w:hRule="atLeast"/>
        </w:trPr>
        <w:tc>
          <w:tcPr>
            <w:tcW w:w="639" w:type="dxa"/>
            <w:noWrap w:val="0"/>
            <w:vAlign w:val="center"/>
          </w:tcPr>
          <w:p>
            <w:pPr>
              <w:spacing w:line="240" w:lineRule="auto"/>
              <w:jc w:val="center"/>
              <w:rPr>
                <w:sz w:val="21"/>
                <w:szCs w:val="21"/>
              </w:rPr>
            </w:pPr>
          </w:p>
        </w:tc>
        <w:tc>
          <w:tcPr>
            <w:tcW w:w="1539" w:type="dxa"/>
            <w:noWrap w:val="0"/>
            <w:vAlign w:val="center"/>
          </w:tcPr>
          <w:p>
            <w:pPr>
              <w:spacing w:line="360" w:lineRule="exact"/>
              <w:jc w:val="center"/>
              <w:rPr>
                <w:sz w:val="21"/>
                <w:szCs w:val="21"/>
              </w:rPr>
            </w:pPr>
          </w:p>
        </w:tc>
        <w:tc>
          <w:tcPr>
            <w:tcW w:w="3780" w:type="dxa"/>
            <w:noWrap w:val="0"/>
            <w:vAlign w:val="center"/>
          </w:tcPr>
          <w:p>
            <w:pPr>
              <w:spacing w:line="360" w:lineRule="exact"/>
              <w:jc w:val="left"/>
              <w:rPr>
                <w:sz w:val="21"/>
                <w:szCs w:val="21"/>
              </w:rPr>
            </w:pPr>
          </w:p>
        </w:tc>
        <w:tc>
          <w:tcPr>
            <w:tcW w:w="1347" w:type="dxa"/>
            <w:noWrap w:val="0"/>
            <w:vAlign w:val="center"/>
          </w:tcPr>
          <w:p>
            <w:pPr>
              <w:spacing w:line="360" w:lineRule="exact"/>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5" w:hRule="atLeast"/>
        </w:trPr>
        <w:tc>
          <w:tcPr>
            <w:tcW w:w="639" w:type="dxa"/>
            <w:noWrap w:val="0"/>
            <w:vAlign w:val="center"/>
          </w:tcPr>
          <w:p>
            <w:pPr>
              <w:spacing w:line="240" w:lineRule="auto"/>
              <w:jc w:val="center"/>
              <w:rPr>
                <w:sz w:val="21"/>
                <w:szCs w:val="21"/>
              </w:rPr>
            </w:pPr>
          </w:p>
        </w:tc>
        <w:tc>
          <w:tcPr>
            <w:tcW w:w="1539" w:type="dxa"/>
            <w:noWrap w:val="0"/>
            <w:vAlign w:val="center"/>
          </w:tcPr>
          <w:p>
            <w:pPr>
              <w:spacing w:line="360" w:lineRule="exact"/>
              <w:jc w:val="center"/>
              <w:rPr>
                <w:sz w:val="21"/>
                <w:szCs w:val="21"/>
              </w:rPr>
            </w:pPr>
          </w:p>
        </w:tc>
        <w:tc>
          <w:tcPr>
            <w:tcW w:w="3780" w:type="dxa"/>
            <w:noWrap w:val="0"/>
            <w:vAlign w:val="center"/>
          </w:tcPr>
          <w:p>
            <w:pPr>
              <w:spacing w:line="360" w:lineRule="exact"/>
              <w:jc w:val="left"/>
              <w:rPr>
                <w:sz w:val="21"/>
                <w:szCs w:val="21"/>
              </w:rPr>
            </w:pPr>
          </w:p>
        </w:tc>
        <w:tc>
          <w:tcPr>
            <w:tcW w:w="1347" w:type="dxa"/>
            <w:noWrap w:val="0"/>
            <w:vAlign w:val="center"/>
          </w:tcPr>
          <w:p>
            <w:pPr>
              <w:spacing w:line="360" w:lineRule="exact"/>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5" w:hRule="atLeast"/>
        </w:trPr>
        <w:tc>
          <w:tcPr>
            <w:tcW w:w="639" w:type="dxa"/>
            <w:noWrap w:val="0"/>
            <w:vAlign w:val="center"/>
          </w:tcPr>
          <w:p>
            <w:pPr>
              <w:spacing w:line="240" w:lineRule="auto"/>
              <w:jc w:val="center"/>
              <w:rPr>
                <w:sz w:val="21"/>
                <w:szCs w:val="21"/>
              </w:rPr>
            </w:pPr>
          </w:p>
        </w:tc>
        <w:tc>
          <w:tcPr>
            <w:tcW w:w="1539" w:type="dxa"/>
            <w:noWrap w:val="0"/>
            <w:vAlign w:val="center"/>
          </w:tcPr>
          <w:p>
            <w:pPr>
              <w:spacing w:line="360" w:lineRule="exact"/>
              <w:jc w:val="center"/>
              <w:rPr>
                <w:sz w:val="21"/>
                <w:szCs w:val="21"/>
              </w:rPr>
            </w:pPr>
          </w:p>
        </w:tc>
        <w:tc>
          <w:tcPr>
            <w:tcW w:w="3780" w:type="dxa"/>
            <w:noWrap w:val="0"/>
            <w:vAlign w:val="center"/>
          </w:tcPr>
          <w:p>
            <w:pPr>
              <w:spacing w:line="360" w:lineRule="exact"/>
              <w:jc w:val="left"/>
              <w:rPr>
                <w:sz w:val="21"/>
                <w:szCs w:val="21"/>
              </w:rPr>
            </w:pPr>
          </w:p>
        </w:tc>
        <w:tc>
          <w:tcPr>
            <w:tcW w:w="1347" w:type="dxa"/>
            <w:noWrap w:val="0"/>
            <w:vAlign w:val="center"/>
          </w:tcPr>
          <w:p>
            <w:pPr>
              <w:spacing w:line="360" w:lineRule="exact"/>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5" w:hRule="atLeast"/>
        </w:trPr>
        <w:tc>
          <w:tcPr>
            <w:tcW w:w="639" w:type="dxa"/>
            <w:noWrap w:val="0"/>
            <w:vAlign w:val="center"/>
          </w:tcPr>
          <w:p>
            <w:pPr>
              <w:spacing w:line="240" w:lineRule="auto"/>
              <w:jc w:val="center"/>
              <w:rPr>
                <w:sz w:val="21"/>
                <w:szCs w:val="21"/>
              </w:rPr>
            </w:pPr>
          </w:p>
        </w:tc>
        <w:tc>
          <w:tcPr>
            <w:tcW w:w="1539" w:type="dxa"/>
            <w:noWrap w:val="0"/>
            <w:vAlign w:val="center"/>
          </w:tcPr>
          <w:p>
            <w:pPr>
              <w:spacing w:line="360" w:lineRule="exact"/>
              <w:jc w:val="center"/>
              <w:rPr>
                <w:sz w:val="21"/>
                <w:szCs w:val="21"/>
              </w:rPr>
            </w:pPr>
          </w:p>
        </w:tc>
        <w:tc>
          <w:tcPr>
            <w:tcW w:w="3780" w:type="dxa"/>
            <w:noWrap w:val="0"/>
            <w:vAlign w:val="center"/>
          </w:tcPr>
          <w:p>
            <w:pPr>
              <w:spacing w:line="360" w:lineRule="exact"/>
              <w:jc w:val="left"/>
              <w:rPr>
                <w:sz w:val="21"/>
                <w:szCs w:val="21"/>
              </w:rPr>
            </w:pPr>
          </w:p>
        </w:tc>
        <w:tc>
          <w:tcPr>
            <w:tcW w:w="1347" w:type="dxa"/>
            <w:noWrap w:val="0"/>
            <w:vAlign w:val="center"/>
          </w:tcPr>
          <w:p>
            <w:pPr>
              <w:spacing w:line="360" w:lineRule="exact"/>
              <w:jc w:val="center"/>
              <w:rPr>
                <w:sz w:val="21"/>
                <w:szCs w:val="21"/>
              </w:rPr>
            </w:pPr>
          </w:p>
        </w:tc>
      </w:tr>
    </w:tbl>
    <w:p>
      <w:pPr>
        <w:spacing w:line="360" w:lineRule="auto"/>
        <w:rPr>
          <w:sz w:val="24"/>
        </w:rPr>
      </w:pPr>
    </w:p>
    <w:p>
      <w:pPr>
        <w:pStyle w:val="2"/>
        <w:numPr>
          <w:ilvl w:val="0"/>
          <w:numId w:val="1"/>
        </w:numPr>
        <w:spacing w:before="0"/>
      </w:pPr>
      <w:bookmarkStart w:id="16" w:name="_Toc12797"/>
      <w:bookmarkStart w:id="17" w:name="_Toc259447657"/>
      <w:r>
        <w:t>软件可靠性</w:t>
      </w:r>
      <w:r>
        <w:rPr>
          <w:rFonts w:hint="eastAsia"/>
          <w:lang w:val="en-US" w:eastAsia="zh-CN"/>
        </w:rPr>
        <w:t>增长</w:t>
      </w:r>
      <w:r>
        <w:t>测试结论</w:t>
      </w:r>
      <w:bookmarkEnd w:id="16"/>
    </w:p>
    <w:p>
      <w:pPr>
        <w:rPr>
          <w:rFonts w:hint="default" w:eastAsia="宋体"/>
          <w:lang w:val="en-US" w:eastAsia="zh-CN"/>
        </w:rPr>
      </w:pPr>
      <w:r>
        <w:rPr>
          <w:rFonts w:hint="eastAsia"/>
          <w:lang w:val="en-US" w:eastAsia="zh-CN"/>
        </w:rPr>
        <w:t>在现有的测试范围中，并无违反需求文档中可靠性需求的点。因为死循环代码是否规划为非规范代码（即不通过编译）在需求文档中并未明确给出，所以这次测试算作符合软件可靠性需求。</w:t>
      </w:r>
    </w:p>
    <w:bookmarkEnd w:id="17"/>
    <w:p>
      <w:pPr>
        <w:pStyle w:val="2"/>
        <w:numPr>
          <w:ilvl w:val="0"/>
          <w:numId w:val="1"/>
        </w:numPr>
        <w:spacing w:before="0"/>
      </w:pPr>
      <w:bookmarkStart w:id="18" w:name="_Toc4294"/>
      <w:r>
        <w:t>软件可靠性</w:t>
      </w:r>
      <w:r>
        <w:rPr>
          <w:rFonts w:hint="eastAsia"/>
          <w:lang w:val="en-US" w:eastAsia="zh-CN"/>
        </w:rPr>
        <w:t>增长</w:t>
      </w:r>
      <w:r>
        <w:t>测试实验总结与建议</w:t>
      </w:r>
      <w:bookmarkEnd w:id="18"/>
    </w:p>
    <w:p>
      <w:pPr>
        <w:pStyle w:val="64"/>
        <w:numPr>
          <w:ilvl w:val="0"/>
          <w:numId w:val="13"/>
        </w:numPr>
        <w:rPr>
          <w:spacing w:val="0"/>
          <w:kern w:val="2"/>
          <w:sz w:val="28"/>
        </w:rPr>
      </w:pPr>
      <w:r>
        <w:t xml:space="preserve">        </w:t>
      </w:r>
      <w:r>
        <w:rPr>
          <w:rFonts w:hint="eastAsia"/>
          <w:lang w:val="en-US" w:eastAsia="zh-CN"/>
        </w:rPr>
        <w:t>希望能在后续验收阶段的</w:t>
      </w:r>
      <w:r>
        <w:t>软件可靠性</w:t>
      </w:r>
      <w:r>
        <w:rPr>
          <w:rFonts w:hint="eastAsia"/>
          <w:lang w:val="en-US" w:eastAsia="zh-CN"/>
        </w:rPr>
        <w:t>验证</w:t>
      </w:r>
      <w:r>
        <w:t>测试</w:t>
      </w:r>
      <w:r>
        <w:rPr>
          <w:rFonts w:hint="eastAsia"/>
          <w:lang w:val="en-US" w:eastAsia="zh-CN"/>
        </w:rPr>
        <w:t>中能通过大量的构造剖面的用例来发现不符合需求文档中可靠性需求的点和面。</w:t>
      </w:r>
    </w:p>
    <w:p>
      <w:pPr>
        <w:pStyle w:val="64"/>
        <w:rPr>
          <w:spacing w:val="0"/>
          <w:kern w:val="2"/>
          <w:sz w:val="28"/>
        </w:rPr>
      </w:pPr>
    </w:p>
    <w:p>
      <w:pPr>
        <w:pStyle w:val="64"/>
        <w:jc w:val="right"/>
        <w:rPr>
          <w:u w:val="single"/>
        </w:rPr>
      </w:pPr>
    </w:p>
    <w:sectPr>
      <w:footerReference r:id="rId7" w:type="default"/>
      <w:pgSz w:w="11906" w:h="16838"/>
      <w:pgMar w:top="1418" w:right="1418" w:bottom="1418" w:left="1701" w:header="851" w:footer="1134" w:gutter="0"/>
      <w:pgNumType w:start="1"/>
      <w:cols w:space="720" w:num="1"/>
      <w:docGrid w:type="lines" w:linePitch="317" w:charSpace="89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FangSong_GB2312">
    <w:altName w:val="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昆仑粗隶书">
    <w:altName w:val="宋体"/>
    <w:panose1 w:val="02010609000101010101"/>
    <w:charset w:val="86"/>
    <w:family w:val="modern"/>
    <w:pitch w:val="default"/>
    <w:sig w:usb0="00000001" w:usb1="080E0000" w:usb2="00000010" w:usb3="00000000" w:csb0="00040000" w:csb1="00000000"/>
  </w:font>
  <w:font w:name="Times">
    <w:altName w:val="Times New Roman"/>
    <w:panose1 w:val="02020603050405020304"/>
    <w:charset w:val="00"/>
    <w:family w:val="roman"/>
    <w:pitch w:val="default"/>
    <w:sig w:usb0="E0002E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I</w:t>
                          </w:r>
                          <w:r>
                            <w:rPr>
                              <w:rFonts w:hint="eastAsia"/>
                              <w:sz w:val="18"/>
                            </w:rPr>
                            <w:fldChar w:fldCharType="end"/>
                          </w:r>
                        </w:p>
                      </w:txbxContent>
                    </wps:txbx>
                    <wps:bodyPr wrap="none" lIns="0" tIns="0" rIns="0" bIns="0" upright="0">
                      <a:spAutoFit/>
                    </wps:bodyPr>
                  </wps:wsp>
                </a:graphicData>
              </a:graphic>
            </wp:anchor>
          </w:drawing>
        </mc:Choice>
        <mc:Fallback>
          <w:pict>
            <v:shape id="文本框 27"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tpMjba8BAABM&#10;AwAADgAAAAAAAAABACAAAAAeAQAAZHJzL2Uyb0RvYy54bWxQSwUGAAAAAAYABgBZAQAAPw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I</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center"/>
      <w:rPr>
        <w:rFonts w:hint="eastAsia"/>
      </w:rPr>
    </w:pPr>
    <w:r>
      <w:fldChar w:fldCharType="begin"/>
    </w:r>
    <w:r>
      <w:rPr>
        <w:rStyle w:val="53"/>
      </w:rPr>
      <w:instrText xml:space="preserve"> PAGE </w:instrText>
    </w:r>
    <w:r>
      <w:fldChar w:fldCharType="separate"/>
    </w:r>
    <w:r>
      <w:rPr>
        <w:rStyle w:val="53"/>
        <w:lang/>
      </w:rP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center"/>
      <w:rPr>
        <w:rFonts w:hint="eastAsia" w:ascii="宋体" w:hAnsi="宋体"/>
      </w:rPr>
    </w:pPr>
    <w:r>
      <w:rPr>
        <w:rStyle w:val="53"/>
        <w:rFonts w:hint="eastAsia"/>
      </w:rPr>
      <w:t xml:space="preserve">第 </w:t>
    </w:r>
    <w:r>
      <w:fldChar w:fldCharType="begin"/>
    </w:r>
    <w:r>
      <w:rPr>
        <w:rStyle w:val="53"/>
      </w:rPr>
      <w:instrText xml:space="preserve"> PAGE </w:instrText>
    </w:r>
    <w:r>
      <w:fldChar w:fldCharType="separate"/>
    </w:r>
    <w:r>
      <w:rPr>
        <w:rStyle w:val="53"/>
        <w:lang/>
      </w:rPr>
      <w:t>4</w:t>
    </w:r>
    <w:r>
      <w:fldChar w:fldCharType="end"/>
    </w:r>
    <w:r>
      <w:rPr>
        <w:rStyle w:val="53"/>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Bdr>
        <w:bottom w:val="none" w:color="auto" w:sz="0" w:space="0"/>
      </w:pBdr>
      <w:ind w:right="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Bdr>
        <w:bottom w:val="single" w:color="auto" w:sz="6" w:space="3"/>
      </w:pBdr>
      <w:tabs>
        <w:tab w:val="right" w:pos="8320"/>
        <w:tab w:val="clear" w:pos="8306"/>
      </w:tabs>
      <w:ind w:right="-14"/>
      <w:rPr>
        <w:rFonts w:hint="eastAsia" w:ascii="宋体" w:hAnsi="宋体"/>
        <w:szCs w:val="18"/>
        <w:u w:val="single"/>
      </w:rPr>
    </w:pPr>
    <w:r>
      <w:rPr>
        <w:rFonts w:hint="eastAsia" w:ascii="宋体" w:hAnsi="宋体"/>
        <w:szCs w:val="18"/>
      </w:rPr>
      <w:t>ATM</w:t>
    </w:r>
    <w:r>
      <w:rPr>
        <w:rFonts w:ascii="宋体" w:hAnsi="宋体"/>
        <w:szCs w:val="18"/>
      </w:rPr>
      <w:t>软件</w:t>
    </w:r>
    <w:r>
      <w:rPr>
        <w:rFonts w:hint="eastAsia" w:ascii="宋体" w:hAnsi="宋体"/>
        <w:szCs w:val="18"/>
      </w:rPr>
      <w:t>可靠性验证测试报告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4708"/>
    <w:multiLevelType w:val="multilevel"/>
    <w:tmpl w:val="0E8C4708"/>
    <w:lvl w:ilvl="0" w:tentative="0">
      <w:start w:val="1"/>
      <w:numFmt w:val="bullet"/>
      <w:lvlText w:val=""/>
      <w:lvlJc w:val="left"/>
      <w:pPr>
        <w:ind w:left="1145" w:hanging="360"/>
      </w:pPr>
      <w:rPr>
        <w:rFonts w:hint="default" w:ascii="Symbol" w:hAnsi="Symbol"/>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1">
    <w:nsid w:val="222F1D57"/>
    <w:multiLevelType w:val="multilevel"/>
    <w:tmpl w:val="222F1D5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pStyle w:val="60"/>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44F2ED9"/>
    <w:multiLevelType w:val="singleLevel"/>
    <w:tmpl w:val="244F2ED9"/>
    <w:lvl w:ilvl="0" w:tentative="0">
      <w:start w:val="1"/>
      <w:numFmt w:val="decimal"/>
      <w:pStyle w:val="89"/>
      <w:lvlText w:val="图%1"/>
      <w:lvlJc w:val="center"/>
      <w:pPr>
        <w:tabs>
          <w:tab w:val="left" w:pos="360"/>
        </w:tabs>
        <w:ind w:left="0" w:firstLine="0"/>
      </w:pPr>
      <w:rPr>
        <w:rFonts w:hint="eastAsia"/>
      </w:rPr>
    </w:lvl>
  </w:abstractNum>
  <w:abstractNum w:abstractNumId="3">
    <w:nsid w:val="25C77B44"/>
    <w:multiLevelType w:val="multilevel"/>
    <w:tmpl w:val="25C77B44"/>
    <w:lvl w:ilvl="0" w:tentative="0">
      <w:start w:val="1"/>
      <w:numFmt w:val="decimal"/>
      <w:suff w:val="space"/>
      <w:lvlText w:val="%1"/>
      <w:lvlJc w:val="left"/>
      <w:pPr>
        <w:ind w:left="425" w:hanging="425"/>
      </w:pPr>
      <w:rPr>
        <w:rFonts w:hint="default" w:ascii="Times New Roman" w:hAnsi="Times New Roman" w:eastAsia="黑体" w:cs="Times New Roman"/>
      </w:rPr>
    </w:lvl>
    <w:lvl w:ilvl="1" w:tentative="0">
      <w:start w:val="1"/>
      <w:numFmt w:val="decimal"/>
      <w:suff w:val="space"/>
      <w:lvlText w:val="%1.%2"/>
      <w:lvlJc w:val="left"/>
      <w:pPr>
        <w:ind w:left="567" w:hanging="567"/>
      </w:pPr>
      <w:rPr>
        <w:rFonts w:hint="default" w:ascii="Times New Roman" w:hAnsi="Times New Roman" w:eastAsia="黑体" w:cs="Times New Roman"/>
      </w:rPr>
    </w:lvl>
    <w:lvl w:ilvl="2" w:tentative="0">
      <w:start w:val="1"/>
      <w:numFmt w:val="decimal"/>
      <w:pStyle w:val="5"/>
      <w:suff w:val="space"/>
      <w:lvlText w:val="%1.%2.%3"/>
      <w:lvlJc w:val="left"/>
      <w:pPr>
        <w:ind w:left="687" w:hanging="567"/>
      </w:pPr>
      <w:rPr>
        <w:rFonts w:hint="eastAsia" w:ascii="黑体" w:hAnsi="Times New Roman" w:eastAsia="黑体" w:cs="Times New Roman"/>
        <w:sz w:val="24"/>
        <w:szCs w:val="24"/>
      </w:rPr>
    </w:lvl>
    <w:lvl w:ilvl="3" w:tentative="0">
      <w:start w:val="1"/>
      <w:numFmt w:val="decimal"/>
      <w:lvlText w:val="%1.%2.%3.%4"/>
      <w:lvlJc w:val="left"/>
      <w:pPr>
        <w:tabs>
          <w:tab w:val="left" w:pos="1984"/>
        </w:tabs>
        <w:ind w:left="1984" w:hanging="708"/>
      </w:pPr>
      <w:rPr>
        <w:rFonts w:hint="eastAsia" w:ascii="黑体" w:hAnsi="宋体" w:eastAsia="黑体"/>
      </w:rPr>
    </w:lvl>
    <w:lvl w:ilvl="4" w:tentative="0">
      <w:start w:val="1"/>
      <w:numFmt w:val="decimal"/>
      <w:lvlText w:val="%1.%2.%3.%4.%5"/>
      <w:lvlJc w:val="left"/>
      <w:pPr>
        <w:tabs>
          <w:tab w:val="left" w:pos="850"/>
        </w:tabs>
        <w:ind w:left="850"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4">
    <w:nsid w:val="269C5620"/>
    <w:multiLevelType w:val="multilevel"/>
    <w:tmpl w:val="269C5620"/>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pStyle w:val="76"/>
      <w:lvlText w:val="%1.%2.%3.%4."/>
      <w:lvlJc w:val="left"/>
      <w:pPr>
        <w:tabs>
          <w:tab w:val="left" w:pos="851"/>
        </w:tabs>
        <w:ind w:left="851" w:hanging="851"/>
      </w:pPr>
      <w:rPr>
        <w:rFonts w:hint="eastAsia"/>
      </w:rPr>
    </w:lvl>
    <w:lvl w:ilvl="4" w:tentative="0">
      <w:start w:val="1"/>
      <w:numFmt w:val="none"/>
      <w:lvlText w:val=""/>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5">
    <w:nsid w:val="3E213BD8"/>
    <w:multiLevelType w:val="multilevel"/>
    <w:tmpl w:val="3E213BD8"/>
    <w:lvl w:ilvl="0" w:tentative="0">
      <w:start w:val="1"/>
      <w:numFmt w:val="decimal"/>
      <w:pStyle w:val="99"/>
      <w:lvlText w:val="（%1）"/>
      <w:lvlJc w:val="left"/>
      <w:pPr>
        <w:tabs>
          <w:tab w:val="left" w:pos="1202"/>
        </w:tabs>
        <w:ind w:left="1202" w:hanging="720"/>
      </w:pPr>
      <w:rPr>
        <w:rFonts w:hint="default" w:ascii="Times New Roman" w:hAnsi="Times New Roman"/>
        <w:b w:val="0"/>
        <w:sz w:val="24"/>
        <w:szCs w:val="24"/>
        <w:lang w:val="en-US"/>
      </w:rPr>
    </w:lvl>
    <w:lvl w:ilvl="1" w:tentative="0">
      <w:start w:val="1"/>
      <w:numFmt w:val="lowerLetter"/>
      <w:lvlText w:val="%2)"/>
      <w:lvlJc w:val="left"/>
      <w:pPr>
        <w:tabs>
          <w:tab w:val="left" w:pos="1384"/>
        </w:tabs>
        <w:ind w:left="1384" w:hanging="420"/>
      </w:pPr>
    </w:lvl>
    <w:lvl w:ilvl="2" w:tentative="0">
      <w:start w:val="1"/>
      <w:numFmt w:val="lowerRoman"/>
      <w:lvlText w:val="%3."/>
      <w:lvlJc w:val="right"/>
      <w:pPr>
        <w:tabs>
          <w:tab w:val="left" w:pos="1804"/>
        </w:tabs>
        <w:ind w:left="1804" w:hanging="420"/>
      </w:pPr>
    </w:lvl>
    <w:lvl w:ilvl="3" w:tentative="0">
      <w:start w:val="1"/>
      <w:numFmt w:val="decimal"/>
      <w:lvlText w:val="%4."/>
      <w:lvlJc w:val="left"/>
      <w:pPr>
        <w:tabs>
          <w:tab w:val="left" w:pos="2224"/>
        </w:tabs>
        <w:ind w:left="2224" w:hanging="420"/>
      </w:pPr>
    </w:lvl>
    <w:lvl w:ilvl="4" w:tentative="0">
      <w:start w:val="1"/>
      <w:numFmt w:val="lowerLetter"/>
      <w:lvlText w:val="%5)"/>
      <w:lvlJc w:val="left"/>
      <w:pPr>
        <w:tabs>
          <w:tab w:val="left" w:pos="2644"/>
        </w:tabs>
        <w:ind w:left="2644" w:hanging="420"/>
      </w:pPr>
    </w:lvl>
    <w:lvl w:ilvl="5" w:tentative="0">
      <w:start w:val="1"/>
      <w:numFmt w:val="lowerRoman"/>
      <w:lvlText w:val="%6."/>
      <w:lvlJc w:val="right"/>
      <w:pPr>
        <w:tabs>
          <w:tab w:val="left" w:pos="3064"/>
        </w:tabs>
        <w:ind w:left="3064" w:hanging="420"/>
      </w:pPr>
    </w:lvl>
    <w:lvl w:ilvl="6" w:tentative="0">
      <w:start w:val="1"/>
      <w:numFmt w:val="decimal"/>
      <w:lvlText w:val="%7."/>
      <w:lvlJc w:val="left"/>
      <w:pPr>
        <w:tabs>
          <w:tab w:val="left" w:pos="3484"/>
        </w:tabs>
        <w:ind w:left="3484" w:hanging="420"/>
      </w:pPr>
    </w:lvl>
    <w:lvl w:ilvl="7" w:tentative="0">
      <w:start w:val="1"/>
      <w:numFmt w:val="lowerLetter"/>
      <w:lvlText w:val="%8)"/>
      <w:lvlJc w:val="left"/>
      <w:pPr>
        <w:tabs>
          <w:tab w:val="left" w:pos="3904"/>
        </w:tabs>
        <w:ind w:left="3904" w:hanging="420"/>
      </w:pPr>
    </w:lvl>
    <w:lvl w:ilvl="8" w:tentative="0">
      <w:start w:val="1"/>
      <w:numFmt w:val="lowerRoman"/>
      <w:lvlText w:val="%9."/>
      <w:lvlJc w:val="right"/>
      <w:pPr>
        <w:tabs>
          <w:tab w:val="left" w:pos="4324"/>
        </w:tabs>
        <w:ind w:left="4324" w:hanging="420"/>
      </w:pPr>
    </w:lvl>
  </w:abstractNum>
  <w:abstractNum w:abstractNumId="6">
    <w:nsid w:val="657D3FBC"/>
    <w:multiLevelType w:val="multilevel"/>
    <w:tmpl w:val="657D3FBC"/>
    <w:lvl w:ilvl="0" w:tentative="0">
      <w:start w:val="1"/>
      <w:numFmt w:val="upperLetter"/>
      <w:pStyle w:val="77"/>
      <w:suff w:val="nothing"/>
      <w:lvlText w:val="附　录　%1"/>
      <w:lvlJc w:val="left"/>
      <w:pPr>
        <w:ind w:left="4680" w:firstLine="0"/>
      </w:pPr>
      <w:rPr>
        <w:rFonts w:hint="eastAsia" w:ascii="黑体" w:hAnsi="Times New Roman" w:eastAsia="黑体"/>
        <w:b w:val="0"/>
        <w:i w:val="0"/>
        <w:sz w:val="21"/>
      </w:rPr>
    </w:lvl>
    <w:lvl w:ilvl="1" w:tentative="0">
      <w:start w:val="1"/>
      <w:numFmt w:val="decimal"/>
      <w:pStyle w:val="85"/>
      <w:suff w:val="nothing"/>
      <w:lvlText w:val="B.%2　"/>
      <w:lvlJc w:val="left"/>
      <w:pPr>
        <w:ind w:left="3420" w:hanging="1440"/>
      </w:pPr>
      <w:rPr>
        <w:rFonts w:hint="eastAsia" w:ascii="宋体" w:hAnsi="Times New Roman" w:eastAsia="宋体"/>
        <w:b/>
        <w:i w:val="0"/>
        <w:snapToGrid/>
        <w:spacing w:val="0"/>
        <w:w w:val="100"/>
        <w:kern w:val="21"/>
        <w:sz w:val="24"/>
        <w:szCs w:val="24"/>
      </w:rPr>
    </w:lvl>
    <w:lvl w:ilvl="2" w:tentative="0">
      <w:start w:val="1"/>
      <w:numFmt w:val="decimal"/>
      <w:pStyle w:val="84"/>
      <w:suff w:val="nothing"/>
      <w:lvlText w:val="B.%2.%3　"/>
      <w:lvlJc w:val="left"/>
      <w:pPr>
        <w:ind w:left="0" w:firstLine="0"/>
      </w:pPr>
      <w:rPr>
        <w:rFonts w:hint="eastAsia" w:ascii="宋体" w:hAnsi="Times New Roman" w:eastAsia="宋体"/>
        <w:b w:val="0"/>
        <w:i w:val="0"/>
        <w:sz w:val="24"/>
        <w:szCs w:val="24"/>
      </w:rPr>
    </w:lvl>
    <w:lvl w:ilvl="3" w:tentative="0">
      <w:start w:val="1"/>
      <w:numFmt w:val="decimal"/>
      <w:pStyle w:val="83"/>
      <w:suff w:val="nothing"/>
      <w:lvlText w:val="%1.%2.%3.%4　"/>
      <w:lvlJc w:val="left"/>
      <w:pPr>
        <w:ind w:left="0" w:firstLine="0"/>
      </w:pPr>
      <w:rPr>
        <w:rFonts w:hint="eastAsia" w:ascii="黑体" w:hAnsi="Times New Roman" w:eastAsia="黑体"/>
        <w:b w:val="0"/>
        <w:i w:val="0"/>
        <w:sz w:val="21"/>
      </w:rPr>
    </w:lvl>
    <w:lvl w:ilvl="4" w:tentative="0">
      <w:start w:val="1"/>
      <w:numFmt w:val="decimal"/>
      <w:pStyle w:val="123"/>
      <w:suff w:val="nothing"/>
      <w:lvlText w:val="%1.%2.%3.%4.%5　"/>
      <w:lvlJc w:val="left"/>
      <w:pPr>
        <w:ind w:left="0" w:firstLine="0"/>
      </w:pPr>
      <w:rPr>
        <w:rFonts w:hint="eastAsia" w:ascii="黑体" w:hAnsi="Times New Roman" w:eastAsia="黑体"/>
        <w:b w:val="0"/>
        <w:i w:val="0"/>
        <w:sz w:val="21"/>
      </w:rPr>
    </w:lvl>
    <w:lvl w:ilvl="5" w:tentative="0">
      <w:start w:val="1"/>
      <w:numFmt w:val="decimal"/>
      <w:pStyle w:val="122"/>
      <w:suff w:val="nothing"/>
      <w:lvlText w:val="%1.%2.%3.%4.%5.%6　"/>
      <w:lvlJc w:val="left"/>
      <w:pPr>
        <w:ind w:left="0" w:firstLine="0"/>
      </w:pPr>
      <w:rPr>
        <w:rFonts w:hint="eastAsia" w:ascii="黑体" w:hAnsi="Times New Roman" w:eastAsia="黑体"/>
        <w:b w:val="0"/>
        <w:i w:val="0"/>
        <w:sz w:val="21"/>
      </w:rPr>
    </w:lvl>
    <w:lvl w:ilvl="6" w:tentative="0">
      <w:start w:val="1"/>
      <w:numFmt w:val="decimal"/>
      <w:pStyle w:val="121"/>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7">
    <w:nsid w:val="662016E6"/>
    <w:multiLevelType w:val="multilevel"/>
    <w:tmpl w:val="662016E6"/>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850"/>
        </w:tabs>
        <w:ind w:left="850" w:hanging="425"/>
      </w:pPr>
      <w:rPr>
        <w:rFonts w:hint="eastAsia"/>
      </w:rPr>
    </w:lvl>
    <w:lvl w:ilvl="2" w:tentative="0">
      <w:start w:val="3"/>
      <w:numFmt w:val="decimal"/>
      <w:lvlText w:val="%1.%2.%3"/>
      <w:lvlJc w:val="left"/>
      <w:pPr>
        <w:tabs>
          <w:tab w:val="left" w:pos="1275"/>
        </w:tabs>
        <w:ind w:left="1275" w:hanging="425"/>
      </w:pPr>
      <w:rPr>
        <w:rFonts w:hint="eastAsia"/>
      </w:rPr>
    </w:lvl>
    <w:lvl w:ilvl="3" w:tentative="0">
      <w:start w:val="1"/>
      <w:numFmt w:val="decimal"/>
      <w:pStyle w:val="6"/>
      <w:lvlText w:val="3.3.%3.%4"/>
      <w:lvlJc w:val="left"/>
      <w:pPr>
        <w:tabs>
          <w:tab w:val="left" w:pos="1700"/>
        </w:tabs>
        <w:ind w:left="1700" w:hanging="425"/>
      </w:pPr>
      <w:rPr>
        <w:rFonts w:hint="default" w:ascii="Times New Roman" w:hAnsi="Times New Roman" w:cs="Times New Roman"/>
        <w:b w:val="0"/>
        <w:bCs w:val="0"/>
        <w:i w:val="0"/>
        <w:iCs w:val="0"/>
        <w:caps w:val="0"/>
        <w:strike w:val="0"/>
        <w:dstrike w:val="0"/>
        <w:outline w:val="0"/>
        <w:shadow w:val="0"/>
        <w:emboss w:val="0"/>
        <w:imprint w:val="0"/>
        <w:vanish w:val="0"/>
        <w:spacing w:val="0"/>
        <w:position w:val="0"/>
        <w:sz w:val="24"/>
        <w:szCs w:val="24"/>
        <w:u w:val="none"/>
        <w:vertAlign w:val="baseline"/>
      </w:rPr>
    </w:lvl>
    <w:lvl w:ilvl="4" w:tentative="0">
      <w:start w:val="1"/>
      <w:numFmt w:val="decimal"/>
      <w:lvlText w:val="%1.%2.%3.%4.%5"/>
      <w:lvlJc w:val="left"/>
      <w:pPr>
        <w:tabs>
          <w:tab w:val="left" w:pos="2125"/>
        </w:tabs>
        <w:ind w:left="2125" w:hanging="425"/>
      </w:pPr>
      <w:rPr>
        <w:rFonts w:hint="eastAsia"/>
      </w:rPr>
    </w:lvl>
    <w:lvl w:ilvl="5" w:tentative="0">
      <w:start w:val="1"/>
      <w:numFmt w:val="decimal"/>
      <w:lvlText w:val="%1.%2.%3.%4.%5.%6"/>
      <w:lvlJc w:val="left"/>
      <w:pPr>
        <w:tabs>
          <w:tab w:val="left" w:pos="2550"/>
        </w:tabs>
        <w:ind w:left="2550" w:hanging="425"/>
      </w:pPr>
      <w:rPr>
        <w:rFonts w:hint="eastAsia"/>
      </w:rPr>
    </w:lvl>
    <w:lvl w:ilvl="6" w:tentative="0">
      <w:start w:val="1"/>
      <w:numFmt w:val="decimal"/>
      <w:lvlText w:val="%1.%2.%3.%4.%5.%6.%7"/>
      <w:lvlJc w:val="left"/>
      <w:pPr>
        <w:tabs>
          <w:tab w:val="left" w:pos="2975"/>
        </w:tabs>
        <w:ind w:left="2975" w:hanging="425"/>
      </w:pPr>
      <w:rPr>
        <w:rFonts w:hint="eastAsia"/>
      </w:rPr>
    </w:lvl>
    <w:lvl w:ilvl="7" w:tentative="0">
      <w:start w:val="1"/>
      <w:numFmt w:val="decimal"/>
      <w:lvlText w:val="%1.%2.%3.%4.%5.%6.%7.%8"/>
      <w:lvlJc w:val="left"/>
      <w:pPr>
        <w:tabs>
          <w:tab w:val="left" w:pos="3400"/>
        </w:tabs>
        <w:ind w:left="3400" w:hanging="425"/>
      </w:pPr>
      <w:rPr>
        <w:rFonts w:hint="eastAsia"/>
      </w:rPr>
    </w:lvl>
    <w:lvl w:ilvl="8" w:tentative="0">
      <w:start w:val="1"/>
      <w:numFmt w:val="decimal"/>
      <w:lvlText w:val="%1.%2.%3.%4.%5.%6.%7.%8.%9"/>
      <w:lvlJc w:val="left"/>
      <w:pPr>
        <w:tabs>
          <w:tab w:val="left" w:pos="3825"/>
        </w:tabs>
        <w:ind w:left="3825" w:hanging="425"/>
      </w:pPr>
      <w:rPr>
        <w:rFonts w:hint="eastAsia"/>
      </w:rPr>
    </w:lvl>
  </w:abstractNum>
  <w:abstractNum w:abstractNumId="8">
    <w:nsid w:val="68AF3C48"/>
    <w:multiLevelType w:val="singleLevel"/>
    <w:tmpl w:val="68AF3C48"/>
    <w:lvl w:ilvl="0" w:tentative="0">
      <w:start w:val="1"/>
      <w:numFmt w:val="decimal"/>
      <w:pStyle w:val="110"/>
      <w:lvlText w:val="表%1"/>
      <w:lvlJc w:val="center"/>
      <w:pPr>
        <w:tabs>
          <w:tab w:val="left" w:pos="0"/>
        </w:tabs>
        <w:ind w:left="0" w:firstLine="0"/>
      </w:pPr>
      <w:rPr>
        <w:rFonts w:hint="eastAsia" w:ascii="Times New Roman" w:hAnsi="Times New Roman" w:cs="Times New Roman"/>
        <w:b/>
        <w:bCs w:val="0"/>
        <w:i w:val="0"/>
        <w:iCs w:val="0"/>
        <w:caps w:val="0"/>
        <w:smallCaps w:val="0"/>
        <w:strike w:val="0"/>
        <w:dstrike w:val="0"/>
        <w:outline w:val="0"/>
        <w:shadow w:val="0"/>
        <w:emboss w:val="0"/>
        <w:imprint w:val="0"/>
        <w:vanish w:val="0"/>
        <w:spacing w:val="0"/>
        <w:kern w:val="0"/>
        <w:position w:val="0"/>
        <w:u w:val="none"/>
        <w:vertAlign w:val="baseline"/>
      </w:rPr>
    </w:lvl>
  </w:abstractNum>
  <w:abstractNum w:abstractNumId="9">
    <w:nsid w:val="690416D3"/>
    <w:multiLevelType w:val="multilevel"/>
    <w:tmpl w:val="690416D3"/>
    <w:lvl w:ilvl="0" w:tentative="0">
      <w:start w:val="1"/>
      <w:numFmt w:val="lowerLetter"/>
      <w:pStyle w:val="100"/>
      <w:lvlText w:val="%1."/>
      <w:lvlJc w:val="left"/>
      <w:pPr>
        <w:tabs>
          <w:tab w:val="left" w:pos="842"/>
        </w:tabs>
        <w:ind w:left="839" w:hanging="357"/>
      </w:pPr>
      <w:rPr>
        <w:rFonts w:hint="default" w:ascii="Times New Roman" w:hAnsi="Times New Roman" w:eastAsia="宋体"/>
        <w:sz w:val="24"/>
      </w:rPr>
    </w:lvl>
    <w:lvl w:ilvl="1" w:tentative="0">
      <w:start w:val="1"/>
      <w:numFmt w:val="lowerLetter"/>
      <w:lvlText w:val="%2)"/>
      <w:lvlJc w:val="left"/>
      <w:pPr>
        <w:tabs>
          <w:tab w:val="left" w:pos="1322"/>
        </w:tabs>
        <w:ind w:left="1322" w:hanging="420"/>
      </w:pPr>
    </w:lvl>
    <w:lvl w:ilvl="2" w:tentative="0">
      <w:start w:val="1"/>
      <w:numFmt w:val="lowerRoman"/>
      <w:lvlText w:val="%3."/>
      <w:lvlJc w:val="right"/>
      <w:pPr>
        <w:tabs>
          <w:tab w:val="left" w:pos="1742"/>
        </w:tabs>
        <w:ind w:left="1742" w:hanging="420"/>
      </w:pPr>
    </w:lvl>
    <w:lvl w:ilvl="3" w:tentative="0">
      <w:start w:val="1"/>
      <w:numFmt w:val="decimal"/>
      <w:lvlText w:val="%4."/>
      <w:lvlJc w:val="left"/>
      <w:pPr>
        <w:tabs>
          <w:tab w:val="left" w:pos="2162"/>
        </w:tabs>
        <w:ind w:left="2162" w:hanging="420"/>
      </w:p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10">
    <w:nsid w:val="7587040F"/>
    <w:multiLevelType w:val="multilevel"/>
    <w:tmpl w:val="7587040F"/>
    <w:lvl w:ilvl="0" w:tentative="0">
      <w:start w:val="1"/>
      <w:numFmt w:val="lowerLetter"/>
      <w:pStyle w:val="13"/>
      <w:lvlText w:val="%1)"/>
      <w:lvlJc w:val="left"/>
      <w:pPr>
        <w:tabs>
          <w:tab w:val="left" w:pos="440"/>
        </w:tabs>
        <w:ind w:left="441" w:hanging="361"/>
      </w:pPr>
      <w:rPr>
        <w:rFonts w:hint="default" w:ascii="Times New Roman" w:hAnsi="Times New Roman"/>
        <w:b w:val="0"/>
        <w:i w:val="0"/>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5FF7BFD"/>
    <w:multiLevelType w:val="multilevel"/>
    <w:tmpl w:val="75FF7BFD"/>
    <w:lvl w:ilvl="0" w:tentative="0">
      <w:start w:val="1"/>
      <w:numFmt w:val="lowerLetter"/>
      <w:lvlText w:val="%1)"/>
      <w:lvlJc w:val="left"/>
      <w:pPr>
        <w:ind w:left="1140" w:hanging="360"/>
      </w:pPr>
    </w:lvl>
    <w:lvl w:ilvl="1" w:tentative="0">
      <w:start w:val="1"/>
      <w:numFmt w:val="lowerLetter"/>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abstractNum w:abstractNumId="12">
    <w:nsid w:val="7DB011D0"/>
    <w:multiLevelType w:val="multilevel"/>
    <w:tmpl w:val="7DB011D0"/>
    <w:lvl w:ilvl="0" w:tentative="0">
      <w:start w:val="1"/>
      <w:numFmt w:val="decimal"/>
      <w:pStyle w:val="117"/>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7"/>
  </w:num>
  <w:num w:numId="3">
    <w:abstractNumId w:val="10"/>
  </w:num>
  <w:num w:numId="4">
    <w:abstractNumId w:val="1"/>
  </w:num>
  <w:num w:numId="5">
    <w:abstractNumId w:val="4"/>
  </w:num>
  <w:num w:numId="6">
    <w:abstractNumId w:val="6"/>
  </w:num>
  <w:num w:numId="7">
    <w:abstractNumId w:val="2"/>
  </w:num>
  <w:num w:numId="8">
    <w:abstractNumId w:val="5"/>
  </w:num>
  <w:num w:numId="9">
    <w:abstractNumId w:val="9"/>
  </w:num>
  <w:num w:numId="10">
    <w:abstractNumId w:val="8"/>
  </w:num>
  <w:num w:numId="11">
    <w:abstractNumId w:val="1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hyphenationZone w:val="360"/>
  <w:drawingGridHorizontalSpacing w:val="162"/>
  <w:drawingGridVerticalSpacing w:val="381"/>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AA5"/>
    <w:rsid w:val="0000104D"/>
    <w:rsid w:val="00001477"/>
    <w:rsid w:val="00001FD6"/>
    <w:rsid w:val="00002458"/>
    <w:rsid w:val="000029AA"/>
    <w:rsid w:val="00002B72"/>
    <w:rsid w:val="00003378"/>
    <w:rsid w:val="00003B7C"/>
    <w:rsid w:val="00004612"/>
    <w:rsid w:val="00005110"/>
    <w:rsid w:val="000059CE"/>
    <w:rsid w:val="00005C7A"/>
    <w:rsid w:val="000062FF"/>
    <w:rsid w:val="0000651A"/>
    <w:rsid w:val="00006DDD"/>
    <w:rsid w:val="00006F5C"/>
    <w:rsid w:val="00007549"/>
    <w:rsid w:val="00007DD1"/>
    <w:rsid w:val="00007F28"/>
    <w:rsid w:val="00010A1C"/>
    <w:rsid w:val="00010D1E"/>
    <w:rsid w:val="00010FD7"/>
    <w:rsid w:val="000118E9"/>
    <w:rsid w:val="000121DA"/>
    <w:rsid w:val="0001251D"/>
    <w:rsid w:val="000126FE"/>
    <w:rsid w:val="00012837"/>
    <w:rsid w:val="00013867"/>
    <w:rsid w:val="0001428C"/>
    <w:rsid w:val="00014733"/>
    <w:rsid w:val="00014758"/>
    <w:rsid w:val="0001494A"/>
    <w:rsid w:val="00015020"/>
    <w:rsid w:val="000150DD"/>
    <w:rsid w:val="000152D0"/>
    <w:rsid w:val="00015AA9"/>
    <w:rsid w:val="00015FF5"/>
    <w:rsid w:val="00017168"/>
    <w:rsid w:val="00017223"/>
    <w:rsid w:val="0001727E"/>
    <w:rsid w:val="000174B0"/>
    <w:rsid w:val="00017BD4"/>
    <w:rsid w:val="00017CB2"/>
    <w:rsid w:val="000208D6"/>
    <w:rsid w:val="00020A96"/>
    <w:rsid w:val="00020AA1"/>
    <w:rsid w:val="0002189B"/>
    <w:rsid w:val="000224D6"/>
    <w:rsid w:val="0002267F"/>
    <w:rsid w:val="00022E74"/>
    <w:rsid w:val="00023190"/>
    <w:rsid w:val="00023216"/>
    <w:rsid w:val="0002385A"/>
    <w:rsid w:val="00023C25"/>
    <w:rsid w:val="0002427B"/>
    <w:rsid w:val="00024ABB"/>
    <w:rsid w:val="0002546D"/>
    <w:rsid w:val="00025ADD"/>
    <w:rsid w:val="00027472"/>
    <w:rsid w:val="00027FBE"/>
    <w:rsid w:val="0003041A"/>
    <w:rsid w:val="000305CC"/>
    <w:rsid w:val="0003118B"/>
    <w:rsid w:val="00031190"/>
    <w:rsid w:val="00031823"/>
    <w:rsid w:val="00031A60"/>
    <w:rsid w:val="00031C22"/>
    <w:rsid w:val="000322C0"/>
    <w:rsid w:val="00032614"/>
    <w:rsid w:val="000327A2"/>
    <w:rsid w:val="00032BA2"/>
    <w:rsid w:val="00033281"/>
    <w:rsid w:val="0003363D"/>
    <w:rsid w:val="00033E2B"/>
    <w:rsid w:val="00033EA9"/>
    <w:rsid w:val="000343DB"/>
    <w:rsid w:val="000347AA"/>
    <w:rsid w:val="00034B2B"/>
    <w:rsid w:val="00034FA3"/>
    <w:rsid w:val="0003541D"/>
    <w:rsid w:val="00035594"/>
    <w:rsid w:val="00035642"/>
    <w:rsid w:val="00036457"/>
    <w:rsid w:val="0003647A"/>
    <w:rsid w:val="000368ED"/>
    <w:rsid w:val="00036D71"/>
    <w:rsid w:val="00037DCF"/>
    <w:rsid w:val="00037E0C"/>
    <w:rsid w:val="0004027C"/>
    <w:rsid w:val="00040410"/>
    <w:rsid w:val="00040671"/>
    <w:rsid w:val="0004103F"/>
    <w:rsid w:val="00041385"/>
    <w:rsid w:val="00041413"/>
    <w:rsid w:val="00041B31"/>
    <w:rsid w:val="00041C0A"/>
    <w:rsid w:val="00042184"/>
    <w:rsid w:val="000428EC"/>
    <w:rsid w:val="00042A65"/>
    <w:rsid w:val="00042C6B"/>
    <w:rsid w:val="00042F41"/>
    <w:rsid w:val="0004359C"/>
    <w:rsid w:val="000441A2"/>
    <w:rsid w:val="000446AC"/>
    <w:rsid w:val="00044F26"/>
    <w:rsid w:val="0004563D"/>
    <w:rsid w:val="00045A7B"/>
    <w:rsid w:val="00047D31"/>
    <w:rsid w:val="00047E96"/>
    <w:rsid w:val="00047FE5"/>
    <w:rsid w:val="0005013A"/>
    <w:rsid w:val="0005047C"/>
    <w:rsid w:val="000509B8"/>
    <w:rsid w:val="0005133A"/>
    <w:rsid w:val="0005148F"/>
    <w:rsid w:val="00051621"/>
    <w:rsid w:val="00051803"/>
    <w:rsid w:val="00051849"/>
    <w:rsid w:val="00051E7F"/>
    <w:rsid w:val="0005209F"/>
    <w:rsid w:val="000522C2"/>
    <w:rsid w:val="00052F3D"/>
    <w:rsid w:val="000531F6"/>
    <w:rsid w:val="00053605"/>
    <w:rsid w:val="00055204"/>
    <w:rsid w:val="00055358"/>
    <w:rsid w:val="00056F4F"/>
    <w:rsid w:val="0005737D"/>
    <w:rsid w:val="000573ED"/>
    <w:rsid w:val="00057886"/>
    <w:rsid w:val="00057AF6"/>
    <w:rsid w:val="00060128"/>
    <w:rsid w:val="00060E90"/>
    <w:rsid w:val="00060F5F"/>
    <w:rsid w:val="0006169F"/>
    <w:rsid w:val="000619DB"/>
    <w:rsid w:val="00061B67"/>
    <w:rsid w:val="00061E39"/>
    <w:rsid w:val="00063C35"/>
    <w:rsid w:val="000641AA"/>
    <w:rsid w:val="00064B10"/>
    <w:rsid w:val="00064C9E"/>
    <w:rsid w:val="000653E2"/>
    <w:rsid w:val="00065C3C"/>
    <w:rsid w:val="00065C55"/>
    <w:rsid w:val="00066282"/>
    <w:rsid w:val="00066528"/>
    <w:rsid w:val="00066582"/>
    <w:rsid w:val="000700FE"/>
    <w:rsid w:val="000705B1"/>
    <w:rsid w:val="000705C8"/>
    <w:rsid w:val="00070743"/>
    <w:rsid w:val="00070B6A"/>
    <w:rsid w:val="00070CA5"/>
    <w:rsid w:val="0007141B"/>
    <w:rsid w:val="00071769"/>
    <w:rsid w:val="00071DB3"/>
    <w:rsid w:val="000722AD"/>
    <w:rsid w:val="0007309A"/>
    <w:rsid w:val="000731D7"/>
    <w:rsid w:val="00073615"/>
    <w:rsid w:val="000743DE"/>
    <w:rsid w:val="00074A3D"/>
    <w:rsid w:val="00074E25"/>
    <w:rsid w:val="0007541C"/>
    <w:rsid w:val="0007581C"/>
    <w:rsid w:val="000772EE"/>
    <w:rsid w:val="000774BF"/>
    <w:rsid w:val="00080D18"/>
    <w:rsid w:val="00080FE5"/>
    <w:rsid w:val="00081066"/>
    <w:rsid w:val="000810B5"/>
    <w:rsid w:val="00081238"/>
    <w:rsid w:val="00081BEE"/>
    <w:rsid w:val="00081F5B"/>
    <w:rsid w:val="0008251E"/>
    <w:rsid w:val="000826DF"/>
    <w:rsid w:val="0008289C"/>
    <w:rsid w:val="00083068"/>
    <w:rsid w:val="000835F0"/>
    <w:rsid w:val="00083625"/>
    <w:rsid w:val="00083824"/>
    <w:rsid w:val="00083A87"/>
    <w:rsid w:val="00083BD0"/>
    <w:rsid w:val="00083C84"/>
    <w:rsid w:val="00083DEA"/>
    <w:rsid w:val="00083DF2"/>
    <w:rsid w:val="00084846"/>
    <w:rsid w:val="00084B3A"/>
    <w:rsid w:val="00084CE0"/>
    <w:rsid w:val="00084E95"/>
    <w:rsid w:val="00085425"/>
    <w:rsid w:val="000854F6"/>
    <w:rsid w:val="00086A04"/>
    <w:rsid w:val="00086E56"/>
    <w:rsid w:val="00087210"/>
    <w:rsid w:val="00087D94"/>
    <w:rsid w:val="00087DBE"/>
    <w:rsid w:val="00090B52"/>
    <w:rsid w:val="0009110A"/>
    <w:rsid w:val="00091139"/>
    <w:rsid w:val="00091EA4"/>
    <w:rsid w:val="00092678"/>
    <w:rsid w:val="00094C7F"/>
    <w:rsid w:val="0009555E"/>
    <w:rsid w:val="00095685"/>
    <w:rsid w:val="0009591C"/>
    <w:rsid w:val="0009608C"/>
    <w:rsid w:val="0009675D"/>
    <w:rsid w:val="00096FAD"/>
    <w:rsid w:val="00097363"/>
    <w:rsid w:val="00097A29"/>
    <w:rsid w:val="00097F37"/>
    <w:rsid w:val="000A121A"/>
    <w:rsid w:val="000A13C6"/>
    <w:rsid w:val="000A1654"/>
    <w:rsid w:val="000A1809"/>
    <w:rsid w:val="000A2600"/>
    <w:rsid w:val="000A2DE4"/>
    <w:rsid w:val="000A2E2A"/>
    <w:rsid w:val="000A32EC"/>
    <w:rsid w:val="000A454A"/>
    <w:rsid w:val="000A4DCD"/>
    <w:rsid w:val="000A5909"/>
    <w:rsid w:val="000A5B5B"/>
    <w:rsid w:val="000A6876"/>
    <w:rsid w:val="000A6B8F"/>
    <w:rsid w:val="000A7998"/>
    <w:rsid w:val="000A7E0D"/>
    <w:rsid w:val="000B00A3"/>
    <w:rsid w:val="000B118A"/>
    <w:rsid w:val="000B13FE"/>
    <w:rsid w:val="000B14DA"/>
    <w:rsid w:val="000B1828"/>
    <w:rsid w:val="000B187A"/>
    <w:rsid w:val="000B1C64"/>
    <w:rsid w:val="000B21BF"/>
    <w:rsid w:val="000B2277"/>
    <w:rsid w:val="000B2519"/>
    <w:rsid w:val="000B2C1D"/>
    <w:rsid w:val="000B2C32"/>
    <w:rsid w:val="000B2EDD"/>
    <w:rsid w:val="000B3120"/>
    <w:rsid w:val="000B3230"/>
    <w:rsid w:val="000B348B"/>
    <w:rsid w:val="000B4497"/>
    <w:rsid w:val="000B4791"/>
    <w:rsid w:val="000B491C"/>
    <w:rsid w:val="000B4A59"/>
    <w:rsid w:val="000B4F14"/>
    <w:rsid w:val="000B504E"/>
    <w:rsid w:val="000B5083"/>
    <w:rsid w:val="000B52E7"/>
    <w:rsid w:val="000B5B28"/>
    <w:rsid w:val="000B69FE"/>
    <w:rsid w:val="000B75A0"/>
    <w:rsid w:val="000C04CF"/>
    <w:rsid w:val="000C05C7"/>
    <w:rsid w:val="000C07D7"/>
    <w:rsid w:val="000C0CBB"/>
    <w:rsid w:val="000C0D11"/>
    <w:rsid w:val="000C0F0A"/>
    <w:rsid w:val="000C127B"/>
    <w:rsid w:val="000C14E9"/>
    <w:rsid w:val="000C158A"/>
    <w:rsid w:val="000C18D5"/>
    <w:rsid w:val="000C22D5"/>
    <w:rsid w:val="000C48D0"/>
    <w:rsid w:val="000C49A8"/>
    <w:rsid w:val="000C4F63"/>
    <w:rsid w:val="000C65BB"/>
    <w:rsid w:val="000C6C9B"/>
    <w:rsid w:val="000C6EFC"/>
    <w:rsid w:val="000C790F"/>
    <w:rsid w:val="000C7B12"/>
    <w:rsid w:val="000D0384"/>
    <w:rsid w:val="000D0D4F"/>
    <w:rsid w:val="000D1ACD"/>
    <w:rsid w:val="000D1E31"/>
    <w:rsid w:val="000D2118"/>
    <w:rsid w:val="000D2A1E"/>
    <w:rsid w:val="000D2BD2"/>
    <w:rsid w:val="000D3364"/>
    <w:rsid w:val="000D34BD"/>
    <w:rsid w:val="000D3762"/>
    <w:rsid w:val="000D3883"/>
    <w:rsid w:val="000D3B72"/>
    <w:rsid w:val="000D3CFB"/>
    <w:rsid w:val="000D3D3F"/>
    <w:rsid w:val="000D4043"/>
    <w:rsid w:val="000D4102"/>
    <w:rsid w:val="000D54FB"/>
    <w:rsid w:val="000D637B"/>
    <w:rsid w:val="000D679D"/>
    <w:rsid w:val="000D6D25"/>
    <w:rsid w:val="000D7000"/>
    <w:rsid w:val="000D7030"/>
    <w:rsid w:val="000D721B"/>
    <w:rsid w:val="000D727C"/>
    <w:rsid w:val="000D7292"/>
    <w:rsid w:val="000D7346"/>
    <w:rsid w:val="000D7824"/>
    <w:rsid w:val="000D7A6B"/>
    <w:rsid w:val="000D7F06"/>
    <w:rsid w:val="000E1571"/>
    <w:rsid w:val="000E1DCA"/>
    <w:rsid w:val="000E2740"/>
    <w:rsid w:val="000E2C01"/>
    <w:rsid w:val="000E2CFA"/>
    <w:rsid w:val="000E34D4"/>
    <w:rsid w:val="000E34F8"/>
    <w:rsid w:val="000E37D5"/>
    <w:rsid w:val="000E3832"/>
    <w:rsid w:val="000E38F5"/>
    <w:rsid w:val="000E4886"/>
    <w:rsid w:val="000E4912"/>
    <w:rsid w:val="000E4FB0"/>
    <w:rsid w:val="000E5113"/>
    <w:rsid w:val="000E51F6"/>
    <w:rsid w:val="000E53E5"/>
    <w:rsid w:val="000E5636"/>
    <w:rsid w:val="000E5CCF"/>
    <w:rsid w:val="000E5F28"/>
    <w:rsid w:val="000E6896"/>
    <w:rsid w:val="000E6C65"/>
    <w:rsid w:val="000E6CD2"/>
    <w:rsid w:val="000E7519"/>
    <w:rsid w:val="000E77BD"/>
    <w:rsid w:val="000E79F9"/>
    <w:rsid w:val="000E7AC8"/>
    <w:rsid w:val="000E7CEE"/>
    <w:rsid w:val="000F0354"/>
    <w:rsid w:val="000F102C"/>
    <w:rsid w:val="000F135F"/>
    <w:rsid w:val="000F1818"/>
    <w:rsid w:val="000F1924"/>
    <w:rsid w:val="000F261A"/>
    <w:rsid w:val="000F2A06"/>
    <w:rsid w:val="000F2CEA"/>
    <w:rsid w:val="000F2E9E"/>
    <w:rsid w:val="000F344B"/>
    <w:rsid w:val="000F3934"/>
    <w:rsid w:val="000F3BCA"/>
    <w:rsid w:val="000F3F56"/>
    <w:rsid w:val="000F4BF6"/>
    <w:rsid w:val="000F500B"/>
    <w:rsid w:val="000F5214"/>
    <w:rsid w:val="000F55E4"/>
    <w:rsid w:val="000F563E"/>
    <w:rsid w:val="000F5681"/>
    <w:rsid w:val="000F5892"/>
    <w:rsid w:val="000F58D2"/>
    <w:rsid w:val="000F5FE3"/>
    <w:rsid w:val="000F6790"/>
    <w:rsid w:val="000F6A79"/>
    <w:rsid w:val="000F76B7"/>
    <w:rsid w:val="000F7853"/>
    <w:rsid w:val="000F7AFE"/>
    <w:rsid w:val="000F7B65"/>
    <w:rsid w:val="00100224"/>
    <w:rsid w:val="00100AB7"/>
    <w:rsid w:val="00100BB9"/>
    <w:rsid w:val="00100E49"/>
    <w:rsid w:val="001017A4"/>
    <w:rsid w:val="00101A6D"/>
    <w:rsid w:val="00101D28"/>
    <w:rsid w:val="00102575"/>
    <w:rsid w:val="001026BF"/>
    <w:rsid w:val="00102B36"/>
    <w:rsid w:val="001045C4"/>
    <w:rsid w:val="00104E25"/>
    <w:rsid w:val="00104F1E"/>
    <w:rsid w:val="0010508C"/>
    <w:rsid w:val="0010590E"/>
    <w:rsid w:val="00106E76"/>
    <w:rsid w:val="00107353"/>
    <w:rsid w:val="00107371"/>
    <w:rsid w:val="00107D5B"/>
    <w:rsid w:val="00110412"/>
    <w:rsid w:val="00110530"/>
    <w:rsid w:val="00110A6E"/>
    <w:rsid w:val="00110EFB"/>
    <w:rsid w:val="00110F70"/>
    <w:rsid w:val="001111C4"/>
    <w:rsid w:val="00111599"/>
    <w:rsid w:val="00111700"/>
    <w:rsid w:val="001117FA"/>
    <w:rsid w:val="00113065"/>
    <w:rsid w:val="001136C8"/>
    <w:rsid w:val="00113936"/>
    <w:rsid w:val="00113BCE"/>
    <w:rsid w:val="00113BEA"/>
    <w:rsid w:val="001140A0"/>
    <w:rsid w:val="00114C55"/>
    <w:rsid w:val="00114F51"/>
    <w:rsid w:val="001154C7"/>
    <w:rsid w:val="00115536"/>
    <w:rsid w:val="00116196"/>
    <w:rsid w:val="00116533"/>
    <w:rsid w:val="001165EA"/>
    <w:rsid w:val="00116B3F"/>
    <w:rsid w:val="00116E73"/>
    <w:rsid w:val="00116EFC"/>
    <w:rsid w:val="00117C3B"/>
    <w:rsid w:val="00117C5A"/>
    <w:rsid w:val="00117C7D"/>
    <w:rsid w:val="0012000B"/>
    <w:rsid w:val="00120DDA"/>
    <w:rsid w:val="00120E17"/>
    <w:rsid w:val="00121535"/>
    <w:rsid w:val="0012185E"/>
    <w:rsid w:val="001220DA"/>
    <w:rsid w:val="00122B1B"/>
    <w:rsid w:val="00122C1C"/>
    <w:rsid w:val="00122C99"/>
    <w:rsid w:val="00122D90"/>
    <w:rsid w:val="001234A2"/>
    <w:rsid w:val="00124437"/>
    <w:rsid w:val="0012446B"/>
    <w:rsid w:val="00125F9C"/>
    <w:rsid w:val="001279A9"/>
    <w:rsid w:val="00130A2A"/>
    <w:rsid w:val="00130FC7"/>
    <w:rsid w:val="0013110B"/>
    <w:rsid w:val="00131B15"/>
    <w:rsid w:val="001320C0"/>
    <w:rsid w:val="001326AF"/>
    <w:rsid w:val="00132E25"/>
    <w:rsid w:val="0013311B"/>
    <w:rsid w:val="0013316D"/>
    <w:rsid w:val="00133357"/>
    <w:rsid w:val="0013341D"/>
    <w:rsid w:val="001334B9"/>
    <w:rsid w:val="00133685"/>
    <w:rsid w:val="00133DD3"/>
    <w:rsid w:val="0013413D"/>
    <w:rsid w:val="001344DA"/>
    <w:rsid w:val="0013472E"/>
    <w:rsid w:val="00134854"/>
    <w:rsid w:val="00134FD3"/>
    <w:rsid w:val="00135333"/>
    <w:rsid w:val="00135AE9"/>
    <w:rsid w:val="00135B1A"/>
    <w:rsid w:val="00135C77"/>
    <w:rsid w:val="00135ED4"/>
    <w:rsid w:val="00136882"/>
    <w:rsid w:val="00136D2F"/>
    <w:rsid w:val="0013705C"/>
    <w:rsid w:val="00137378"/>
    <w:rsid w:val="0013795C"/>
    <w:rsid w:val="00140373"/>
    <w:rsid w:val="0014040D"/>
    <w:rsid w:val="001404AC"/>
    <w:rsid w:val="00140DF2"/>
    <w:rsid w:val="00141184"/>
    <w:rsid w:val="00141361"/>
    <w:rsid w:val="00141C43"/>
    <w:rsid w:val="0014222D"/>
    <w:rsid w:val="00142A96"/>
    <w:rsid w:val="00142F6C"/>
    <w:rsid w:val="001434F1"/>
    <w:rsid w:val="00143D99"/>
    <w:rsid w:val="001441FE"/>
    <w:rsid w:val="00144275"/>
    <w:rsid w:val="00144B03"/>
    <w:rsid w:val="00144B2B"/>
    <w:rsid w:val="001452D7"/>
    <w:rsid w:val="00145A65"/>
    <w:rsid w:val="001464F5"/>
    <w:rsid w:val="00146A4D"/>
    <w:rsid w:val="00146B3C"/>
    <w:rsid w:val="00146B66"/>
    <w:rsid w:val="001470F1"/>
    <w:rsid w:val="00147A8F"/>
    <w:rsid w:val="00147AB5"/>
    <w:rsid w:val="00147D9E"/>
    <w:rsid w:val="00147F89"/>
    <w:rsid w:val="001503DD"/>
    <w:rsid w:val="00150D79"/>
    <w:rsid w:val="00150DDB"/>
    <w:rsid w:val="001512B8"/>
    <w:rsid w:val="00151375"/>
    <w:rsid w:val="0015153B"/>
    <w:rsid w:val="00151775"/>
    <w:rsid w:val="00151B3D"/>
    <w:rsid w:val="0015325B"/>
    <w:rsid w:val="0015340E"/>
    <w:rsid w:val="00153B33"/>
    <w:rsid w:val="00153C27"/>
    <w:rsid w:val="00153D7A"/>
    <w:rsid w:val="00153EF6"/>
    <w:rsid w:val="00154074"/>
    <w:rsid w:val="0015486F"/>
    <w:rsid w:val="00154E5B"/>
    <w:rsid w:val="00155013"/>
    <w:rsid w:val="001552B8"/>
    <w:rsid w:val="00155312"/>
    <w:rsid w:val="00155B28"/>
    <w:rsid w:val="00155C78"/>
    <w:rsid w:val="00155CFB"/>
    <w:rsid w:val="00155CFF"/>
    <w:rsid w:val="00155E05"/>
    <w:rsid w:val="00155F79"/>
    <w:rsid w:val="00155FD6"/>
    <w:rsid w:val="0015642C"/>
    <w:rsid w:val="001578AD"/>
    <w:rsid w:val="00157F6B"/>
    <w:rsid w:val="001602F3"/>
    <w:rsid w:val="0016074F"/>
    <w:rsid w:val="00160A8E"/>
    <w:rsid w:val="00160D5B"/>
    <w:rsid w:val="00161164"/>
    <w:rsid w:val="00161ABE"/>
    <w:rsid w:val="00161E79"/>
    <w:rsid w:val="0016241E"/>
    <w:rsid w:val="001628BA"/>
    <w:rsid w:val="00163251"/>
    <w:rsid w:val="00163D58"/>
    <w:rsid w:val="0016401E"/>
    <w:rsid w:val="0016409D"/>
    <w:rsid w:val="00164292"/>
    <w:rsid w:val="00164C94"/>
    <w:rsid w:val="00164D45"/>
    <w:rsid w:val="001650B8"/>
    <w:rsid w:val="001658FB"/>
    <w:rsid w:val="00166140"/>
    <w:rsid w:val="0016693D"/>
    <w:rsid w:val="001669DD"/>
    <w:rsid w:val="00167862"/>
    <w:rsid w:val="00167968"/>
    <w:rsid w:val="00167C20"/>
    <w:rsid w:val="00171100"/>
    <w:rsid w:val="00171EE2"/>
    <w:rsid w:val="00173038"/>
    <w:rsid w:val="001730CD"/>
    <w:rsid w:val="0017316F"/>
    <w:rsid w:val="00175A6A"/>
    <w:rsid w:val="001766B9"/>
    <w:rsid w:val="001767BE"/>
    <w:rsid w:val="00176932"/>
    <w:rsid w:val="00177236"/>
    <w:rsid w:val="0017725C"/>
    <w:rsid w:val="001773FF"/>
    <w:rsid w:val="00177AC7"/>
    <w:rsid w:val="00177E0E"/>
    <w:rsid w:val="001802AD"/>
    <w:rsid w:val="0018034E"/>
    <w:rsid w:val="001809C0"/>
    <w:rsid w:val="001809F5"/>
    <w:rsid w:val="00180AAA"/>
    <w:rsid w:val="0018114A"/>
    <w:rsid w:val="0018130C"/>
    <w:rsid w:val="0018169A"/>
    <w:rsid w:val="001821F5"/>
    <w:rsid w:val="00182430"/>
    <w:rsid w:val="001830B2"/>
    <w:rsid w:val="0018366D"/>
    <w:rsid w:val="0018369E"/>
    <w:rsid w:val="00183A30"/>
    <w:rsid w:val="0018444B"/>
    <w:rsid w:val="00184881"/>
    <w:rsid w:val="00184ACE"/>
    <w:rsid w:val="00184DC4"/>
    <w:rsid w:val="0018543A"/>
    <w:rsid w:val="00185DA0"/>
    <w:rsid w:val="00186B78"/>
    <w:rsid w:val="00186D2C"/>
    <w:rsid w:val="00186DC1"/>
    <w:rsid w:val="001870F4"/>
    <w:rsid w:val="0018738F"/>
    <w:rsid w:val="001902F5"/>
    <w:rsid w:val="00190497"/>
    <w:rsid w:val="00191216"/>
    <w:rsid w:val="00191A60"/>
    <w:rsid w:val="00191AF0"/>
    <w:rsid w:val="0019201D"/>
    <w:rsid w:val="00192898"/>
    <w:rsid w:val="00192EBB"/>
    <w:rsid w:val="0019328E"/>
    <w:rsid w:val="00193793"/>
    <w:rsid w:val="00195223"/>
    <w:rsid w:val="0019550C"/>
    <w:rsid w:val="00195A26"/>
    <w:rsid w:val="00195DA8"/>
    <w:rsid w:val="0019621B"/>
    <w:rsid w:val="0019633A"/>
    <w:rsid w:val="00196666"/>
    <w:rsid w:val="00196BE2"/>
    <w:rsid w:val="00197391"/>
    <w:rsid w:val="00197660"/>
    <w:rsid w:val="00197781"/>
    <w:rsid w:val="0019788A"/>
    <w:rsid w:val="001978E6"/>
    <w:rsid w:val="001A0328"/>
    <w:rsid w:val="001A114C"/>
    <w:rsid w:val="001A179E"/>
    <w:rsid w:val="001A1AE8"/>
    <w:rsid w:val="001A244E"/>
    <w:rsid w:val="001A2DBC"/>
    <w:rsid w:val="001A3115"/>
    <w:rsid w:val="001A3229"/>
    <w:rsid w:val="001A35C9"/>
    <w:rsid w:val="001A38A2"/>
    <w:rsid w:val="001A38E0"/>
    <w:rsid w:val="001A3CAD"/>
    <w:rsid w:val="001A47F1"/>
    <w:rsid w:val="001A4C45"/>
    <w:rsid w:val="001A4E51"/>
    <w:rsid w:val="001A51AA"/>
    <w:rsid w:val="001A5759"/>
    <w:rsid w:val="001A62BB"/>
    <w:rsid w:val="001A6457"/>
    <w:rsid w:val="001A692A"/>
    <w:rsid w:val="001A69E4"/>
    <w:rsid w:val="001A6BD9"/>
    <w:rsid w:val="001A6E2E"/>
    <w:rsid w:val="001A7223"/>
    <w:rsid w:val="001A745C"/>
    <w:rsid w:val="001A767E"/>
    <w:rsid w:val="001A7874"/>
    <w:rsid w:val="001A7B0B"/>
    <w:rsid w:val="001B0243"/>
    <w:rsid w:val="001B0971"/>
    <w:rsid w:val="001B1054"/>
    <w:rsid w:val="001B12DC"/>
    <w:rsid w:val="001B1827"/>
    <w:rsid w:val="001B1951"/>
    <w:rsid w:val="001B2562"/>
    <w:rsid w:val="001B2751"/>
    <w:rsid w:val="001B3544"/>
    <w:rsid w:val="001B3670"/>
    <w:rsid w:val="001B3E56"/>
    <w:rsid w:val="001B40EF"/>
    <w:rsid w:val="001B4412"/>
    <w:rsid w:val="001B44EB"/>
    <w:rsid w:val="001B46A1"/>
    <w:rsid w:val="001B49EC"/>
    <w:rsid w:val="001B4C9A"/>
    <w:rsid w:val="001B514E"/>
    <w:rsid w:val="001B6129"/>
    <w:rsid w:val="001B62E6"/>
    <w:rsid w:val="001B6486"/>
    <w:rsid w:val="001B7651"/>
    <w:rsid w:val="001B76A1"/>
    <w:rsid w:val="001B785D"/>
    <w:rsid w:val="001C0020"/>
    <w:rsid w:val="001C05F7"/>
    <w:rsid w:val="001C073A"/>
    <w:rsid w:val="001C0759"/>
    <w:rsid w:val="001C10E5"/>
    <w:rsid w:val="001C1FF7"/>
    <w:rsid w:val="001C3056"/>
    <w:rsid w:val="001C31BC"/>
    <w:rsid w:val="001C343F"/>
    <w:rsid w:val="001C35DA"/>
    <w:rsid w:val="001C3B34"/>
    <w:rsid w:val="001C5BCC"/>
    <w:rsid w:val="001C5EC8"/>
    <w:rsid w:val="001C5F99"/>
    <w:rsid w:val="001C6A9D"/>
    <w:rsid w:val="001C703C"/>
    <w:rsid w:val="001D0E94"/>
    <w:rsid w:val="001D1D20"/>
    <w:rsid w:val="001D20F4"/>
    <w:rsid w:val="001D27F4"/>
    <w:rsid w:val="001D29B8"/>
    <w:rsid w:val="001D2C64"/>
    <w:rsid w:val="001D33D5"/>
    <w:rsid w:val="001D4183"/>
    <w:rsid w:val="001D4EB3"/>
    <w:rsid w:val="001D5331"/>
    <w:rsid w:val="001D54F8"/>
    <w:rsid w:val="001D6A3B"/>
    <w:rsid w:val="001D7C14"/>
    <w:rsid w:val="001E0709"/>
    <w:rsid w:val="001E0F9E"/>
    <w:rsid w:val="001E1256"/>
    <w:rsid w:val="001E17AF"/>
    <w:rsid w:val="001E1A83"/>
    <w:rsid w:val="001E1F56"/>
    <w:rsid w:val="001E2367"/>
    <w:rsid w:val="001E298A"/>
    <w:rsid w:val="001E29AD"/>
    <w:rsid w:val="001E2BDE"/>
    <w:rsid w:val="001E2C5C"/>
    <w:rsid w:val="001E2F42"/>
    <w:rsid w:val="001E351B"/>
    <w:rsid w:val="001E385E"/>
    <w:rsid w:val="001E41DB"/>
    <w:rsid w:val="001E4946"/>
    <w:rsid w:val="001E4C4A"/>
    <w:rsid w:val="001E4DC9"/>
    <w:rsid w:val="001E6111"/>
    <w:rsid w:val="001E61C3"/>
    <w:rsid w:val="001E647C"/>
    <w:rsid w:val="001E6655"/>
    <w:rsid w:val="001E6689"/>
    <w:rsid w:val="001E6CB8"/>
    <w:rsid w:val="001E7DD2"/>
    <w:rsid w:val="001E7E59"/>
    <w:rsid w:val="001F04D0"/>
    <w:rsid w:val="001F09CA"/>
    <w:rsid w:val="001F0A3B"/>
    <w:rsid w:val="001F1278"/>
    <w:rsid w:val="001F1A09"/>
    <w:rsid w:val="001F1DD2"/>
    <w:rsid w:val="001F1EB4"/>
    <w:rsid w:val="001F36DF"/>
    <w:rsid w:val="001F39D9"/>
    <w:rsid w:val="001F3E35"/>
    <w:rsid w:val="001F3F44"/>
    <w:rsid w:val="001F46FB"/>
    <w:rsid w:val="001F4FCC"/>
    <w:rsid w:val="001F5327"/>
    <w:rsid w:val="001F5DF6"/>
    <w:rsid w:val="001F65BE"/>
    <w:rsid w:val="001F6AB8"/>
    <w:rsid w:val="001F7531"/>
    <w:rsid w:val="001F7DB2"/>
    <w:rsid w:val="002003DD"/>
    <w:rsid w:val="00200519"/>
    <w:rsid w:val="00200A89"/>
    <w:rsid w:val="00200D24"/>
    <w:rsid w:val="00201602"/>
    <w:rsid w:val="00201F61"/>
    <w:rsid w:val="002022D4"/>
    <w:rsid w:val="0020255D"/>
    <w:rsid w:val="00202E6E"/>
    <w:rsid w:val="00203713"/>
    <w:rsid w:val="00203EE8"/>
    <w:rsid w:val="00204040"/>
    <w:rsid w:val="00205035"/>
    <w:rsid w:val="00205683"/>
    <w:rsid w:val="00205A80"/>
    <w:rsid w:val="00206366"/>
    <w:rsid w:val="002071F9"/>
    <w:rsid w:val="00207E43"/>
    <w:rsid w:val="0021094F"/>
    <w:rsid w:val="002116D4"/>
    <w:rsid w:val="00211BA6"/>
    <w:rsid w:val="00211F6A"/>
    <w:rsid w:val="002121FE"/>
    <w:rsid w:val="00212AB3"/>
    <w:rsid w:val="00212C88"/>
    <w:rsid w:val="00212D2E"/>
    <w:rsid w:val="002137C0"/>
    <w:rsid w:val="002137CB"/>
    <w:rsid w:val="00213CD9"/>
    <w:rsid w:val="002140A0"/>
    <w:rsid w:val="00214223"/>
    <w:rsid w:val="0021537E"/>
    <w:rsid w:val="002153A7"/>
    <w:rsid w:val="002163AF"/>
    <w:rsid w:val="002164AE"/>
    <w:rsid w:val="002164D7"/>
    <w:rsid w:val="00217803"/>
    <w:rsid w:val="00217ED6"/>
    <w:rsid w:val="00217F17"/>
    <w:rsid w:val="0022037C"/>
    <w:rsid w:val="0022053F"/>
    <w:rsid w:val="00220ED3"/>
    <w:rsid w:val="00220FC5"/>
    <w:rsid w:val="0022148B"/>
    <w:rsid w:val="002214D4"/>
    <w:rsid w:val="00221C60"/>
    <w:rsid w:val="00221E14"/>
    <w:rsid w:val="002223B2"/>
    <w:rsid w:val="002226A4"/>
    <w:rsid w:val="00222EC8"/>
    <w:rsid w:val="00223595"/>
    <w:rsid w:val="002237C9"/>
    <w:rsid w:val="00223872"/>
    <w:rsid w:val="00223B74"/>
    <w:rsid w:val="00223F84"/>
    <w:rsid w:val="002244D5"/>
    <w:rsid w:val="002244F0"/>
    <w:rsid w:val="002249D5"/>
    <w:rsid w:val="00224D92"/>
    <w:rsid w:val="002256F9"/>
    <w:rsid w:val="002257F5"/>
    <w:rsid w:val="0022619B"/>
    <w:rsid w:val="002264C8"/>
    <w:rsid w:val="002267AF"/>
    <w:rsid w:val="00226E38"/>
    <w:rsid w:val="0022741A"/>
    <w:rsid w:val="00230418"/>
    <w:rsid w:val="002306C9"/>
    <w:rsid w:val="00230905"/>
    <w:rsid w:val="00230BC7"/>
    <w:rsid w:val="00231BAB"/>
    <w:rsid w:val="00232422"/>
    <w:rsid w:val="00232734"/>
    <w:rsid w:val="00232F27"/>
    <w:rsid w:val="00232F88"/>
    <w:rsid w:val="00233D4D"/>
    <w:rsid w:val="00234152"/>
    <w:rsid w:val="002347FA"/>
    <w:rsid w:val="00234C87"/>
    <w:rsid w:val="00234EBA"/>
    <w:rsid w:val="00235121"/>
    <w:rsid w:val="002355E9"/>
    <w:rsid w:val="00235699"/>
    <w:rsid w:val="00235EB3"/>
    <w:rsid w:val="00236824"/>
    <w:rsid w:val="00236C17"/>
    <w:rsid w:val="00236CB8"/>
    <w:rsid w:val="00236D95"/>
    <w:rsid w:val="00236E64"/>
    <w:rsid w:val="00237619"/>
    <w:rsid w:val="00237873"/>
    <w:rsid w:val="00240045"/>
    <w:rsid w:val="002403A4"/>
    <w:rsid w:val="002406C3"/>
    <w:rsid w:val="00240785"/>
    <w:rsid w:val="002407D7"/>
    <w:rsid w:val="00240810"/>
    <w:rsid w:val="0024081A"/>
    <w:rsid w:val="00241E4C"/>
    <w:rsid w:val="00242551"/>
    <w:rsid w:val="0024257A"/>
    <w:rsid w:val="00242782"/>
    <w:rsid w:val="00242B40"/>
    <w:rsid w:val="00242B99"/>
    <w:rsid w:val="002432A0"/>
    <w:rsid w:val="002433E5"/>
    <w:rsid w:val="0024389C"/>
    <w:rsid w:val="00243B73"/>
    <w:rsid w:val="0024402B"/>
    <w:rsid w:val="00244AC8"/>
    <w:rsid w:val="00244B42"/>
    <w:rsid w:val="00244C45"/>
    <w:rsid w:val="00244CCE"/>
    <w:rsid w:val="00244DFC"/>
    <w:rsid w:val="0024502F"/>
    <w:rsid w:val="00245997"/>
    <w:rsid w:val="00245ED4"/>
    <w:rsid w:val="00246840"/>
    <w:rsid w:val="00246AB6"/>
    <w:rsid w:val="00246BAD"/>
    <w:rsid w:val="00246F94"/>
    <w:rsid w:val="0024729A"/>
    <w:rsid w:val="002472FF"/>
    <w:rsid w:val="0024792B"/>
    <w:rsid w:val="00247952"/>
    <w:rsid w:val="002479AA"/>
    <w:rsid w:val="00247EF0"/>
    <w:rsid w:val="002502D8"/>
    <w:rsid w:val="00251116"/>
    <w:rsid w:val="002518FA"/>
    <w:rsid w:val="00251CEF"/>
    <w:rsid w:val="00252020"/>
    <w:rsid w:val="002526F0"/>
    <w:rsid w:val="00252981"/>
    <w:rsid w:val="00253F2B"/>
    <w:rsid w:val="00254B03"/>
    <w:rsid w:val="00254BA8"/>
    <w:rsid w:val="00255679"/>
    <w:rsid w:val="00255BEC"/>
    <w:rsid w:val="00255D5A"/>
    <w:rsid w:val="00255DA3"/>
    <w:rsid w:val="00255F5A"/>
    <w:rsid w:val="0025618E"/>
    <w:rsid w:val="002563AC"/>
    <w:rsid w:val="00256720"/>
    <w:rsid w:val="00256BCD"/>
    <w:rsid w:val="00257253"/>
    <w:rsid w:val="00257284"/>
    <w:rsid w:val="0025776F"/>
    <w:rsid w:val="0025795B"/>
    <w:rsid w:val="00257BF9"/>
    <w:rsid w:val="0026023C"/>
    <w:rsid w:val="00260CB7"/>
    <w:rsid w:val="00261500"/>
    <w:rsid w:val="00262412"/>
    <w:rsid w:val="00262C19"/>
    <w:rsid w:val="002630D7"/>
    <w:rsid w:val="002632C5"/>
    <w:rsid w:val="00263A80"/>
    <w:rsid w:val="002644C5"/>
    <w:rsid w:val="0026460C"/>
    <w:rsid w:val="00264DCC"/>
    <w:rsid w:val="00264E6C"/>
    <w:rsid w:val="00265675"/>
    <w:rsid w:val="002661B5"/>
    <w:rsid w:val="0026634A"/>
    <w:rsid w:val="002666D4"/>
    <w:rsid w:val="0026674C"/>
    <w:rsid w:val="002668FB"/>
    <w:rsid w:val="002669BE"/>
    <w:rsid w:val="00267009"/>
    <w:rsid w:val="002673B7"/>
    <w:rsid w:val="002710EA"/>
    <w:rsid w:val="00271156"/>
    <w:rsid w:val="002711EC"/>
    <w:rsid w:val="0027258B"/>
    <w:rsid w:val="002725A1"/>
    <w:rsid w:val="00272E24"/>
    <w:rsid w:val="0027326D"/>
    <w:rsid w:val="0027360F"/>
    <w:rsid w:val="00273A24"/>
    <w:rsid w:val="00273B01"/>
    <w:rsid w:val="00273CBB"/>
    <w:rsid w:val="0027462D"/>
    <w:rsid w:val="00274655"/>
    <w:rsid w:val="0027482B"/>
    <w:rsid w:val="0027493E"/>
    <w:rsid w:val="002755F1"/>
    <w:rsid w:val="00275896"/>
    <w:rsid w:val="002759F0"/>
    <w:rsid w:val="00276282"/>
    <w:rsid w:val="002762CA"/>
    <w:rsid w:val="002763C7"/>
    <w:rsid w:val="00276A40"/>
    <w:rsid w:val="00277395"/>
    <w:rsid w:val="00277CE7"/>
    <w:rsid w:val="00277D80"/>
    <w:rsid w:val="002800D2"/>
    <w:rsid w:val="0028015C"/>
    <w:rsid w:val="0028091F"/>
    <w:rsid w:val="0028106E"/>
    <w:rsid w:val="002811C8"/>
    <w:rsid w:val="00282074"/>
    <w:rsid w:val="0028220A"/>
    <w:rsid w:val="00282559"/>
    <w:rsid w:val="00282ED6"/>
    <w:rsid w:val="002830A6"/>
    <w:rsid w:val="00283ADF"/>
    <w:rsid w:val="00283D8E"/>
    <w:rsid w:val="002840D2"/>
    <w:rsid w:val="002843EB"/>
    <w:rsid w:val="002848B4"/>
    <w:rsid w:val="00284BB7"/>
    <w:rsid w:val="0028527B"/>
    <w:rsid w:val="0028583A"/>
    <w:rsid w:val="002862D8"/>
    <w:rsid w:val="00286838"/>
    <w:rsid w:val="00286987"/>
    <w:rsid w:val="00286BA2"/>
    <w:rsid w:val="00286D24"/>
    <w:rsid w:val="00287CBE"/>
    <w:rsid w:val="00287F53"/>
    <w:rsid w:val="00287FB9"/>
    <w:rsid w:val="00290115"/>
    <w:rsid w:val="00291696"/>
    <w:rsid w:val="0029174E"/>
    <w:rsid w:val="00291E21"/>
    <w:rsid w:val="00292627"/>
    <w:rsid w:val="0029275F"/>
    <w:rsid w:val="00292A56"/>
    <w:rsid w:val="00292BE9"/>
    <w:rsid w:val="00293339"/>
    <w:rsid w:val="002938B9"/>
    <w:rsid w:val="00293EA8"/>
    <w:rsid w:val="00294250"/>
    <w:rsid w:val="00294258"/>
    <w:rsid w:val="00294562"/>
    <w:rsid w:val="0029503B"/>
    <w:rsid w:val="00296086"/>
    <w:rsid w:val="0029632E"/>
    <w:rsid w:val="00297016"/>
    <w:rsid w:val="00297235"/>
    <w:rsid w:val="00297A71"/>
    <w:rsid w:val="002A0099"/>
    <w:rsid w:val="002A05A9"/>
    <w:rsid w:val="002A0F88"/>
    <w:rsid w:val="002A218B"/>
    <w:rsid w:val="002A2471"/>
    <w:rsid w:val="002A290D"/>
    <w:rsid w:val="002A2A25"/>
    <w:rsid w:val="002A325F"/>
    <w:rsid w:val="002A3870"/>
    <w:rsid w:val="002A41B1"/>
    <w:rsid w:val="002A4450"/>
    <w:rsid w:val="002A4C76"/>
    <w:rsid w:val="002A585D"/>
    <w:rsid w:val="002A60F6"/>
    <w:rsid w:val="002A6987"/>
    <w:rsid w:val="002A6FD2"/>
    <w:rsid w:val="002A72FA"/>
    <w:rsid w:val="002A7A7C"/>
    <w:rsid w:val="002A7CD8"/>
    <w:rsid w:val="002A7F15"/>
    <w:rsid w:val="002B0F26"/>
    <w:rsid w:val="002B116A"/>
    <w:rsid w:val="002B1635"/>
    <w:rsid w:val="002B1C3C"/>
    <w:rsid w:val="002B1FFE"/>
    <w:rsid w:val="002B284D"/>
    <w:rsid w:val="002B28FC"/>
    <w:rsid w:val="002B2967"/>
    <w:rsid w:val="002B3170"/>
    <w:rsid w:val="002B36DE"/>
    <w:rsid w:val="002B3EE4"/>
    <w:rsid w:val="002B427D"/>
    <w:rsid w:val="002B42C6"/>
    <w:rsid w:val="002B435E"/>
    <w:rsid w:val="002B470E"/>
    <w:rsid w:val="002B4796"/>
    <w:rsid w:val="002B52B1"/>
    <w:rsid w:val="002B6291"/>
    <w:rsid w:val="002B68B1"/>
    <w:rsid w:val="002B73AD"/>
    <w:rsid w:val="002B780B"/>
    <w:rsid w:val="002C0C5A"/>
    <w:rsid w:val="002C10FA"/>
    <w:rsid w:val="002C1224"/>
    <w:rsid w:val="002C1844"/>
    <w:rsid w:val="002C24BB"/>
    <w:rsid w:val="002C272E"/>
    <w:rsid w:val="002C292C"/>
    <w:rsid w:val="002C2BDE"/>
    <w:rsid w:val="002C3388"/>
    <w:rsid w:val="002C3448"/>
    <w:rsid w:val="002C42B7"/>
    <w:rsid w:val="002C48A2"/>
    <w:rsid w:val="002C4B1B"/>
    <w:rsid w:val="002C5D79"/>
    <w:rsid w:val="002C7058"/>
    <w:rsid w:val="002C76A2"/>
    <w:rsid w:val="002C7C81"/>
    <w:rsid w:val="002D0216"/>
    <w:rsid w:val="002D0250"/>
    <w:rsid w:val="002D02BF"/>
    <w:rsid w:val="002D03D6"/>
    <w:rsid w:val="002D0DD6"/>
    <w:rsid w:val="002D15BF"/>
    <w:rsid w:val="002D1A51"/>
    <w:rsid w:val="002D2091"/>
    <w:rsid w:val="002D2178"/>
    <w:rsid w:val="002D486F"/>
    <w:rsid w:val="002D4D10"/>
    <w:rsid w:val="002D538B"/>
    <w:rsid w:val="002D58DD"/>
    <w:rsid w:val="002D5CBC"/>
    <w:rsid w:val="002D5D53"/>
    <w:rsid w:val="002D5EED"/>
    <w:rsid w:val="002D604E"/>
    <w:rsid w:val="002D60EC"/>
    <w:rsid w:val="002D636B"/>
    <w:rsid w:val="002D6667"/>
    <w:rsid w:val="002D7101"/>
    <w:rsid w:val="002D7296"/>
    <w:rsid w:val="002D7BD2"/>
    <w:rsid w:val="002E0601"/>
    <w:rsid w:val="002E060A"/>
    <w:rsid w:val="002E0D0C"/>
    <w:rsid w:val="002E163F"/>
    <w:rsid w:val="002E1947"/>
    <w:rsid w:val="002E1FD6"/>
    <w:rsid w:val="002E2157"/>
    <w:rsid w:val="002E34CF"/>
    <w:rsid w:val="002E38C4"/>
    <w:rsid w:val="002E39BA"/>
    <w:rsid w:val="002E3E63"/>
    <w:rsid w:val="002E403B"/>
    <w:rsid w:val="002E57D8"/>
    <w:rsid w:val="002E5EAD"/>
    <w:rsid w:val="002E5F89"/>
    <w:rsid w:val="002E6019"/>
    <w:rsid w:val="002E601A"/>
    <w:rsid w:val="002E60C6"/>
    <w:rsid w:val="002E6268"/>
    <w:rsid w:val="002E6CA2"/>
    <w:rsid w:val="002E6D00"/>
    <w:rsid w:val="002E7A6A"/>
    <w:rsid w:val="002E7B6F"/>
    <w:rsid w:val="002E7E75"/>
    <w:rsid w:val="002F0284"/>
    <w:rsid w:val="002F04BC"/>
    <w:rsid w:val="002F0974"/>
    <w:rsid w:val="002F10A1"/>
    <w:rsid w:val="002F1A74"/>
    <w:rsid w:val="002F272F"/>
    <w:rsid w:val="002F27AE"/>
    <w:rsid w:val="002F27CC"/>
    <w:rsid w:val="002F2D41"/>
    <w:rsid w:val="002F313E"/>
    <w:rsid w:val="002F326A"/>
    <w:rsid w:val="002F4531"/>
    <w:rsid w:val="002F4FBC"/>
    <w:rsid w:val="002F5644"/>
    <w:rsid w:val="002F650D"/>
    <w:rsid w:val="002F6814"/>
    <w:rsid w:val="002F6C3A"/>
    <w:rsid w:val="002F7551"/>
    <w:rsid w:val="002F79F8"/>
    <w:rsid w:val="002F7C68"/>
    <w:rsid w:val="002F7C83"/>
    <w:rsid w:val="0030042A"/>
    <w:rsid w:val="003006EA"/>
    <w:rsid w:val="00301F7B"/>
    <w:rsid w:val="00301FA3"/>
    <w:rsid w:val="003026F7"/>
    <w:rsid w:val="003027D3"/>
    <w:rsid w:val="00302CF0"/>
    <w:rsid w:val="00303114"/>
    <w:rsid w:val="00303979"/>
    <w:rsid w:val="00303D00"/>
    <w:rsid w:val="00304305"/>
    <w:rsid w:val="00305050"/>
    <w:rsid w:val="0030531A"/>
    <w:rsid w:val="00305AF5"/>
    <w:rsid w:val="00305C50"/>
    <w:rsid w:val="00305D31"/>
    <w:rsid w:val="00306118"/>
    <w:rsid w:val="00306590"/>
    <w:rsid w:val="00306593"/>
    <w:rsid w:val="00307180"/>
    <w:rsid w:val="0030767E"/>
    <w:rsid w:val="00307C78"/>
    <w:rsid w:val="00307EF7"/>
    <w:rsid w:val="00310165"/>
    <w:rsid w:val="00310211"/>
    <w:rsid w:val="00310735"/>
    <w:rsid w:val="00310C53"/>
    <w:rsid w:val="003116FF"/>
    <w:rsid w:val="00311DA9"/>
    <w:rsid w:val="00312033"/>
    <w:rsid w:val="003120F1"/>
    <w:rsid w:val="003121E9"/>
    <w:rsid w:val="00312374"/>
    <w:rsid w:val="00312975"/>
    <w:rsid w:val="00312AD1"/>
    <w:rsid w:val="00313996"/>
    <w:rsid w:val="0031432E"/>
    <w:rsid w:val="003151DF"/>
    <w:rsid w:val="00315BBE"/>
    <w:rsid w:val="00315CA4"/>
    <w:rsid w:val="003179E0"/>
    <w:rsid w:val="0032048E"/>
    <w:rsid w:val="003219B7"/>
    <w:rsid w:val="00321CC2"/>
    <w:rsid w:val="0032289C"/>
    <w:rsid w:val="00323B46"/>
    <w:rsid w:val="003243FC"/>
    <w:rsid w:val="00324A50"/>
    <w:rsid w:val="00325188"/>
    <w:rsid w:val="00325D1C"/>
    <w:rsid w:val="00326C9C"/>
    <w:rsid w:val="0033008D"/>
    <w:rsid w:val="003300E2"/>
    <w:rsid w:val="0033024A"/>
    <w:rsid w:val="00330644"/>
    <w:rsid w:val="00330B1B"/>
    <w:rsid w:val="00331181"/>
    <w:rsid w:val="00331D47"/>
    <w:rsid w:val="00331FA6"/>
    <w:rsid w:val="00332353"/>
    <w:rsid w:val="003326D8"/>
    <w:rsid w:val="00332A73"/>
    <w:rsid w:val="0033313C"/>
    <w:rsid w:val="003334D9"/>
    <w:rsid w:val="003339D5"/>
    <w:rsid w:val="00333BBC"/>
    <w:rsid w:val="00333C75"/>
    <w:rsid w:val="00333DA2"/>
    <w:rsid w:val="00333E8C"/>
    <w:rsid w:val="00334549"/>
    <w:rsid w:val="003346FA"/>
    <w:rsid w:val="00334BD2"/>
    <w:rsid w:val="00335FA5"/>
    <w:rsid w:val="0033605C"/>
    <w:rsid w:val="00336202"/>
    <w:rsid w:val="00336523"/>
    <w:rsid w:val="00336DE2"/>
    <w:rsid w:val="003372DE"/>
    <w:rsid w:val="003379EF"/>
    <w:rsid w:val="00337C3D"/>
    <w:rsid w:val="0034001B"/>
    <w:rsid w:val="003401AC"/>
    <w:rsid w:val="003402FE"/>
    <w:rsid w:val="003404DD"/>
    <w:rsid w:val="0034066D"/>
    <w:rsid w:val="00340702"/>
    <w:rsid w:val="00340AA8"/>
    <w:rsid w:val="00340B52"/>
    <w:rsid w:val="00341244"/>
    <w:rsid w:val="0034178C"/>
    <w:rsid w:val="00342390"/>
    <w:rsid w:val="0034259C"/>
    <w:rsid w:val="00343681"/>
    <w:rsid w:val="00343683"/>
    <w:rsid w:val="00344D56"/>
    <w:rsid w:val="003455F9"/>
    <w:rsid w:val="00345A9A"/>
    <w:rsid w:val="00345B52"/>
    <w:rsid w:val="00345C4F"/>
    <w:rsid w:val="00345E1D"/>
    <w:rsid w:val="00345F7E"/>
    <w:rsid w:val="00346E98"/>
    <w:rsid w:val="00346F41"/>
    <w:rsid w:val="003471CE"/>
    <w:rsid w:val="00350178"/>
    <w:rsid w:val="0035269F"/>
    <w:rsid w:val="00352766"/>
    <w:rsid w:val="00352836"/>
    <w:rsid w:val="00353805"/>
    <w:rsid w:val="00354CD1"/>
    <w:rsid w:val="00354E44"/>
    <w:rsid w:val="00354F66"/>
    <w:rsid w:val="00355A32"/>
    <w:rsid w:val="00356150"/>
    <w:rsid w:val="003566DE"/>
    <w:rsid w:val="00356F5B"/>
    <w:rsid w:val="00357060"/>
    <w:rsid w:val="0035749E"/>
    <w:rsid w:val="003578AB"/>
    <w:rsid w:val="003605A1"/>
    <w:rsid w:val="0036069E"/>
    <w:rsid w:val="00360A61"/>
    <w:rsid w:val="00360AA0"/>
    <w:rsid w:val="00360BAF"/>
    <w:rsid w:val="00360D45"/>
    <w:rsid w:val="00360E6A"/>
    <w:rsid w:val="00361003"/>
    <w:rsid w:val="003610C8"/>
    <w:rsid w:val="00361476"/>
    <w:rsid w:val="0036175E"/>
    <w:rsid w:val="00362B30"/>
    <w:rsid w:val="00363221"/>
    <w:rsid w:val="00363B66"/>
    <w:rsid w:val="00363CB7"/>
    <w:rsid w:val="00364741"/>
    <w:rsid w:val="003651CA"/>
    <w:rsid w:val="00365257"/>
    <w:rsid w:val="00365BA6"/>
    <w:rsid w:val="00365C64"/>
    <w:rsid w:val="00365F3E"/>
    <w:rsid w:val="00366247"/>
    <w:rsid w:val="00366832"/>
    <w:rsid w:val="00366BD4"/>
    <w:rsid w:val="00367177"/>
    <w:rsid w:val="003675B7"/>
    <w:rsid w:val="00367895"/>
    <w:rsid w:val="0037013D"/>
    <w:rsid w:val="0037028C"/>
    <w:rsid w:val="00370AFB"/>
    <w:rsid w:val="00370C47"/>
    <w:rsid w:val="0037126E"/>
    <w:rsid w:val="003716FC"/>
    <w:rsid w:val="00371876"/>
    <w:rsid w:val="00371AD0"/>
    <w:rsid w:val="00371BCB"/>
    <w:rsid w:val="003724C1"/>
    <w:rsid w:val="00372675"/>
    <w:rsid w:val="00372714"/>
    <w:rsid w:val="00372810"/>
    <w:rsid w:val="00372B12"/>
    <w:rsid w:val="00372C6A"/>
    <w:rsid w:val="003731DD"/>
    <w:rsid w:val="00373463"/>
    <w:rsid w:val="00373CF8"/>
    <w:rsid w:val="003740A0"/>
    <w:rsid w:val="00374625"/>
    <w:rsid w:val="00374646"/>
    <w:rsid w:val="0037472D"/>
    <w:rsid w:val="00374AB2"/>
    <w:rsid w:val="00376744"/>
    <w:rsid w:val="003771F0"/>
    <w:rsid w:val="00377253"/>
    <w:rsid w:val="0037744D"/>
    <w:rsid w:val="00380AB7"/>
    <w:rsid w:val="0038186D"/>
    <w:rsid w:val="0038204B"/>
    <w:rsid w:val="00382279"/>
    <w:rsid w:val="00382650"/>
    <w:rsid w:val="0038286F"/>
    <w:rsid w:val="003834C3"/>
    <w:rsid w:val="00383901"/>
    <w:rsid w:val="00383A2F"/>
    <w:rsid w:val="00384435"/>
    <w:rsid w:val="003848FE"/>
    <w:rsid w:val="00384DDE"/>
    <w:rsid w:val="00384E37"/>
    <w:rsid w:val="0038510D"/>
    <w:rsid w:val="003851B5"/>
    <w:rsid w:val="0038534F"/>
    <w:rsid w:val="003853C1"/>
    <w:rsid w:val="00385783"/>
    <w:rsid w:val="00385B6A"/>
    <w:rsid w:val="00385F9C"/>
    <w:rsid w:val="003860F6"/>
    <w:rsid w:val="00386459"/>
    <w:rsid w:val="00386758"/>
    <w:rsid w:val="0038678B"/>
    <w:rsid w:val="00387B34"/>
    <w:rsid w:val="00387F8A"/>
    <w:rsid w:val="00390312"/>
    <w:rsid w:val="0039065A"/>
    <w:rsid w:val="00390800"/>
    <w:rsid w:val="00390D5A"/>
    <w:rsid w:val="003910EB"/>
    <w:rsid w:val="00391103"/>
    <w:rsid w:val="003913ED"/>
    <w:rsid w:val="00391730"/>
    <w:rsid w:val="00391A1A"/>
    <w:rsid w:val="00392449"/>
    <w:rsid w:val="0039350C"/>
    <w:rsid w:val="003935EC"/>
    <w:rsid w:val="00393BC8"/>
    <w:rsid w:val="00393EAF"/>
    <w:rsid w:val="0039483F"/>
    <w:rsid w:val="003949CA"/>
    <w:rsid w:val="00394D30"/>
    <w:rsid w:val="00395024"/>
    <w:rsid w:val="00396012"/>
    <w:rsid w:val="0039621E"/>
    <w:rsid w:val="00396D32"/>
    <w:rsid w:val="00397463"/>
    <w:rsid w:val="00397DCC"/>
    <w:rsid w:val="00397ED5"/>
    <w:rsid w:val="00397F89"/>
    <w:rsid w:val="003A0B27"/>
    <w:rsid w:val="003A0EA3"/>
    <w:rsid w:val="003A257C"/>
    <w:rsid w:val="003A28D7"/>
    <w:rsid w:val="003A3578"/>
    <w:rsid w:val="003A3591"/>
    <w:rsid w:val="003A37FC"/>
    <w:rsid w:val="003A3CC9"/>
    <w:rsid w:val="003A3DA4"/>
    <w:rsid w:val="003A4B5E"/>
    <w:rsid w:val="003A53F9"/>
    <w:rsid w:val="003A5757"/>
    <w:rsid w:val="003A5824"/>
    <w:rsid w:val="003A5908"/>
    <w:rsid w:val="003A5AF3"/>
    <w:rsid w:val="003A5C2A"/>
    <w:rsid w:val="003A7031"/>
    <w:rsid w:val="003A7A07"/>
    <w:rsid w:val="003B0150"/>
    <w:rsid w:val="003B073C"/>
    <w:rsid w:val="003B140E"/>
    <w:rsid w:val="003B2AA6"/>
    <w:rsid w:val="003B2B56"/>
    <w:rsid w:val="003B2E0A"/>
    <w:rsid w:val="003B2E98"/>
    <w:rsid w:val="003B2FA0"/>
    <w:rsid w:val="003B3563"/>
    <w:rsid w:val="003B3E20"/>
    <w:rsid w:val="003B4374"/>
    <w:rsid w:val="003B43B7"/>
    <w:rsid w:val="003B4472"/>
    <w:rsid w:val="003B4961"/>
    <w:rsid w:val="003B5066"/>
    <w:rsid w:val="003B552A"/>
    <w:rsid w:val="003B5B7E"/>
    <w:rsid w:val="003B5FB5"/>
    <w:rsid w:val="003B614F"/>
    <w:rsid w:val="003B63F2"/>
    <w:rsid w:val="003B6E73"/>
    <w:rsid w:val="003B7341"/>
    <w:rsid w:val="003B7A2D"/>
    <w:rsid w:val="003B7E47"/>
    <w:rsid w:val="003B7F21"/>
    <w:rsid w:val="003C02A5"/>
    <w:rsid w:val="003C03B6"/>
    <w:rsid w:val="003C06CD"/>
    <w:rsid w:val="003C0A0F"/>
    <w:rsid w:val="003C0A27"/>
    <w:rsid w:val="003C0C79"/>
    <w:rsid w:val="003C181A"/>
    <w:rsid w:val="003C19F6"/>
    <w:rsid w:val="003C2803"/>
    <w:rsid w:val="003C2823"/>
    <w:rsid w:val="003C299B"/>
    <w:rsid w:val="003C2C32"/>
    <w:rsid w:val="003C30B5"/>
    <w:rsid w:val="003C3464"/>
    <w:rsid w:val="003C3E45"/>
    <w:rsid w:val="003C424C"/>
    <w:rsid w:val="003C455F"/>
    <w:rsid w:val="003C54A2"/>
    <w:rsid w:val="003C5881"/>
    <w:rsid w:val="003C6371"/>
    <w:rsid w:val="003C698E"/>
    <w:rsid w:val="003C6B06"/>
    <w:rsid w:val="003C6CD0"/>
    <w:rsid w:val="003C737A"/>
    <w:rsid w:val="003C7727"/>
    <w:rsid w:val="003C7ACA"/>
    <w:rsid w:val="003C7AD9"/>
    <w:rsid w:val="003C7D98"/>
    <w:rsid w:val="003D0A48"/>
    <w:rsid w:val="003D18A3"/>
    <w:rsid w:val="003D208C"/>
    <w:rsid w:val="003D22E0"/>
    <w:rsid w:val="003D2778"/>
    <w:rsid w:val="003D28FF"/>
    <w:rsid w:val="003D2F3B"/>
    <w:rsid w:val="003D2FC4"/>
    <w:rsid w:val="003D4178"/>
    <w:rsid w:val="003D53E9"/>
    <w:rsid w:val="003D544F"/>
    <w:rsid w:val="003D56FB"/>
    <w:rsid w:val="003D5710"/>
    <w:rsid w:val="003D5E86"/>
    <w:rsid w:val="003D62FB"/>
    <w:rsid w:val="003D69BC"/>
    <w:rsid w:val="003D6C97"/>
    <w:rsid w:val="003D7A73"/>
    <w:rsid w:val="003D7AE9"/>
    <w:rsid w:val="003D7FB3"/>
    <w:rsid w:val="003E01B6"/>
    <w:rsid w:val="003E06FF"/>
    <w:rsid w:val="003E0C2A"/>
    <w:rsid w:val="003E216B"/>
    <w:rsid w:val="003E2241"/>
    <w:rsid w:val="003E37CB"/>
    <w:rsid w:val="003E418C"/>
    <w:rsid w:val="003E48D7"/>
    <w:rsid w:val="003E49B0"/>
    <w:rsid w:val="003E4CCE"/>
    <w:rsid w:val="003E4F79"/>
    <w:rsid w:val="003E52D2"/>
    <w:rsid w:val="003E53DD"/>
    <w:rsid w:val="003E57B6"/>
    <w:rsid w:val="003E5A79"/>
    <w:rsid w:val="003E6370"/>
    <w:rsid w:val="003E6387"/>
    <w:rsid w:val="003E6D6E"/>
    <w:rsid w:val="003E760A"/>
    <w:rsid w:val="003E7864"/>
    <w:rsid w:val="003E7CFD"/>
    <w:rsid w:val="003E7D9B"/>
    <w:rsid w:val="003E7DBD"/>
    <w:rsid w:val="003E7F11"/>
    <w:rsid w:val="003F0089"/>
    <w:rsid w:val="003F03DB"/>
    <w:rsid w:val="003F0747"/>
    <w:rsid w:val="003F094E"/>
    <w:rsid w:val="003F0B39"/>
    <w:rsid w:val="003F107A"/>
    <w:rsid w:val="003F158A"/>
    <w:rsid w:val="003F1E70"/>
    <w:rsid w:val="003F20A3"/>
    <w:rsid w:val="003F4210"/>
    <w:rsid w:val="003F44BD"/>
    <w:rsid w:val="003F45FC"/>
    <w:rsid w:val="003F4AC2"/>
    <w:rsid w:val="003F4C29"/>
    <w:rsid w:val="003F7576"/>
    <w:rsid w:val="003F75D4"/>
    <w:rsid w:val="003F780D"/>
    <w:rsid w:val="003F79BF"/>
    <w:rsid w:val="003F7DFD"/>
    <w:rsid w:val="00400B6F"/>
    <w:rsid w:val="00400CD5"/>
    <w:rsid w:val="00401257"/>
    <w:rsid w:val="00401E52"/>
    <w:rsid w:val="00401E6B"/>
    <w:rsid w:val="00401E93"/>
    <w:rsid w:val="004024EB"/>
    <w:rsid w:val="00402DDD"/>
    <w:rsid w:val="0040318D"/>
    <w:rsid w:val="00403883"/>
    <w:rsid w:val="004039F0"/>
    <w:rsid w:val="004048FA"/>
    <w:rsid w:val="00404E61"/>
    <w:rsid w:val="00405632"/>
    <w:rsid w:val="0040694D"/>
    <w:rsid w:val="00406ACA"/>
    <w:rsid w:val="00410406"/>
    <w:rsid w:val="00410820"/>
    <w:rsid w:val="00410E3B"/>
    <w:rsid w:val="004110EF"/>
    <w:rsid w:val="00411A2E"/>
    <w:rsid w:val="00411B1A"/>
    <w:rsid w:val="004123D6"/>
    <w:rsid w:val="00412EEF"/>
    <w:rsid w:val="004130D1"/>
    <w:rsid w:val="004132A0"/>
    <w:rsid w:val="004132F8"/>
    <w:rsid w:val="004133E0"/>
    <w:rsid w:val="00413D97"/>
    <w:rsid w:val="0041417A"/>
    <w:rsid w:val="0041421E"/>
    <w:rsid w:val="0041499D"/>
    <w:rsid w:val="00414C3F"/>
    <w:rsid w:val="004152C1"/>
    <w:rsid w:val="0041531F"/>
    <w:rsid w:val="00415A70"/>
    <w:rsid w:val="00415CF6"/>
    <w:rsid w:val="004162C7"/>
    <w:rsid w:val="00416899"/>
    <w:rsid w:val="004169B6"/>
    <w:rsid w:val="004179F8"/>
    <w:rsid w:val="0042132E"/>
    <w:rsid w:val="00421453"/>
    <w:rsid w:val="004220B7"/>
    <w:rsid w:val="004220D3"/>
    <w:rsid w:val="00422137"/>
    <w:rsid w:val="00422228"/>
    <w:rsid w:val="004222AB"/>
    <w:rsid w:val="00422437"/>
    <w:rsid w:val="004225A5"/>
    <w:rsid w:val="00422A27"/>
    <w:rsid w:val="004239F0"/>
    <w:rsid w:val="00423F19"/>
    <w:rsid w:val="0042407E"/>
    <w:rsid w:val="00424112"/>
    <w:rsid w:val="004241D8"/>
    <w:rsid w:val="00424372"/>
    <w:rsid w:val="00424955"/>
    <w:rsid w:val="00424FCC"/>
    <w:rsid w:val="0042542E"/>
    <w:rsid w:val="0042556F"/>
    <w:rsid w:val="0042649D"/>
    <w:rsid w:val="00426967"/>
    <w:rsid w:val="004269A8"/>
    <w:rsid w:val="00426C72"/>
    <w:rsid w:val="00426CD4"/>
    <w:rsid w:val="004270E7"/>
    <w:rsid w:val="00427465"/>
    <w:rsid w:val="00427748"/>
    <w:rsid w:val="004277EB"/>
    <w:rsid w:val="00427892"/>
    <w:rsid w:val="00427DCA"/>
    <w:rsid w:val="00430182"/>
    <w:rsid w:val="0043053D"/>
    <w:rsid w:val="004327E7"/>
    <w:rsid w:val="00432944"/>
    <w:rsid w:val="00432B7E"/>
    <w:rsid w:val="004336E6"/>
    <w:rsid w:val="00433C90"/>
    <w:rsid w:val="004341AB"/>
    <w:rsid w:val="00434FFB"/>
    <w:rsid w:val="0043539B"/>
    <w:rsid w:val="00435ADE"/>
    <w:rsid w:val="00435CE6"/>
    <w:rsid w:val="00436C44"/>
    <w:rsid w:val="00437685"/>
    <w:rsid w:val="0043789A"/>
    <w:rsid w:val="00437927"/>
    <w:rsid w:val="00440564"/>
    <w:rsid w:val="0044059F"/>
    <w:rsid w:val="00440608"/>
    <w:rsid w:val="004409B2"/>
    <w:rsid w:val="00440B41"/>
    <w:rsid w:val="00441020"/>
    <w:rsid w:val="00442517"/>
    <w:rsid w:val="0044285A"/>
    <w:rsid w:val="00442BF0"/>
    <w:rsid w:val="00442D48"/>
    <w:rsid w:val="004437F9"/>
    <w:rsid w:val="00443BAC"/>
    <w:rsid w:val="004440DA"/>
    <w:rsid w:val="0044446E"/>
    <w:rsid w:val="00444C0D"/>
    <w:rsid w:val="0044556D"/>
    <w:rsid w:val="00445D88"/>
    <w:rsid w:val="00446914"/>
    <w:rsid w:val="00446E4F"/>
    <w:rsid w:val="00446FD2"/>
    <w:rsid w:val="00447977"/>
    <w:rsid w:val="00450860"/>
    <w:rsid w:val="00452013"/>
    <w:rsid w:val="00452119"/>
    <w:rsid w:val="00452539"/>
    <w:rsid w:val="004527B1"/>
    <w:rsid w:val="004528D0"/>
    <w:rsid w:val="00452ECD"/>
    <w:rsid w:val="00453541"/>
    <w:rsid w:val="00453890"/>
    <w:rsid w:val="00453895"/>
    <w:rsid w:val="00453BD1"/>
    <w:rsid w:val="0045403B"/>
    <w:rsid w:val="004544E5"/>
    <w:rsid w:val="0045497A"/>
    <w:rsid w:val="00455194"/>
    <w:rsid w:val="0045571D"/>
    <w:rsid w:val="004558E5"/>
    <w:rsid w:val="0045651A"/>
    <w:rsid w:val="00456A8B"/>
    <w:rsid w:val="00456C6C"/>
    <w:rsid w:val="00456DE4"/>
    <w:rsid w:val="004570B7"/>
    <w:rsid w:val="0045773D"/>
    <w:rsid w:val="00460207"/>
    <w:rsid w:val="004608AC"/>
    <w:rsid w:val="00460CF8"/>
    <w:rsid w:val="00461B24"/>
    <w:rsid w:val="004622C1"/>
    <w:rsid w:val="00462D48"/>
    <w:rsid w:val="00463307"/>
    <w:rsid w:val="00463650"/>
    <w:rsid w:val="00463717"/>
    <w:rsid w:val="00463770"/>
    <w:rsid w:val="00463889"/>
    <w:rsid w:val="0046405B"/>
    <w:rsid w:val="004642A1"/>
    <w:rsid w:val="0046446D"/>
    <w:rsid w:val="00465B5A"/>
    <w:rsid w:val="0046633A"/>
    <w:rsid w:val="004666F2"/>
    <w:rsid w:val="00466FF4"/>
    <w:rsid w:val="0046712E"/>
    <w:rsid w:val="00467354"/>
    <w:rsid w:val="004676BA"/>
    <w:rsid w:val="004678EA"/>
    <w:rsid w:val="004702C6"/>
    <w:rsid w:val="00470BB5"/>
    <w:rsid w:val="00471228"/>
    <w:rsid w:val="00471469"/>
    <w:rsid w:val="004714D7"/>
    <w:rsid w:val="004715FE"/>
    <w:rsid w:val="00471F35"/>
    <w:rsid w:val="004727C9"/>
    <w:rsid w:val="0047340B"/>
    <w:rsid w:val="00473CFC"/>
    <w:rsid w:val="00474376"/>
    <w:rsid w:val="004747A7"/>
    <w:rsid w:val="00475A4E"/>
    <w:rsid w:val="00476D18"/>
    <w:rsid w:val="004775F0"/>
    <w:rsid w:val="00477863"/>
    <w:rsid w:val="0047789F"/>
    <w:rsid w:val="004779A0"/>
    <w:rsid w:val="004779E9"/>
    <w:rsid w:val="00477D2F"/>
    <w:rsid w:val="00477DB6"/>
    <w:rsid w:val="004805EC"/>
    <w:rsid w:val="00480945"/>
    <w:rsid w:val="00481DEC"/>
    <w:rsid w:val="00483082"/>
    <w:rsid w:val="00483663"/>
    <w:rsid w:val="00484128"/>
    <w:rsid w:val="004841E7"/>
    <w:rsid w:val="0048451E"/>
    <w:rsid w:val="004848AE"/>
    <w:rsid w:val="00484AC8"/>
    <w:rsid w:val="004850B0"/>
    <w:rsid w:val="00485BE9"/>
    <w:rsid w:val="0048676D"/>
    <w:rsid w:val="00486B44"/>
    <w:rsid w:val="00486EA6"/>
    <w:rsid w:val="00487612"/>
    <w:rsid w:val="004879DC"/>
    <w:rsid w:val="0049028F"/>
    <w:rsid w:val="00491644"/>
    <w:rsid w:val="004919DF"/>
    <w:rsid w:val="00491B9D"/>
    <w:rsid w:val="00491E38"/>
    <w:rsid w:val="00492A20"/>
    <w:rsid w:val="00492AB8"/>
    <w:rsid w:val="004931F7"/>
    <w:rsid w:val="004935E9"/>
    <w:rsid w:val="0049399E"/>
    <w:rsid w:val="00493C24"/>
    <w:rsid w:val="00493C48"/>
    <w:rsid w:val="00494511"/>
    <w:rsid w:val="0049575A"/>
    <w:rsid w:val="00495773"/>
    <w:rsid w:val="00495C3D"/>
    <w:rsid w:val="00495D90"/>
    <w:rsid w:val="00496553"/>
    <w:rsid w:val="004971EF"/>
    <w:rsid w:val="0049723D"/>
    <w:rsid w:val="00497332"/>
    <w:rsid w:val="004974A8"/>
    <w:rsid w:val="004A105D"/>
    <w:rsid w:val="004A14A7"/>
    <w:rsid w:val="004A16B2"/>
    <w:rsid w:val="004A361C"/>
    <w:rsid w:val="004A361D"/>
    <w:rsid w:val="004A3F72"/>
    <w:rsid w:val="004A3F74"/>
    <w:rsid w:val="004A489C"/>
    <w:rsid w:val="004A4B7B"/>
    <w:rsid w:val="004A5341"/>
    <w:rsid w:val="004A545A"/>
    <w:rsid w:val="004A5574"/>
    <w:rsid w:val="004A58F3"/>
    <w:rsid w:val="004A5C32"/>
    <w:rsid w:val="004A631C"/>
    <w:rsid w:val="004A646D"/>
    <w:rsid w:val="004A68B5"/>
    <w:rsid w:val="004A6A71"/>
    <w:rsid w:val="004A6F2D"/>
    <w:rsid w:val="004A7988"/>
    <w:rsid w:val="004A7D08"/>
    <w:rsid w:val="004B08B9"/>
    <w:rsid w:val="004B0A14"/>
    <w:rsid w:val="004B0D73"/>
    <w:rsid w:val="004B0E34"/>
    <w:rsid w:val="004B1009"/>
    <w:rsid w:val="004B1174"/>
    <w:rsid w:val="004B120B"/>
    <w:rsid w:val="004B13E6"/>
    <w:rsid w:val="004B1400"/>
    <w:rsid w:val="004B1934"/>
    <w:rsid w:val="004B1FBF"/>
    <w:rsid w:val="004B2351"/>
    <w:rsid w:val="004B23B8"/>
    <w:rsid w:val="004B2711"/>
    <w:rsid w:val="004B290C"/>
    <w:rsid w:val="004B2B4D"/>
    <w:rsid w:val="004B3316"/>
    <w:rsid w:val="004B38E1"/>
    <w:rsid w:val="004B3BC1"/>
    <w:rsid w:val="004B4307"/>
    <w:rsid w:val="004B49E6"/>
    <w:rsid w:val="004B6892"/>
    <w:rsid w:val="004B7496"/>
    <w:rsid w:val="004B7786"/>
    <w:rsid w:val="004B7817"/>
    <w:rsid w:val="004B7E9B"/>
    <w:rsid w:val="004C01DA"/>
    <w:rsid w:val="004C05C5"/>
    <w:rsid w:val="004C1BDE"/>
    <w:rsid w:val="004C259E"/>
    <w:rsid w:val="004C2997"/>
    <w:rsid w:val="004C3096"/>
    <w:rsid w:val="004C3EEA"/>
    <w:rsid w:val="004C45EE"/>
    <w:rsid w:val="004C4BF9"/>
    <w:rsid w:val="004C51EF"/>
    <w:rsid w:val="004C64A3"/>
    <w:rsid w:val="004C6ABA"/>
    <w:rsid w:val="004C7387"/>
    <w:rsid w:val="004C786E"/>
    <w:rsid w:val="004D0057"/>
    <w:rsid w:val="004D006A"/>
    <w:rsid w:val="004D03F1"/>
    <w:rsid w:val="004D0452"/>
    <w:rsid w:val="004D061A"/>
    <w:rsid w:val="004D0829"/>
    <w:rsid w:val="004D0918"/>
    <w:rsid w:val="004D09D0"/>
    <w:rsid w:val="004D0BC4"/>
    <w:rsid w:val="004D1A4C"/>
    <w:rsid w:val="004D2086"/>
    <w:rsid w:val="004D230F"/>
    <w:rsid w:val="004D2557"/>
    <w:rsid w:val="004D27B6"/>
    <w:rsid w:val="004D2C2A"/>
    <w:rsid w:val="004D2F99"/>
    <w:rsid w:val="004D2FB8"/>
    <w:rsid w:val="004D3075"/>
    <w:rsid w:val="004D3417"/>
    <w:rsid w:val="004D354A"/>
    <w:rsid w:val="004D38A3"/>
    <w:rsid w:val="004D38C4"/>
    <w:rsid w:val="004D3CA6"/>
    <w:rsid w:val="004D3D2E"/>
    <w:rsid w:val="004D3E4D"/>
    <w:rsid w:val="004D494C"/>
    <w:rsid w:val="004D4FB5"/>
    <w:rsid w:val="004D5277"/>
    <w:rsid w:val="004D5721"/>
    <w:rsid w:val="004D5A76"/>
    <w:rsid w:val="004D69FD"/>
    <w:rsid w:val="004D6ABC"/>
    <w:rsid w:val="004D784B"/>
    <w:rsid w:val="004D7AA5"/>
    <w:rsid w:val="004E017E"/>
    <w:rsid w:val="004E018C"/>
    <w:rsid w:val="004E08BB"/>
    <w:rsid w:val="004E093C"/>
    <w:rsid w:val="004E17EB"/>
    <w:rsid w:val="004E18A7"/>
    <w:rsid w:val="004E2867"/>
    <w:rsid w:val="004E2DB6"/>
    <w:rsid w:val="004E2EB9"/>
    <w:rsid w:val="004E326F"/>
    <w:rsid w:val="004E3271"/>
    <w:rsid w:val="004E3EC7"/>
    <w:rsid w:val="004E4271"/>
    <w:rsid w:val="004E4684"/>
    <w:rsid w:val="004E5072"/>
    <w:rsid w:val="004E5EF2"/>
    <w:rsid w:val="004E62B5"/>
    <w:rsid w:val="004E6B81"/>
    <w:rsid w:val="004E6DC0"/>
    <w:rsid w:val="004E72CF"/>
    <w:rsid w:val="004E75FB"/>
    <w:rsid w:val="004F0183"/>
    <w:rsid w:val="004F042D"/>
    <w:rsid w:val="004F09E4"/>
    <w:rsid w:val="004F0BC1"/>
    <w:rsid w:val="004F142F"/>
    <w:rsid w:val="004F1439"/>
    <w:rsid w:val="004F163C"/>
    <w:rsid w:val="004F19C9"/>
    <w:rsid w:val="004F1A9E"/>
    <w:rsid w:val="004F1B82"/>
    <w:rsid w:val="004F1CA6"/>
    <w:rsid w:val="004F2090"/>
    <w:rsid w:val="004F4363"/>
    <w:rsid w:val="004F443E"/>
    <w:rsid w:val="004F45DE"/>
    <w:rsid w:val="004F4B65"/>
    <w:rsid w:val="004F4C8A"/>
    <w:rsid w:val="004F4CDB"/>
    <w:rsid w:val="004F5C35"/>
    <w:rsid w:val="004F5CE4"/>
    <w:rsid w:val="004F69DA"/>
    <w:rsid w:val="004F6C6C"/>
    <w:rsid w:val="004F6D02"/>
    <w:rsid w:val="004F6D92"/>
    <w:rsid w:val="004F7AA3"/>
    <w:rsid w:val="004F7F07"/>
    <w:rsid w:val="005000AE"/>
    <w:rsid w:val="005003E9"/>
    <w:rsid w:val="00501678"/>
    <w:rsid w:val="00501689"/>
    <w:rsid w:val="00501ECB"/>
    <w:rsid w:val="00502524"/>
    <w:rsid w:val="0050283E"/>
    <w:rsid w:val="005028AA"/>
    <w:rsid w:val="00503491"/>
    <w:rsid w:val="00503CD4"/>
    <w:rsid w:val="00504B22"/>
    <w:rsid w:val="00504B93"/>
    <w:rsid w:val="00504F33"/>
    <w:rsid w:val="00505446"/>
    <w:rsid w:val="0050689F"/>
    <w:rsid w:val="005075C4"/>
    <w:rsid w:val="00507834"/>
    <w:rsid w:val="005078B8"/>
    <w:rsid w:val="0051070D"/>
    <w:rsid w:val="00510A66"/>
    <w:rsid w:val="00511610"/>
    <w:rsid w:val="00511CD2"/>
    <w:rsid w:val="00511ED2"/>
    <w:rsid w:val="00514226"/>
    <w:rsid w:val="00514367"/>
    <w:rsid w:val="0051451B"/>
    <w:rsid w:val="005149E5"/>
    <w:rsid w:val="00514E64"/>
    <w:rsid w:val="00514F81"/>
    <w:rsid w:val="0051585E"/>
    <w:rsid w:val="00515907"/>
    <w:rsid w:val="00515C46"/>
    <w:rsid w:val="00515CC2"/>
    <w:rsid w:val="00515CD4"/>
    <w:rsid w:val="00515FD6"/>
    <w:rsid w:val="00516AC1"/>
    <w:rsid w:val="00516C5D"/>
    <w:rsid w:val="00516ED4"/>
    <w:rsid w:val="00517430"/>
    <w:rsid w:val="0051763D"/>
    <w:rsid w:val="00517CF8"/>
    <w:rsid w:val="00520273"/>
    <w:rsid w:val="005207E1"/>
    <w:rsid w:val="00520EFE"/>
    <w:rsid w:val="005216EA"/>
    <w:rsid w:val="0052249B"/>
    <w:rsid w:val="00522565"/>
    <w:rsid w:val="0052261B"/>
    <w:rsid w:val="005226E1"/>
    <w:rsid w:val="00522734"/>
    <w:rsid w:val="005227BA"/>
    <w:rsid w:val="0052336B"/>
    <w:rsid w:val="0052402F"/>
    <w:rsid w:val="0052469D"/>
    <w:rsid w:val="00524705"/>
    <w:rsid w:val="00524EE1"/>
    <w:rsid w:val="00524FAD"/>
    <w:rsid w:val="00525428"/>
    <w:rsid w:val="00525B6D"/>
    <w:rsid w:val="00525D46"/>
    <w:rsid w:val="00525F72"/>
    <w:rsid w:val="005270A7"/>
    <w:rsid w:val="0052715D"/>
    <w:rsid w:val="00527AA1"/>
    <w:rsid w:val="00530049"/>
    <w:rsid w:val="00530183"/>
    <w:rsid w:val="00530A4F"/>
    <w:rsid w:val="00530EB9"/>
    <w:rsid w:val="00530F78"/>
    <w:rsid w:val="00531546"/>
    <w:rsid w:val="00531562"/>
    <w:rsid w:val="0053161A"/>
    <w:rsid w:val="00531736"/>
    <w:rsid w:val="00531762"/>
    <w:rsid w:val="00531A92"/>
    <w:rsid w:val="00533057"/>
    <w:rsid w:val="00534133"/>
    <w:rsid w:val="00534402"/>
    <w:rsid w:val="0053487B"/>
    <w:rsid w:val="00534B3A"/>
    <w:rsid w:val="00534DED"/>
    <w:rsid w:val="00535117"/>
    <w:rsid w:val="005354ED"/>
    <w:rsid w:val="00535B1F"/>
    <w:rsid w:val="00535DA6"/>
    <w:rsid w:val="00535E55"/>
    <w:rsid w:val="005360CD"/>
    <w:rsid w:val="0053646B"/>
    <w:rsid w:val="00536478"/>
    <w:rsid w:val="0053679F"/>
    <w:rsid w:val="0053695D"/>
    <w:rsid w:val="00536A73"/>
    <w:rsid w:val="00537398"/>
    <w:rsid w:val="0054066D"/>
    <w:rsid w:val="00541167"/>
    <w:rsid w:val="00541A89"/>
    <w:rsid w:val="005428B3"/>
    <w:rsid w:val="005432EC"/>
    <w:rsid w:val="00544907"/>
    <w:rsid w:val="00544B8B"/>
    <w:rsid w:val="00544D51"/>
    <w:rsid w:val="00544E49"/>
    <w:rsid w:val="00545600"/>
    <w:rsid w:val="005457E9"/>
    <w:rsid w:val="0054597E"/>
    <w:rsid w:val="005466BA"/>
    <w:rsid w:val="00547319"/>
    <w:rsid w:val="00547BD8"/>
    <w:rsid w:val="00547F17"/>
    <w:rsid w:val="00547FD9"/>
    <w:rsid w:val="005500F8"/>
    <w:rsid w:val="005517EB"/>
    <w:rsid w:val="00551DBA"/>
    <w:rsid w:val="005524F3"/>
    <w:rsid w:val="00552760"/>
    <w:rsid w:val="005527B5"/>
    <w:rsid w:val="00552BDE"/>
    <w:rsid w:val="00553250"/>
    <w:rsid w:val="005533A5"/>
    <w:rsid w:val="0055366C"/>
    <w:rsid w:val="00553946"/>
    <w:rsid w:val="00554147"/>
    <w:rsid w:val="00554238"/>
    <w:rsid w:val="005545FC"/>
    <w:rsid w:val="005547AA"/>
    <w:rsid w:val="00554816"/>
    <w:rsid w:val="0055560B"/>
    <w:rsid w:val="00555FFF"/>
    <w:rsid w:val="00556305"/>
    <w:rsid w:val="00556597"/>
    <w:rsid w:val="005578D4"/>
    <w:rsid w:val="00560005"/>
    <w:rsid w:val="005609FD"/>
    <w:rsid w:val="00560EB4"/>
    <w:rsid w:val="00561A2B"/>
    <w:rsid w:val="00561F79"/>
    <w:rsid w:val="00562857"/>
    <w:rsid w:val="00562B49"/>
    <w:rsid w:val="00562CAE"/>
    <w:rsid w:val="00563428"/>
    <w:rsid w:val="00563841"/>
    <w:rsid w:val="005640DC"/>
    <w:rsid w:val="0056429E"/>
    <w:rsid w:val="00564CED"/>
    <w:rsid w:val="00565309"/>
    <w:rsid w:val="00565959"/>
    <w:rsid w:val="00566443"/>
    <w:rsid w:val="00566A4B"/>
    <w:rsid w:val="00567ADC"/>
    <w:rsid w:val="00567F25"/>
    <w:rsid w:val="0057075F"/>
    <w:rsid w:val="00571857"/>
    <w:rsid w:val="005719BD"/>
    <w:rsid w:val="00571E20"/>
    <w:rsid w:val="005721DA"/>
    <w:rsid w:val="005723CF"/>
    <w:rsid w:val="00572D1D"/>
    <w:rsid w:val="00573345"/>
    <w:rsid w:val="005735BB"/>
    <w:rsid w:val="00573686"/>
    <w:rsid w:val="00574043"/>
    <w:rsid w:val="005744BB"/>
    <w:rsid w:val="00574534"/>
    <w:rsid w:val="00574DAD"/>
    <w:rsid w:val="00574E56"/>
    <w:rsid w:val="00575035"/>
    <w:rsid w:val="005763C9"/>
    <w:rsid w:val="005764C1"/>
    <w:rsid w:val="0057652F"/>
    <w:rsid w:val="005779B3"/>
    <w:rsid w:val="00580138"/>
    <w:rsid w:val="00580561"/>
    <w:rsid w:val="00580923"/>
    <w:rsid w:val="00580DDF"/>
    <w:rsid w:val="00580F50"/>
    <w:rsid w:val="00581140"/>
    <w:rsid w:val="005813BC"/>
    <w:rsid w:val="00581786"/>
    <w:rsid w:val="00581AA3"/>
    <w:rsid w:val="00582E4C"/>
    <w:rsid w:val="0058308E"/>
    <w:rsid w:val="00583383"/>
    <w:rsid w:val="005835B2"/>
    <w:rsid w:val="00583ED5"/>
    <w:rsid w:val="00584B8C"/>
    <w:rsid w:val="00584BDA"/>
    <w:rsid w:val="00584F39"/>
    <w:rsid w:val="005853AE"/>
    <w:rsid w:val="005854D5"/>
    <w:rsid w:val="005854FD"/>
    <w:rsid w:val="00585B2A"/>
    <w:rsid w:val="00585BAB"/>
    <w:rsid w:val="00585BEF"/>
    <w:rsid w:val="00585FCD"/>
    <w:rsid w:val="005861BD"/>
    <w:rsid w:val="005876F2"/>
    <w:rsid w:val="0059042B"/>
    <w:rsid w:val="005904B0"/>
    <w:rsid w:val="00590A71"/>
    <w:rsid w:val="005916B2"/>
    <w:rsid w:val="00591A32"/>
    <w:rsid w:val="00592074"/>
    <w:rsid w:val="00592092"/>
    <w:rsid w:val="005925B7"/>
    <w:rsid w:val="00592D84"/>
    <w:rsid w:val="00592DB7"/>
    <w:rsid w:val="0059323D"/>
    <w:rsid w:val="0059421E"/>
    <w:rsid w:val="005946D8"/>
    <w:rsid w:val="005951B5"/>
    <w:rsid w:val="00595F24"/>
    <w:rsid w:val="00595FFC"/>
    <w:rsid w:val="00596936"/>
    <w:rsid w:val="00596E8B"/>
    <w:rsid w:val="005973BE"/>
    <w:rsid w:val="005978D0"/>
    <w:rsid w:val="005A0009"/>
    <w:rsid w:val="005A0241"/>
    <w:rsid w:val="005A06F8"/>
    <w:rsid w:val="005A0FD7"/>
    <w:rsid w:val="005A106B"/>
    <w:rsid w:val="005A15E5"/>
    <w:rsid w:val="005A1876"/>
    <w:rsid w:val="005A2748"/>
    <w:rsid w:val="005A2C94"/>
    <w:rsid w:val="005A359E"/>
    <w:rsid w:val="005A3AAF"/>
    <w:rsid w:val="005A4397"/>
    <w:rsid w:val="005A4793"/>
    <w:rsid w:val="005A48A9"/>
    <w:rsid w:val="005A4B9C"/>
    <w:rsid w:val="005A4C01"/>
    <w:rsid w:val="005A4E57"/>
    <w:rsid w:val="005A692E"/>
    <w:rsid w:val="005A6E8C"/>
    <w:rsid w:val="005A73BF"/>
    <w:rsid w:val="005A7542"/>
    <w:rsid w:val="005A770E"/>
    <w:rsid w:val="005A7786"/>
    <w:rsid w:val="005B0815"/>
    <w:rsid w:val="005B097F"/>
    <w:rsid w:val="005B1401"/>
    <w:rsid w:val="005B150C"/>
    <w:rsid w:val="005B1577"/>
    <w:rsid w:val="005B1DD0"/>
    <w:rsid w:val="005B20F8"/>
    <w:rsid w:val="005B2537"/>
    <w:rsid w:val="005B27DC"/>
    <w:rsid w:val="005B2AA8"/>
    <w:rsid w:val="005B2AF2"/>
    <w:rsid w:val="005B2CF1"/>
    <w:rsid w:val="005B2ED2"/>
    <w:rsid w:val="005B3020"/>
    <w:rsid w:val="005B34A3"/>
    <w:rsid w:val="005B47CA"/>
    <w:rsid w:val="005B4C77"/>
    <w:rsid w:val="005B4CE4"/>
    <w:rsid w:val="005B50F8"/>
    <w:rsid w:val="005B53B2"/>
    <w:rsid w:val="005B581A"/>
    <w:rsid w:val="005B5AA5"/>
    <w:rsid w:val="005B6485"/>
    <w:rsid w:val="005B6C5E"/>
    <w:rsid w:val="005B72CB"/>
    <w:rsid w:val="005B7668"/>
    <w:rsid w:val="005B7E94"/>
    <w:rsid w:val="005C0712"/>
    <w:rsid w:val="005C1A55"/>
    <w:rsid w:val="005C1CA9"/>
    <w:rsid w:val="005C1D25"/>
    <w:rsid w:val="005C245E"/>
    <w:rsid w:val="005C2A2B"/>
    <w:rsid w:val="005C2B46"/>
    <w:rsid w:val="005C3631"/>
    <w:rsid w:val="005C3841"/>
    <w:rsid w:val="005C513A"/>
    <w:rsid w:val="005C5AE3"/>
    <w:rsid w:val="005C5F8A"/>
    <w:rsid w:val="005C6230"/>
    <w:rsid w:val="005C6393"/>
    <w:rsid w:val="005C6C15"/>
    <w:rsid w:val="005D090D"/>
    <w:rsid w:val="005D0BE3"/>
    <w:rsid w:val="005D0CC6"/>
    <w:rsid w:val="005D16BC"/>
    <w:rsid w:val="005D22DE"/>
    <w:rsid w:val="005D244F"/>
    <w:rsid w:val="005D3432"/>
    <w:rsid w:val="005D3919"/>
    <w:rsid w:val="005D3B7E"/>
    <w:rsid w:val="005D4024"/>
    <w:rsid w:val="005D4065"/>
    <w:rsid w:val="005D4784"/>
    <w:rsid w:val="005D4A5C"/>
    <w:rsid w:val="005D4AE4"/>
    <w:rsid w:val="005D4AE6"/>
    <w:rsid w:val="005D501B"/>
    <w:rsid w:val="005D50C2"/>
    <w:rsid w:val="005D52F6"/>
    <w:rsid w:val="005D561E"/>
    <w:rsid w:val="005D567E"/>
    <w:rsid w:val="005D684F"/>
    <w:rsid w:val="005D6BB3"/>
    <w:rsid w:val="005D7A70"/>
    <w:rsid w:val="005E03DC"/>
    <w:rsid w:val="005E061E"/>
    <w:rsid w:val="005E1247"/>
    <w:rsid w:val="005E13F7"/>
    <w:rsid w:val="005E2183"/>
    <w:rsid w:val="005E2189"/>
    <w:rsid w:val="005E27CF"/>
    <w:rsid w:val="005E2CFD"/>
    <w:rsid w:val="005E3080"/>
    <w:rsid w:val="005E33BF"/>
    <w:rsid w:val="005E3843"/>
    <w:rsid w:val="005E3958"/>
    <w:rsid w:val="005E3B9A"/>
    <w:rsid w:val="005E3C06"/>
    <w:rsid w:val="005E4874"/>
    <w:rsid w:val="005E4AD1"/>
    <w:rsid w:val="005E4B3D"/>
    <w:rsid w:val="005E54DF"/>
    <w:rsid w:val="005E5E40"/>
    <w:rsid w:val="005E68EE"/>
    <w:rsid w:val="005F149D"/>
    <w:rsid w:val="005F2794"/>
    <w:rsid w:val="005F351D"/>
    <w:rsid w:val="005F354E"/>
    <w:rsid w:val="005F37D5"/>
    <w:rsid w:val="005F3E0B"/>
    <w:rsid w:val="005F4D6B"/>
    <w:rsid w:val="005F5B0F"/>
    <w:rsid w:val="005F5FA0"/>
    <w:rsid w:val="005F6B4E"/>
    <w:rsid w:val="005F7562"/>
    <w:rsid w:val="005F7EF7"/>
    <w:rsid w:val="00601C07"/>
    <w:rsid w:val="006035B9"/>
    <w:rsid w:val="00603F04"/>
    <w:rsid w:val="00604908"/>
    <w:rsid w:val="00605683"/>
    <w:rsid w:val="00605691"/>
    <w:rsid w:val="0060580D"/>
    <w:rsid w:val="00605BBF"/>
    <w:rsid w:val="00606D27"/>
    <w:rsid w:val="006074A6"/>
    <w:rsid w:val="00607931"/>
    <w:rsid w:val="00610B28"/>
    <w:rsid w:val="00610BF7"/>
    <w:rsid w:val="00610E4F"/>
    <w:rsid w:val="00610F4D"/>
    <w:rsid w:val="00611478"/>
    <w:rsid w:val="00611B3A"/>
    <w:rsid w:val="00611BE1"/>
    <w:rsid w:val="006121B7"/>
    <w:rsid w:val="0061249B"/>
    <w:rsid w:val="00613B6F"/>
    <w:rsid w:val="0061473E"/>
    <w:rsid w:val="0061478A"/>
    <w:rsid w:val="006149AD"/>
    <w:rsid w:val="0061514E"/>
    <w:rsid w:val="0061529B"/>
    <w:rsid w:val="0061547F"/>
    <w:rsid w:val="00615483"/>
    <w:rsid w:val="00615B40"/>
    <w:rsid w:val="006166F9"/>
    <w:rsid w:val="00616743"/>
    <w:rsid w:val="006167D0"/>
    <w:rsid w:val="00616918"/>
    <w:rsid w:val="00616BC6"/>
    <w:rsid w:val="00616BD3"/>
    <w:rsid w:val="00616CD2"/>
    <w:rsid w:val="00616FE2"/>
    <w:rsid w:val="00617E6A"/>
    <w:rsid w:val="00621298"/>
    <w:rsid w:val="00621660"/>
    <w:rsid w:val="006221C3"/>
    <w:rsid w:val="006226E4"/>
    <w:rsid w:val="00622802"/>
    <w:rsid w:val="00622A42"/>
    <w:rsid w:val="00622F86"/>
    <w:rsid w:val="006230A4"/>
    <w:rsid w:val="00623E80"/>
    <w:rsid w:val="006240AC"/>
    <w:rsid w:val="00624134"/>
    <w:rsid w:val="006241BF"/>
    <w:rsid w:val="00624A8E"/>
    <w:rsid w:val="00624AA3"/>
    <w:rsid w:val="00624B19"/>
    <w:rsid w:val="006252E8"/>
    <w:rsid w:val="00625AF5"/>
    <w:rsid w:val="0062643C"/>
    <w:rsid w:val="006264F7"/>
    <w:rsid w:val="00627A85"/>
    <w:rsid w:val="0063075B"/>
    <w:rsid w:val="00631238"/>
    <w:rsid w:val="00631A75"/>
    <w:rsid w:val="00631FC8"/>
    <w:rsid w:val="00632710"/>
    <w:rsid w:val="00632C99"/>
    <w:rsid w:val="00633C80"/>
    <w:rsid w:val="00634533"/>
    <w:rsid w:val="00634A12"/>
    <w:rsid w:val="00634D50"/>
    <w:rsid w:val="00635655"/>
    <w:rsid w:val="00635D2E"/>
    <w:rsid w:val="00635DA8"/>
    <w:rsid w:val="00635EB9"/>
    <w:rsid w:val="00636134"/>
    <w:rsid w:val="0063679C"/>
    <w:rsid w:val="00637552"/>
    <w:rsid w:val="00637C79"/>
    <w:rsid w:val="00640168"/>
    <w:rsid w:val="006429D2"/>
    <w:rsid w:val="00642F7D"/>
    <w:rsid w:val="0064313E"/>
    <w:rsid w:val="006437BE"/>
    <w:rsid w:val="00643922"/>
    <w:rsid w:val="00643951"/>
    <w:rsid w:val="00643D6F"/>
    <w:rsid w:val="0064424C"/>
    <w:rsid w:val="0064556A"/>
    <w:rsid w:val="00645589"/>
    <w:rsid w:val="006469AC"/>
    <w:rsid w:val="00646B76"/>
    <w:rsid w:val="00646BD1"/>
    <w:rsid w:val="00647399"/>
    <w:rsid w:val="0064765B"/>
    <w:rsid w:val="00647882"/>
    <w:rsid w:val="00650B5D"/>
    <w:rsid w:val="00650E9E"/>
    <w:rsid w:val="00650FC5"/>
    <w:rsid w:val="00651117"/>
    <w:rsid w:val="00651666"/>
    <w:rsid w:val="00651921"/>
    <w:rsid w:val="006523EA"/>
    <w:rsid w:val="006525EB"/>
    <w:rsid w:val="00652608"/>
    <w:rsid w:val="0065312E"/>
    <w:rsid w:val="00653B09"/>
    <w:rsid w:val="00654A97"/>
    <w:rsid w:val="00654C33"/>
    <w:rsid w:val="00654E60"/>
    <w:rsid w:val="006554AE"/>
    <w:rsid w:val="00655AC1"/>
    <w:rsid w:val="006563BE"/>
    <w:rsid w:val="006566D9"/>
    <w:rsid w:val="00657BC9"/>
    <w:rsid w:val="006600FF"/>
    <w:rsid w:val="006607F8"/>
    <w:rsid w:val="00660CCE"/>
    <w:rsid w:val="0066153B"/>
    <w:rsid w:val="00661C6C"/>
    <w:rsid w:val="0066357C"/>
    <w:rsid w:val="006636E4"/>
    <w:rsid w:val="006637AF"/>
    <w:rsid w:val="00663B6B"/>
    <w:rsid w:val="00664085"/>
    <w:rsid w:val="00664176"/>
    <w:rsid w:val="00664187"/>
    <w:rsid w:val="006647DF"/>
    <w:rsid w:val="00664B8F"/>
    <w:rsid w:val="00665E6E"/>
    <w:rsid w:val="00666230"/>
    <w:rsid w:val="0066663F"/>
    <w:rsid w:val="006667CA"/>
    <w:rsid w:val="006669D9"/>
    <w:rsid w:val="00666A57"/>
    <w:rsid w:val="006676DB"/>
    <w:rsid w:val="006679F2"/>
    <w:rsid w:val="00667EF5"/>
    <w:rsid w:val="0067007F"/>
    <w:rsid w:val="00670A51"/>
    <w:rsid w:val="00670A97"/>
    <w:rsid w:val="00670D74"/>
    <w:rsid w:val="00671731"/>
    <w:rsid w:val="006722A1"/>
    <w:rsid w:val="006723B8"/>
    <w:rsid w:val="006729F5"/>
    <w:rsid w:val="006733AE"/>
    <w:rsid w:val="00673AA2"/>
    <w:rsid w:val="0067404A"/>
    <w:rsid w:val="0067486B"/>
    <w:rsid w:val="006748BA"/>
    <w:rsid w:val="00674A1E"/>
    <w:rsid w:val="0067559A"/>
    <w:rsid w:val="0067578D"/>
    <w:rsid w:val="00675FEF"/>
    <w:rsid w:val="0067655A"/>
    <w:rsid w:val="00676CB9"/>
    <w:rsid w:val="00676D0C"/>
    <w:rsid w:val="00677561"/>
    <w:rsid w:val="0068033D"/>
    <w:rsid w:val="0068157E"/>
    <w:rsid w:val="00681D24"/>
    <w:rsid w:val="006821D4"/>
    <w:rsid w:val="0068255C"/>
    <w:rsid w:val="006829FF"/>
    <w:rsid w:val="00682DC6"/>
    <w:rsid w:val="00683584"/>
    <w:rsid w:val="00683727"/>
    <w:rsid w:val="00685776"/>
    <w:rsid w:val="00685971"/>
    <w:rsid w:val="00685A96"/>
    <w:rsid w:val="00685D64"/>
    <w:rsid w:val="00685E4D"/>
    <w:rsid w:val="00687268"/>
    <w:rsid w:val="006878A8"/>
    <w:rsid w:val="0068796C"/>
    <w:rsid w:val="00687BCC"/>
    <w:rsid w:val="00687D57"/>
    <w:rsid w:val="00690169"/>
    <w:rsid w:val="00690500"/>
    <w:rsid w:val="0069099B"/>
    <w:rsid w:val="00690DD8"/>
    <w:rsid w:val="00691031"/>
    <w:rsid w:val="0069160D"/>
    <w:rsid w:val="006921E3"/>
    <w:rsid w:val="00692264"/>
    <w:rsid w:val="0069281F"/>
    <w:rsid w:val="00692F99"/>
    <w:rsid w:val="00693048"/>
    <w:rsid w:val="0069333B"/>
    <w:rsid w:val="00693B71"/>
    <w:rsid w:val="00693C0F"/>
    <w:rsid w:val="00693C42"/>
    <w:rsid w:val="00695F3A"/>
    <w:rsid w:val="006960EE"/>
    <w:rsid w:val="006967D5"/>
    <w:rsid w:val="00697465"/>
    <w:rsid w:val="00697796"/>
    <w:rsid w:val="006A0C44"/>
    <w:rsid w:val="006A22F8"/>
    <w:rsid w:val="006A33FA"/>
    <w:rsid w:val="006A368A"/>
    <w:rsid w:val="006A38E2"/>
    <w:rsid w:val="006A3E3B"/>
    <w:rsid w:val="006A3EB8"/>
    <w:rsid w:val="006A440F"/>
    <w:rsid w:val="006A4F4C"/>
    <w:rsid w:val="006A5F15"/>
    <w:rsid w:val="006A60B4"/>
    <w:rsid w:val="006A60F7"/>
    <w:rsid w:val="006A61AE"/>
    <w:rsid w:val="006A6CC0"/>
    <w:rsid w:val="006A6D18"/>
    <w:rsid w:val="006A7418"/>
    <w:rsid w:val="006A7877"/>
    <w:rsid w:val="006A794B"/>
    <w:rsid w:val="006A7B05"/>
    <w:rsid w:val="006A7BFF"/>
    <w:rsid w:val="006A7C33"/>
    <w:rsid w:val="006B0E93"/>
    <w:rsid w:val="006B1419"/>
    <w:rsid w:val="006B1C4F"/>
    <w:rsid w:val="006B2189"/>
    <w:rsid w:val="006B2FF3"/>
    <w:rsid w:val="006B34DD"/>
    <w:rsid w:val="006B35BF"/>
    <w:rsid w:val="006B42FA"/>
    <w:rsid w:val="006B4E31"/>
    <w:rsid w:val="006B5519"/>
    <w:rsid w:val="006B6CB0"/>
    <w:rsid w:val="006B6ED9"/>
    <w:rsid w:val="006B70FA"/>
    <w:rsid w:val="006B77A7"/>
    <w:rsid w:val="006B7CDB"/>
    <w:rsid w:val="006C01EC"/>
    <w:rsid w:val="006C0CFF"/>
    <w:rsid w:val="006C15A9"/>
    <w:rsid w:val="006C26FC"/>
    <w:rsid w:val="006C2ACA"/>
    <w:rsid w:val="006C3653"/>
    <w:rsid w:val="006C39EE"/>
    <w:rsid w:val="006C3B10"/>
    <w:rsid w:val="006C4713"/>
    <w:rsid w:val="006C485F"/>
    <w:rsid w:val="006C55F7"/>
    <w:rsid w:val="006C566E"/>
    <w:rsid w:val="006C57DD"/>
    <w:rsid w:val="006C5E67"/>
    <w:rsid w:val="006C604E"/>
    <w:rsid w:val="006C6173"/>
    <w:rsid w:val="006C61D5"/>
    <w:rsid w:val="006C63C7"/>
    <w:rsid w:val="006C6AB6"/>
    <w:rsid w:val="006C74C8"/>
    <w:rsid w:val="006C7A39"/>
    <w:rsid w:val="006D050F"/>
    <w:rsid w:val="006D1CD8"/>
    <w:rsid w:val="006D27B8"/>
    <w:rsid w:val="006D2817"/>
    <w:rsid w:val="006D2C3F"/>
    <w:rsid w:val="006D2DD8"/>
    <w:rsid w:val="006D3654"/>
    <w:rsid w:val="006D37C6"/>
    <w:rsid w:val="006D3C4D"/>
    <w:rsid w:val="006D41E1"/>
    <w:rsid w:val="006D4C15"/>
    <w:rsid w:val="006D6624"/>
    <w:rsid w:val="006D7100"/>
    <w:rsid w:val="006D7AEB"/>
    <w:rsid w:val="006E0489"/>
    <w:rsid w:val="006E0F11"/>
    <w:rsid w:val="006E13BA"/>
    <w:rsid w:val="006E1498"/>
    <w:rsid w:val="006E1FA9"/>
    <w:rsid w:val="006E266F"/>
    <w:rsid w:val="006E309A"/>
    <w:rsid w:val="006E342C"/>
    <w:rsid w:val="006E3914"/>
    <w:rsid w:val="006E3B2D"/>
    <w:rsid w:val="006E3F2A"/>
    <w:rsid w:val="006E4269"/>
    <w:rsid w:val="006E47B4"/>
    <w:rsid w:val="006E48DB"/>
    <w:rsid w:val="006E53AB"/>
    <w:rsid w:val="006E6B7F"/>
    <w:rsid w:val="006E6C3D"/>
    <w:rsid w:val="006E6D29"/>
    <w:rsid w:val="006E6EBE"/>
    <w:rsid w:val="006E6FB5"/>
    <w:rsid w:val="006E7054"/>
    <w:rsid w:val="006E730D"/>
    <w:rsid w:val="006E757B"/>
    <w:rsid w:val="006F02C3"/>
    <w:rsid w:val="006F0A58"/>
    <w:rsid w:val="006F1052"/>
    <w:rsid w:val="006F1673"/>
    <w:rsid w:val="006F18A6"/>
    <w:rsid w:val="006F2647"/>
    <w:rsid w:val="006F39AA"/>
    <w:rsid w:val="006F3BAB"/>
    <w:rsid w:val="006F4115"/>
    <w:rsid w:val="006F4151"/>
    <w:rsid w:val="006F4785"/>
    <w:rsid w:val="006F4913"/>
    <w:rsid w:val="006F4B68"/>
    <w:rsid w:val="006F51E2"/>
    <w:rsid w:val="006F5246"/>
    <w:rsid w:val="006F5ECC"/>
    <w:rsid w:val="006F60A4"/>
    <w:rsid w:val="006F6C64"/>
    <w:rsid w:val="006F73DC"/>
    <w:rsid w:val="006F75F4"/>
    <w:rsid w:val="006F784E"/>
    <w:rsid w:val="006F7DCB"/>
    <w:rsid w:val="00700170"/>
    <w:rsid w:val="007004C5"/>
    <w:rsid w:val="007004FB"/>
    <w:rsid w:val="007005D4"/>
    <w:rsid w:val="00700C16"/>
    <w:rsid w:val="0070104A"/>
    <w:rsid w:val="007010F1"/>
    <w:rsid w:val="00701495"/>
    <w:rsid w:val="007017CA"/>
    <w:rsid w:val="00701B6E"/>
    <w:rsid w:val="00701B99"/>
    <w:rsid w:val="00701BB0"/>
    <w:rsid w:val="00701EDA"/>
    <w:rsid w:val="00701F9E"/>
    <w:rsid w:val="00702677"/>
    <w:rsid w:val="00703331"/>
    <w:rsid w:val="00703399"/>
    <w:rsid w:val="007036C8"/>
    <w:rsid w:val="00704350"/>
    <w:rsid w:val="007044F7"/>
    <w:rsid w:val="00704B72"/>
    <w:rsid w:val="00704E2F"/>
    <w:rsid w:val="00705452"/>
    <w:rsid w:val="00705670"/>
    <w:rsid w:val="0070572B"/>
    <w:rsid w:val="00705798"/>
    <w:rsid w:val="00705A6C"/>
    <w:rsid w:val="00705AD7"/>
    <w:rsid w:val="00705FA7"/>
    <w:rsid w:val="0070646D"/>
    <w:rsid w:val="00706664"/>
    <w:rsid w:val="0070675C"/>
    <w:rsid w:val="007068A7"/>
    <w:rsid w:val="00707C4E"/>
    <w:rsid w:val="007107FC"/>
    <w:rsid w:val="00710944"/>
    <w:rsid w:val="00710C64"/>
    <w:rsid w:val="00710F36"/>
    <w:rsid w:val="00711E55"/>
    <w:rsid w:val="00712387"/>
    <w:rsid w:val="00712956"/>
    <w:rsid w:val="00712ED0"/>
    <w:rsid w:val="007134EE"/>
    <w:rsid w:val="00713505"/>
    <w:rsid w:val="00713687"/>
    <w:rsid w:val="00714301"/>
    <w:rsid w:val="00714400"/>
    <w:rsid w:val="007146FA"/>
    <w:rsid w:val="007152C8"/>
    <w:rsid w:val="007156FA"/>
    <w:rsid w:val="00715823"/>
    <w:rsid w:val="00716659"/>
    <w:rsid w:val="0071698E"/>
    <w:rsid w:val="00716DA5"/>
    <w:rsid w:val="00716F9B"/>
    <w:rsid w:val="00717145"/>
    <w:rsid w:val="007173A1"/>
    <w:rsid w:val="0071766E"/>
    <w:rsid w:val="00717DDE"/>
    <w:rsid w:val="007215A2"/>
    <w:rsid w:val="00722219"/>
    <w:rsid w:val="007223FD"/>
    <w:rsid w:val="00722D54"/>
    <w:rsid w:val="007231BF"/>
    <w:rsid w:val="0072362C"/>
    <w:rsid w:val="00723C2E"/>
    <w:rsid w:val="00724090"/>
    <w:rsid w:val="00724289"/>
    <w:rsid w:val="007242A0"/>
    <w:rsid w:val="0072456B"/>
    <w:rsid w:val="00724869"/>
    <w:rsid w:val="00724AC9"/>
    <w:rsid w:val="0072515D"/>
    <w:rsid w:val="00725190"/>
    <w:rsid w:val="00726121"/>
    <w:rsid w:val="007269C3"/>
    <w:rsid w:val="00726D7D"/>
    <w:rsid w:val="007278E1"/>
    <w:rsid w:val="0073024F"/>
    <w:rsid w:val="007305FC"/>
    <w:rsid w:val="00730C61"/>
    <w:rsid w:val="007312BA"/>
    <w:rsid w:val="00731497"/>
    <w:rsid w:val="007314FF"/>
    <w:rsid w:val="00731FD6"/>
    <w:rsid w:val="00732138"/>
    <w:rsid w:val="00732695"/>
    <w:rsid w:val="00732FA3"/>
    <w:rsid w:val="00733055"/>
    <w:rsid w:val="007333B1"/>
    <w:rsid w:val="007334F9"/>
    <w:rsid w:val="00733F2D"/>
    <w:rsid w:val="0073451D"/>
    <w:rsid w:val="007349A8"/>
    <w:rsid w:val="0073520C"/>
    <w:rsid w:val="0073542C"/>
    <w:rsid w:val="00735522"/>
    <w:rsid w:val="0073559F"/>
    <w:rsid w:val="00735DD4"/>
    <w:rsid w:val="007363B0"/>
    <w:rsid w:val="00736EC9"/>
    <w:rsid w:val="007378ED"/>
    <w:rsid w:val="00737B90"/>
    <w:rsid w:val="00737FD5"/>
    <w:rsid w:val="007400A4"/>
    <w:rsid w:val="00740C08"/>
    <w:rsid w:val="007411F7"/>
    <w:rsid w:val="00741B22"/>
    <w:rsid w:val="00741E65"/>
    <w:rsid w:val="00741F40"/>
    <w:rsid w:val="00742400"/>
    <w:rsid w:val="0074253C"/>
    <w:rsid w:val="0074313C"/>
    <w:rsid w:val="00743361"/>
    <w:rsid w:val="0074385C"/>
    <w:rsid w:val="0074394B"/>
    <w:rsid w:val="007439EE"/>
    <w:rsid w:val="00743DD3"/>
    <w:rsid w:val="00744638"/>
    <w:rsid w:val="00744FC8"/>
    <w:rsid w:val="0074537A"/>
    <w:rsid w:val="00745B12"/>
    <w:rsid w:val="00746B21"/>
    <w:rsid w:val="0074757C"/>
    <w:rsid w:val="00747ADA"/>
    <w:rsid w:val="00747F19"/>
    <w:rsid w:val="00750B28"/>
    <w:rsid w:val="0075142C"/>
    <w:rsid w:val="0075228D"/>
    <w:rsid w:val="007528C4"/>
    <w:rsid w:val="00752E8F"/>
    <w:rsid w:val="00753450"/>
    <w:rsid w:val="00753886"/>
    <w:rsid w:val="00753981"/>
    <w:rsid w:val="00753B76"/>
    <w:rsid w:val="00753C49"/>
    <w:rsid w:val="007540D7"/>
    <w:rsid w:val="007546A2"/>
    <w:rsid w:val="007550F1"/>
    <w:rsid w:val="00755C6E"/>
    <w:rsid w:val="00755D22"/>
    <w:rsid w:val="00755F1C"/>
    <w:rsid w:val="00756055"/>
    <w:rsid w:val="007561D3"/>
    <w:rsid w:val="007567BA"/>
    <w:rsid w:val="00756978"/>
    <w:rsid w:val="00756C78"/>
    <w:rsid w:val="007570BE"/>
    <w:rsid w:val="007578BD"/>
    <w:rsid w:val="00757A8C"/>
    <w:rsid w:val="00757BD1"/>
    <w:rsid w:val="00757CA5"/>
    <w:rsid w:val="00757E56"/>
    <w:rsid w:val="00760344"/>
    <w:rsid w:val="00760BB1"/>
    <w:rsid w:val="00761200"/>
    <w:rsid w:val="007612C5"/>
    <w:rsid w:val="00761AD2"/>
    <w:rsid w:val="00761CB3"/>
    <w:rsid w:val="007622A9"/>
    <w:rsid w:val="007635C6"/>
    <w:rsid w:val="0076362F"/>
    <w:rsid w:val="00763A53"/>
    <w:rsid w:val="0076421F"/>
    <w:rsid w:val="0076464B"/>
    <w:rsid w:val="007649BA"/>
    <w:rsid w:val="007657D4"/>
    <w:rsid w:val="007658DB"/>
    <w:rsid w:val="00765C98"/>
    <w:rsid w:val="00766901"/>
    <w:rsid w:val="00767679"/>
    <w:rsid w:val="0076783A"/>
    <w:rsid w:val="00767F99"/>
    <w:rsid w:val="007706C0"/>
    <w:rsid w:val="007708A2"/>
    <w:rsid w:val="00770C2F"/>
    <w:rsid w:val="007711C3"/>
    <w:rsid w:val="007725B7"/>
    <w:rsid w:val="007725BE"/>
    <w:rsid w:val="00772997"/>
    <w:rsid w:val="007734E8"/>
    <w:rsid w:val="007736B5"/>
    <w:rsid w:val="00773C78"/>
    <w:rsid w:val="00773E35"/>
    <w:rsid w:val="007748C1"/>
    <w:rsid w:val="00774C34"/>
    <w:rsid w:val="00774D8B"/>
    <w:rsid w:val="00775CC9"/>
    <w:rsid w:val="00776222"/>
    <w:rsid w:val="007762E4"/>
    <w:rsid w:val="00776917"/>
    <w:rsid w:val="00776AC0"/>
    <w:rsid w:val="00776FD8"/>
    <w:rsid w:val="007771D6"/>
    <w:rsid w:val="00777328"/>
    <w:rsid w:val="00777372"/>
    <w:rsid w:val="00777A85"/>
    <w:rsid w:val="00777ABD"/>
    <w:rsid w:val="00777CC1"/>
    <w:rsid w:val="007811E2"/>
    <w:rsid w:val="007811EA"/>
    <w:rsid w:val="0078187B"/>
    <w:rsid w:val="007823C0"/>
    <w:rsid w:val="00782994"/>
    <w:rsid w:val="00782C6C"/>
    <w:rsid w:val="00782C94"/>
    <w:rsid w:val="0078328B"/>
    <w:rsid w:val="00783B11"/>
    <w:rsid w:val="007847A2"/>
    <w:rsid w:val="00784C2D"/>
    <w:rsid w:val="00785CFA"/>
    <w:rsid w:val="007868BF"/>
    <w:rsid w:val="00786AFA"/>
    <w:rsid w:val="00786F84"/>
    <w:rsid w:val="0078727D"/>
    <w:rsid w:val="007876C3"/>
    <w:rsid w:val="00787B4A"/>
    <w:rsid w:val="00787BAB"/>
    <w:rsid w:val="007900D8"/>
    <w:rsid w:val="00790408"/>
    <w:rsid w:val="0079041C"/>
    <w:rsid w:val="00790ABE"/>
    <w:rsid w:val="00790B16"/>
    <w:rsid w:val="007915D4"/>
    <w:rsid w:val="00791645"/>
    <w:rsid w:val="00791926"/>
    <w:rsid w:val="00791CED"/>
    <w:rsid w:val="007923DF"/>
    <w:rsid w:val="007923F1"/>
    <w:rsid w:val="007924C8"/>
    <w:rsid w:val="007927A7"/>
    <w:rsid w:val="0079294A"/>
    <w:rsid w:val="0079309B"/>
    <w:rsid w:val="00793453"/>
    <w:rsid w:val="00793755"/>
    <w:rsid w:val="007937A4"/>
    <w:rsid w:val="00793CA4"/>
    <w:rsid w:val="007946BD"/>
    <w:rsid w:val="007946C7"/>
    <w:rsid w:val="0079484A"/>
    <w:rsid w:val="007950FC"/>
    <w:rsid w:val="00795479"/>
    <w:rsid w:val="00795768"/>
    <w:rsid w:val="00795B2F"/>
    <w:rsid w:val="00795B75"/>
    <w:rsid w:val="00795DFA"/>
    <w:rsid w:val="00795E67"/>
    <w:rsid w:val="0079632B"/>
    <w:rsid w:val="007967B3"/>
    <w:rsid w:val="00797605"/>
    <w:rsid w:val="007A0CD2"/>
    <w:rsid w:val="007A1A97"/>
    <w:rsid w:val="007A1D5D"/>
    <w:rsid w:val="007A27CD"/>
    <w:rsid w:val="007A362F"/>
    <w:rsid w:val="007A3A58"/>
    <w:rsid w:val="007A3D97"/>
    <w:rsid w:val="007A40BD"/>
    <w:rsid w:val="007A41DC"/>
    <w:rsid w:val="007A4479"/>
    <w:rsid w:val="007A49F4"/>
    <w:rsid w:val="007A4C8F"/>
    <w:rsid w:val="007A4D1F"/>
    <w:rsid w:val="007A5384"/>
    <w:rsid w:val="007A5B5D"/>
    <w:rsid w:val="007A5D01"/>
    <w:rsid w:val="007A5D33"/>
    <w:rsid w:val="007A5E4D"/>
    <w:rsid w:val="007A612C"/>
    <w:rsid w:val="007A6317"/>
    <w:rsid w:val="007A6930"/>
    <w:rsid w:val="007A69F5"/>
    <w:rsid w:val="007A7033"/>
    <w:rsid w:val="007A70CF"/>
    <w:rsid w:val="007A7335"/>
    <w:rsid w:val="007A7485"/>
    <w:rsid w:val="007A7ECD"/>
    <w:rsid w:val="007B06B5"/>
    <w:rsid w:val="007B184B"/>
    <w:rsid w:val="007B1B6A"/>
    <w:rsid w:val="007B23C6"/>
    <w:rsid w:val="007B288A"/>
    <w:rsid w:val="007B2A5D"/>
    <w:rsid w:val="007B2C3D"/>
    <w:rsid w:val="007B411F"/>
    <w:rsid w:val="007B4275"/>
    <w:rsid w:val="007B4D14"/>
    <w:rsid w:val="007B4F43"/>
    <w:rsid w:val="007B5568"/>
    <w:rsid w:val="007B59B5"/>
    <w:rsid w:val="007B5D3F"/>
    <w:rsid w:val="007B659A"/>
    <w:rsid w:val="007B7101"/>
    <w:rsid w:val="007B72DC"/>
    <w:rsid w:val="007B7880"/>
    <w:rsid w:val="007B7E3B"/>
    <w:rsid w:val="007C0B06"/>
    <w:rsid w:val="007C0B19"/>
    <w:rsid w:val="007C0FF1"/>
    <w:rsid w:val="007C1171"/>
    <w:rsid w:val="007C1B74"/>
    <w:rsid w:val="007C25FD"/>
    <w:rsid w:val="007C27D6"/>
    <w:rsid w:val="007C2808"/>
    <w:rsid w:val="007C327F"/>
    <w:rsid w:val="007C48B2"/>
    <w:rsid w:val="007C4F1F"/>
    <w:rsid w:val="007C5264"/>
    <w:rsid w:val="007C5CB4"/>
    <w:rsid w:val="007C5EA2"/>
    <w:rsid w:val="007C625F"/>
    <w:rsid w:val="007C6A17"/>
    <w:rsid w:val="007C74A2"/>
    <w:rsid w:val="007C7B12"/>
    <w:rsid w:val="007C7F6B"/>
    <w:rsid w:val="007D0048"/>
    <w:rsid w:val="007D07F9"/>
    <w:rsid w:val="007D0A43"/>
    <w:rsid w:val="007D1392"/>
    <w:rsid w:val="007D18E2"/>
    <w:rsid w:val="007D27DF"/>
    <w:rsid w:val="007D3917"/>
    <w:rsid w:val="007D3BB8"/>
    <w:rsid w:val="007D4127"/>
    <w:rsid w:val="007D4163"/>
    <w:rsid w:val="007D456F"/>
    <w:rsid w:val="007D4E69"/>
    <w:rsid w:val="007D4E9D"/>
    <w:rsid w:val="007D4FDA"/>
    <w:rsid w:val="007D6A05"/>
    <w:rsid w:val="007D6A4B"/>
    <w:rsid w:val="007D6D7A"/>
    <w:rsid w:val="007D750C"/>
    <w:rsid w:val="007E0448"/>
    <w:rsid w:val="007E0AA0"/>
    <w:rsid w:val="007E0F4D"/>
    <w:rsid w:val="007E170B"/>
    <w:rsid w:val="007E1B43"/>
    <w:rsid w:val="007E1EAC"/>
    <w:rsid w:val="007E213D"/>
    <w:rsid w:val="007E23B6"/>
    <w:rsid w:val="007E2671"/>
    <w:rsid w:val="007E3070"/>
    <w:rsid w:val="007E325B"/>
    <w:rsid w:val="007E3376"/>
    <w:rsid w:val="007E3C9B"/>
    <w:rsid w:val="007E484C"/>
    <w:rsid w:val="007E4891"/>
    <w:rsid w:val="007E5629"/>
    <w:rsid w:val="007E5A7D"/>
    <w:rsid w:val="007E5EFF"/>
    <w:rsid w:val="007E6419"/>
    <w:rsid w:val="007E6EC5"/>
    <w:rsid w:val="007E79C6"/>
    <w:rsid w:val="007E7B11"/>
    <w:rsid w:val="007E7B40"/>
    <w:rsid w:val="007F0280"/>
    <w:rsid w:val="007F0C22"/>
    <w:rsid w:val="007F166E"/>
    <w:rsid w:val="007F2CB9"/>
    <w:rsid w:val="007F3177"/>
    <w:rsid w:val="007F3605"/>
    <w:rsid w:val="007F47CA"/>
    <w:rsid w:val="007F586F"/>
    <w:rsid w:val="007F5916"/>
    <w:rsid w:val="007F5BB3"/>
    <w:rsid w:val="007F5CB6"/>
    <w:rsid w:val="007F5CFB"/>
    <w:rsid w:val="007F5DA9"/>
    <w:rsid w:val="007F65F0"/>
    <w:rsid w:val="007F68F2"/>
    <w:rsid w:val="007F6B07"/>
    <w:rsid w:val="007F7E75"/>
    <w:rsid w:val="00801E8A"/>
    <w:rsid w:val="00801F0E"/>
    <w:rsid w:val="00802692"/>
    <w:rsid w:val="008028C7"/>
    <w:rsid w:val="00803BC2"/>
    <w:rsid w:val="00803C4E"/>
    <w:rsid w:val="00803D48"/>
    <w:rsid w:val="0080473C"/>
    <w:rsid w:val="008047C1"/>
    <w:rsid w:val="00804FC5"/>
    <w:rsid w:val="008055D7"/>
    <w:rsid w:val="00805CF2"/>
    <w:rsid w:val="00805D2D"/>
    <w:rsid w:val="00805DD2"/>
    <w:rsid w:val="00806216"/>
    <w:rsid w:val="00806574"/>
    <w:rsid w:val="00806CA8"/>
    <w:rsid w:val="0080701B"/>
    <w:rsid w:val="0080726B"/>
    <w:rsid w:val="00807BEB"/>
    <w:rsid w:val="00810005"/>
    <w:rsid w:val="0081083F"/>
    <w:rsid w:val="00810B49"/>
    <w:rsid w:val="00810CA6"/>
    <w:rsid w:val="00810D31"/>
    <w:rsid w:val="0081103D"/>
    <w:rsid w:val="00811BE3"/>
    <w:rsid w:val="00811BFE"/>
    <w:rsid w:val="00812507"/>
    <w:rsid w:val="0081296E"/>
    <w:rsid w:val="00812EE5"/>
    <w:rsid w:val="00813121"/>
    <w:rsid w:val="008131FF"/>
    <w:rsid w:val="008134EE"/>
    <w:rsid w:val="00813729"/>
    <w:rsid w:val="00813C7F"/>
    <w:rsid w:val="0081469A"/>
    <w:rsid w:val="00815024"/>
    <w:rsid w:val="008151F4"/>
    <w:rsid w:val="008154CE"/>
    <w:rsid w:val="0081594F"/>
    <w:rsid w:val="0081640D"/>
    <w:rsid w:val="008168F6"/>
    <w:rsid w:val="00816B42"/>
    <w:rsid w:val="008170AF"/>
    <w:rsid w:val="00817795"/>
    <w:rsid w:val="008178A4"/>
    <w:rsid w:val="00817D21"/>
    <w:rsid w:val="00821151"/>
    <w:rsid w:val="0082172E"/>
    <w:rsid w:val="00821833"/>
    <w:rsid w:val="00821BEC"/>
    <w:rsid w:val="0082215A"/>
    <w:rsid w:val="00822891"/>
    <w:rsid w:val="00822CB6"/>
    <w:rsid w:val="00822CF7"/>
    <w:rsid w:val="0082398D"/>
    <w:rsid w:val="00824657"/>
    <w:rsid w:val="0082484C"/>
    <w:rsid w:val="008249A6"/>
    <w:rsid w:val="00824B0F"/>
    <w:rsid w:val="00824CF1"/>
    <w:rsid w:val="00824E8B"/>
    <w:rsid w:val="00824EC9"/>
    <w:rsid w:val="00824F97"/>
    <w:rsid w:val="008250AA"/>
    <w:rsid w:val="00825134"/>
    <w:rsid w:val="008262FC"/>
    <w:rsid w:val="00826B3F"/>
    <w:rsid w:val="00826DA8"/>
    <w:rsid w:val="00827966"/>
    <w:rsid w:val="0083014C"/>
    <w:rsid w:val="00830264"/>
    <w:rsid w:val="008307C0"/>
    <w:rsid w:val="00831335"/>
    <w:rsid w:val="00831C8D"/>
    <w:rsid w:val="00831F2F"/>
    <w:rsid w:val="00832373"/>
    <w:rsid w:val="0083288B"/>
    <w:rsid w:val="00833184"/>
    <w:rsid w:val="008333C2"/>
    <w:rsid w:val="008336DF"/>
    <w:rsid w:val="00833D6B"/>
    <w:rsid w:val="0083429E"/>
    <w:rsid w:val="008349E1"/>
    <w:rsid w:val="00834C0E"/>
    <w:rsid w:val="0083562B"/>
    <w:rsid w:val="00835AA2"/>
    <w:rsid w:val="00835EBB"/>
    <w:rsid w:val="008364ED"/>
    <w:rsid w:val="00840AB4"/>
    <w:rsid w:val="008411C0"/>
    <w:rsid w:val="008417AF"/>
    <w:rsid w:val="00841A43"/>
    <w:rsid w:val="00841E79"/>
    <w:rsid w:val="00842340"/>
    <w:rsid w:val="00842966"/>
    <w:rsid w:val="00843DDF"/>
    <w:rsid w:val="00844000"/>
    <w:rsid w:val="00844476"/>
    <w:rsid w:val="00844C30"/>
    <w:rsid w:val="00844D5D"/>
    <w:rsid w:val="00844FE0"/>
    <w:rsid w:val="00845021"/>
    <w:rsid w:val="00845EC5"/>
    <w:rsid w:val="00845EE1"/>
    <w:rsid w:val="008465CB"/>
    <w:rsid w:val="00846910"/>
    <w:rsid w:val="00846F1F"/>
    <w:rsid w:val="00847166"/>
    <w:rsid w:val="00847587"/>
    <w:rsid w:val="008477EB"/>
    <w:rsid w:val="0085012D"/>
    <w:rsid w:val="0085180A"/>
    <w:rsid w:val="00851BFB"/>
    <w:rsid w:val="008531BB"/>
    <w:rsid w:val="0085346A"/>
    <w:rsid w:val="00853637"/>
    <w:rsid w:val="00853976"/>
    <w:rsid w:val="00853CEC"/>
    <w:rsid w:val="00853E00"/>
    <w:rsid w:val="008547C1"/>
    <w:rsid w:val="0085492C"/>
    <w:rsid w:val="00855152"/>
    <w:rsid w:val="00855C93"/>
    <w:rsid w:val="00857F6D"/>
    <w:rsid w:val="0086024B"/>
    <w:rsid w:val="008604A3"/>
    <w:rsid w:val="0086083C"/>
    <w:rsid w:val="00860906"/>
    <w:rsid w:val="00860AF5"/>
    <w:rsid w:val="00860E14"/>
    <w:rsid w:val="008614AF"/>
    <w:rsid w:val="00861AAD"/>
    <w:rsid w:val="00861FD3"/>
    <w:rsid w:val="0086260A"/>
    <w:rsid w:val="008628EA"/>
    <w:rsid w:val="00863A5F"/>
    <w:rsid w:val="00863DC7"/>
    <w:rsid w:val="00863F83"/>
    <w:rsid w:val="008646AD"/>
    <w:rsid w:val="00864CE7"/>
    <w:rsid w:val="00865129"/>
    <w:rsid w:val="00865160"/>
    <w:rsid w:val="00865868"/>
    <w:rsid w:val="00865FDC"/>
    <w:rsid w:val="008664BB"/>
    <w:rsid w:val="00866528"/>
    <w:rsid w:val="00866586"/>
    <w:rsid w:val="0086687B"/>
    <w:rsid w:val="008669C1"/>
    <w:rsid w:val="00866ECF"/>
    <w:rsid w:val="00867ABD"/>
    <w:rsid w:val="00870041"/>
    <w:rsid w:val="00870656"/>
    <w:rsid w:val="00870976"/>
    <w:rsid w:val="00870A33"/>
    <w:rsid w:val="00870FC0"/>
    <w:rsid w:val="008713E9"/>
    <w:rsid w:val="008718CE"/>
    <w:rsid w:val="00871B55"/>
    <w:rsid w:val="00871BE9"/>
    <w:rsid w:val="00871DAF"/>
    <w:rsid w:val="00873724"/>
    <w:rsid w:val="00873765"/>
    <w:rsid w:val="00873B44"/>
    <w:rsid w:val="00874374"/>
    <w:rsid w:val="008749D7"/>
    <w:rsid w:val="00874BA8"/>
    <w:rsid w:val="00874BE7"/>
    <w:rsid w:val="0087550F"/>
    <w:rsid w:val="008755A3"/>
    <w:rsid w:val="00875BCC"/>
    <w:rsid w:val="00875D0D"/>
    <w:rsid w:val="00875F7A"/>
    <w:rsid w:val="00875F9D"/>
    <w:rsid w:val="00876F23"/>
    <w:rsid w:val="00877A0E"/>
    <w:rsid w:val="00877E7A"/>
    <w:rsid w:val="008803EB"/>
    <w:rsid w:val="00880451"/>
    <w:rsid w:val="008804B0"/>
    <w:rsid w:val="008809CF"/>
    <w:rsid w:val="00880D93"/>
    <w:rsid w:val="00880FC2"/>
    <w:rsid w:val="008812C2"/>
    <w:rsid w:val="008815A9"/>
    <w:rsid w:val="00883224"/>
    <w:rsid w:val="00883573"/>
    <w:rsid w:val="0088367E"/>
    <w:rsid w:val="0088498B"/>
    <w:rsid w:val="00884B6B"/>
    <w:rsid w:val="00884D9C"/>
    <w:rsid w:val="00884FE8"/>
    <w:rsid w:val="008851B4"/>
    <w:rsid w:val="00885F06"/>
    <w:rsid w:val="008861AC"/>
    <w:rsid w:val="00886CB9"/>
    <w:rsid w:val="00887306"/>
    <w:rsid w:val="0088750A"/>
    <w:rsid w:val="00890031"/>
    <w:rsid w:val="00890DCD"/>
    <w:rsid w:val="00891C3D"/>
    <w:rsid w:val="00892A49"/>
    <w:rsid w:val="0089367B"/>
    <w:rsid w:val="00893E3A"/>
    <w:rsid w:val="00894578"/>
    <w:rsid w:val="008947EE"/>
    <w:rsid w:val="0089534B"/>
    <w:rsid w:val="00895D2B"/>
    <w:rsid w:val="0089653E"/>
    <w:rsid w:val="00896726"/>
    <w:rsid w:val="0089719D"/>
    <w:rsid w:val="008975E4"/>
    <w:rsid w:val="00897ADA"/>
    <w:rsid w:val="008A0671"/>
    <w:rsid w:val="008A070D"/>
    <w:rsid w:val="008A0A85"/>
    <w:rsid w:val="008A0CD4"/>
    <w:rsid w:val="008A11A5"/>
    <w:rsid w:val="008A1BA2"/>
    <w:rsid w:val="008A1FE1"/>
    <w:rsid w:val="008A274E"/>
    <w:rsid w:val="008A2FA4"/>
    <w:rsid w:val="008A3471"/>
    <w:rsid w:val="008A3583"/>
    <w:rsid w:val="008A3D96"/>
    <w:rsid w:val="008A46BB"/>
    <w:rsid w:val="008A47C4"/>
    <w:rsid w:val="008A523D"/>
    <w:rsid w:val="008A5AD2"/>
    <w:rsid w:val="008A617D"/>
    <w:rsid w:val="008A7C9A"/>
    <w:rsid w:val="008B010E"/>
    <w:rsid w:val="008B0B42"/>
    <w:rsid w:val="008B146E"/>
    <w:rsid w:val="008B198C"/>
    <w:rsid w:val="008B2EF5"/>
    <w:rsid w:val="008B2FF1"/>
    <w:rsid w:val="008B33F6"/>
    <w:rsid w:val="008B36E6"/>
    <w:rsid w:val="008B436A"/>
    <w:rsid w:val="008B5005"/>
    <w:rsid w:val="008B51F9"/>
    <w:rsid w:val="008B53F0"/>
    <w:rsid w:val="008B56F0"/>
    <w:rsid w:val="008B5F2C"/>
    <w:rsid w:val="008B6768"/>
    <w:rsid w:val="008B706E"/>
    <w:rsid w:val="008B72A0"/>
    <w:rsid w:val="008B7ACB"/>
    <w:rsid w:val="008B7F9F"/>
    <w:rsid w:val="008C000F"/>
    <w:rsid w:val="008C0BB9"/>
    <w:rsid w:val="008C288A"/>
    <w:rsid w:val="008C2C72"/>
    <w:rsid w:val="008C312D"/>
    <w:rsid w:val="008C3ADF"/>
    <w:rsid w:val="008C3DB6"/>
    <w:rsid w:val="008C409C"/>
    <w:rsid w:val="008C4CEC"/>
    <w:rsid w:val="008C564F"/>
    <w:rsid w:val="008C5F0B"/>
    <w:rsid w:val="008C6738"/>
    <w:rsid w:val="008C69CD"/>
    <w:rsid w:val="008C7738"/>
    <w:rsid w:val="008C7D77"/>
    <w:rsid w:val="008C7D87"/>
    <w:rsid w:val="008D064D"/>
    <w:rsid w:val="008D0BA4"/>
    <w:rsid w:val="008D149B"/>
    <w:rsid w:val="008D1516"/>
    <w:rsid w:val="008D157B"/>
    <w:rsid w:val="008D1CD8"/>
    <w:rsid w:val="008D2099"/>
    <w:rsid w:val="008D21F9"/>
    <w:rsid w:val="008D309B"/>
    <w:rsid w:val="008D35D0"/>
    <w:rsid w:val="008D389B"/>
    <w:rsid w:val="008D3EB2"/>
    <w:rsid w:val="008D3FC5"/>
    <w:rsid w:val="008D439C"/>
    <w:rsid w:val="008D44C9"/>
    <w:rsid w:val="008D4A13"/>
    <w:rsid w:val="008D521D"/>
    <w:rsid w:val="008D561C"/>
    <w:rsid w:val="008D56EE"/>
    <w:rsid w:val="008D70C6"/>
    <w:rsid w:val="008D7240"/>
    <w:rsid w:val="008D75C1"/>
    <w:rsid w:val="008D7FA5"/>
    <w:rsid w:val="008E0186"/>
    <w:rsid w:val="008E021C"/>
    <w:rsid w:val="008E02F8"/>
    <w:rsid w:val="008E0503"/>
    <w:rsid w:val="008E0541"/>
    <w:rsid w:val="008E062C"/>
    <w:rsid w:val="008E06E5"/>
    <w:rsid w:val="008E0A27"/>
    <w:rsid w:val="008E0E8C"/>
    <w:rsid w:val="008E1166"/>
    <w:rsid w:val="008E1315"/>
    <w:rsid w:val="008E1563"/>
    <w:rsid w:val="008E15A3"/>
    <w:rsid w:val="008E255D"/>
    <w:rsid w:val="008E2B04"/>
    <w:rsid w:val="008E2CFE"/>
    <w:rsid w:val="008E42C7"/>
    <w:rsid w:val="008E47BA"/>
    <w:rsid w:val="008E4BD2"/>
    <w:rsid w:val="008E4E5D"/>
    <w:rsid w:val="008E50E5"/>
    <w:rsid w:val="008E51DF"/>
    <w:rsid w:val="008E5250"/>
    <w:rsid w:val="008E5978"/>
    <w:rsid w:val="008E5B74"/>
    <w:rsid w:val="008E5D10"/>
    <w:rsid w:val="008E5F9C"/>
    <w:rsid w:val="008E61B5"/>
    <w:rsid w:val="008E61E3"/>
    <w:rsid w:val="008E6275"/>
    <w:rsid w:val="008E6E94"/>
    <w:rsid w:val="008E7392"/>
    <w:rsid w:val="008F01BB"/>
    <w:rsid w:val="008F08B9"/>
    <w:rsid w:val="008F097F"/>
    <w:rsid w:val="008F0A80"/>
    <w:rsid w:val="008F1BCB"/>
    <w:rsid w:val="008F1CB3"/>
    <w:rsid w:val="008F1F23"/>
    <w:rsid w:val="008F219C"/>
    <w:rsid w:val="008F21AB"/>
    <w:rsid w:val="008F2B7B"/>
    <w:rsid w:val="008F43DA"/>
    <w:rsid w:val="008F43FD"/>
    <w:rsid w:val="008F4A1C"/>
    <w:rsid w:val="008F5200"/>
    <w:rsid w:val="008F5869"/>
    <w:rsid w:val="008F5AEF"/>
    <w:rsid w:val="008F5B50"/>
    <w:rsid w:val="008F5EB4"/>
    <w:rsid w:val="008F61E0"/>
    <w:rsid w:val="008F69B0"/>
    <w:rsid w:val="008F7652"/>
    <w:rsid w:val="008F7F95"/>
    <w:rsid w:val="009000FE"/>
    <w:rsid w:val="009003A9"/>
    <w:rsid w:val="00900485"/>
    <w:rsid w:val="00900655"/>
    <w:rsid w:val="00900B6B"/>
    <w:rsid w:val="00901CA7"/>
    <w:rsid w:val="009028B1"/>
    <w:rsid w:val="00902BCF"/>
    <w:rsid w:val="00903269"/>
    <w:rsid w:val="00903629"/>
    <w:rsid w:val="00903E8E"/>
    <w:rsid w:val="00903EC8"/>
    <w:rsid w:val="00904004"/>
    <w:rsid w:val="009042FF"/>
    <w:rsid w:val="00904497"/>
    <w:rsid w:val="00904669"/>
    <w:rsid w:val="00904F9E"/>
    <w:rsid w:val="009054EA"/>
    <w:rsid w:val="009055F8"/>
    <w:rsid w:val="009057B5"/>
    <w:rsid w:val="00906A42"/>
    <w:rsid w:val="00906C25"/>
    <w:rsid w:val="00907020"/>
    <w:rsid w:val="00907518"/>
    <w:rsid w:val="00907756"/>
    <w:rsid w:val="009100C8"/>
    <w:rsid w:val="0091050B"/>
    <w:rsid w:val="00910768"/>
    <w:rsid w:val="00910AF0"/>
    <w:rsid w:val="00910B9A"/>
    <w:rsid w:val="00911460"/>
    <w:rsid w:val="009117EE"/>
    <w:rsid w:val="00911A94"/>
    <w:rsid w:val="00911B57"/>
    <w:rsid w:val="009128F8"/>
    <w:rsid w:val="009129E9"/>
    <w:rsid w:val="00912B6A"/>
    <w:rsid w:val="00912E72"/>
    <w:rsid w:val="009139C8"/>
    <w:rsid w:val="009141B4"/>
    <w:rsid w:val="00914AE3"/>
    <w:rsid w:val="00914E75"/>
    <w:rsid w:val="00915BC1"/>
    <w:rsid w:val="00916329"/>
    <w:rsid w:val="00916B1A"/>
    <w:rsid w:val="0091712B"/>
    <w:rsid w:val="009175FB"/>
    <w:rsid w:val="00917724"/>
    <w:rsid w:val="009179A6"/>
    <w:rsid w:val="00917CC1"/>
    <w:rsid w:val="00917E4F"/>
    <w:rsid w:val="00920334"/>
    <w:rsid w:val="00920441"/>
    <w:rsid w:val="0092076F"/>
    <w:rsid w:val="00920801"/>
    <w:rsid w:val="00921083"/>
    <w:rsid w:val="00921B54"/>
    <w:rsid w:val="00921F37"/>
    <w:rsid w:val="00922679"/>
    <w:rsid w:val="00923017"/>
    <w:rsid w:val="00923044"/>
    <w:rsid w:val="00923285"/>
    <w:rsid w:val="009233EE"/>
    <w:rsid w:val="009237B2"/>
    <w:rsid w:val="00923824"/>
    <w:rsid w:val="009245BA"/>
    <w:rsid w:val="009256A3"/>
    <w:rsid w:val="0092578C"/>
    <w:rsid w:val="00925838"/>
    <w:rsid w:val="00926F97"/>
    <w:rsid w:val="00927FD8"/>
    <w:rsid w:val="0093103B"/>
    <w:rsid w:val="009311A2"/>
    <w:rsid w:val="009311B6"/>
    <w:rsid w:val="0093121B"/>
    <w:rsid w:val="009313CC"/>
    <w:rsid w:val="009315C7"/>
    <w:rsid w:val="0093168F"/>
    <w:rsid w:val="00931F0E"/>
    <w:rsid w:val="0093261B"/>
    <w:rsid w:val="00932907"/>
    <w:rsid w:val="00932D01"/>
    <w:rsid w:val="00932DD1"/>
    <w:rsid w:val="00932EF9"/>
    <w:rsid w:val="00932F08"/>
    <w:rsid w:val="0093324E"/>
    <w:rsid w:val="009338E4"/>
    <w:rsid w:val="00934E42"/>
    <w:rsid w:val="00935738"/>
    <w:rsid w:val="00936465"/>
    <w:rsid w:val="0093677A"/>
    <w:rsid w:val="009374D8"/>
    <w:rsid w:val="009379B8"/>
    <w:rsid w:val="009400C4"/>
    <w:rsid w:val="00941A44"/>
    <w:rsid w:val="00941B03"/>
    <w:rsid w:val="00941BB2"/>
    <w:rsid w:val="00942433"/>
    <w:rsid w:val="0094245D"/>
    <w:rsid w:val="009429F7"/>
    <w:rsid w:val="00942DE0"/>
    <w:rsid w:val="00943444"/>
    <w:rsid w:val="00943CCD"/>
    <w:rsid w:val="009444DE"/>
    <w:rsid w:val="009446A4"/>
    <w:rsid w:val="009449B2"/>
    <w:rsid w:val="00944A8C"/>
    <w:rsid w:val="00944BAA"/>
    <w:rsid w:val="00944CE0"/>
    <w:rsid w:val="00945242"/>
    <w:rsid w:val="00945347"/>
    <w:rsid w:val="0094597D"/>
    <w:rsid w:val="00945ED4"/>
    <w:rsid w:val="00946213"/>
    <w:rsid w:val="009464B7"/>
    <w:rsid w:val="00946C9B"/>
    <w:rsid w:val="009504C8"/>
    <w:rsid w:val="00950541"/>
    <w:rsid w:val="009507E1"/>
    <w:rsid w:val="00950A0D"/>
    <w:rsid w:val="009519E4"/>
    <w:rsid w:val="00952062"/>
    <w:rsid w:val="00952C1D"/>
    <w:rsid w:val="00952EF1"/>
    <w:rsid w:val="0095302B"/>
    <w:rsid w:val="00953C32"/>
    <w:rsid w:val="00953EAB"/>
    <w:rsid w:val="00954BA8"/>
    <w:rsid w:val="00954FFE"/>
    <w:rsid w:val="009550E7"/>
    <w:rsid w:val="009555A7"/>
    <w:rsid w:val="00955E14"/>
    <w:rsid w:val="00955FC0"/>
    <w:rsid w:val="00956089"/>
    <w:rsid w:val="00956347"/>
    <w:rsid w:val="009564EF"/>
    <w:rsid w:val="009566AC"/>
    <w:rsid w:val="0095696E"/>
    <w:rsid w:val="0095740D"/>
    <w:rsid w:val="00957456"/>
    <w:rsid w:val="00957CC8"/>
    <w:rsid w:val="00960051"/>
    <w:rsid w:val="009602BA"/>
    <w:rsid w:val="009606D0"/>
    <w:rsid w:val="009616E0"/>
    <w:rsid w:val="00961875"/>
    <w:rsid w:val="00961AB3"/>
    <w:rsid w:val="009620A0"/>
    <w:rsid w:val="00962188"/>
    <w:rsid w:val="00964314"/>
    <w:rsid w:val="00964385"/>
    <w:rsid w:val="009644D9"/>
    <w:rsid w:val="00964AD7"/>
    <w:rsid w:val="00965160"/>
    <w:rsid w:val="0096529C"/>
    <w:rsid w:val="00965627"/>
    <w:rsid w:val="00966EB5"/>
    <w:rsid w:val="00966F06"/>
    <w:rsid w:val="0096732E"/>
    <w:rsid w:val="0096766C"/>
    <w:rsid w:val="009677C6"/>
    <w:rsid w:val="00967A76"/>
    <w:rsid w:val="0097029C"/>
    <w:rsid w:val="00970346"/>
    <w:rsid w:val="0097058E"/>
    <w:rsid w:val="0097098E"/>
    <w:rsid w:val="00970AE1"/>
    <w:rsid w:val="00970BE8"/>
    <w:rsid w:val="00970CDC"/>
    <w:rsid w:val="00971760"/>
    <w:rsid w:val="009730EE"/>
    <w:rsid w:val="00973238"/>
    <w:rsid w:val="00973B4A"/>
    <w:rsid w:val="00973CEC"/>
    <w:rsid w:val="00974BD6"/>
    <w:rsid w:val="009751C1"/>
    <w:rsid w:val="009757D8"/>
    <w:rsid w:val="00975B85"/>
    <w:rsid w:val="00976817"/>
    <w:rsid w:val="00976DEC"/>
    <w:rsid w:val="009771A1"/>
    <w:rsid w:val="00977A0F"/>
    <w:rsid w:val="00977C90"/>
    <w:rsid w:val="00980234"/>
    <w:rsid w:val="00980C85"/>
    <w:rsid w:val="00980CC0"/>
    <w:rsid w:val="00980F3F"/>
    <w:rsid w:val="0098120D"/>
    <w:rsid w:val="009824F4"/>
    <w:rsid w:val="00982B90"/>
    <w:rsid w:val="009836A8"/>
    <w:rsid w:val="00984AA5"/>
    <w:rsid w:val="00984B84"/>
    <w:rsid w:val="00984C67"/>
    <w:rsid w:val="00984E94"/>
    <w:rsid w:val="00985560"/>
    <w:rsid w:val="009862A8"/>
    <w:rsid w:val="00986663"/>
    <w:rsid w:val="00986728"/>
    <w:rsid w:val="00986B82"/>
    <w:rsid w:val="00987B38"/>
    <w:rsid w:val="009901C9"/>
    <w:rsid w:val="0099025F"/>
    <w:rsid w:val="00990538"/>
    <w:rsid w:val="00990821"/>
    <w:rsid w:val="0099096E"/>
    <w:rsid w:val="00990BD3"/>
    <w:rsid w:val="00990BFD"/>
    <w:rsid w:val="00990F27"/>
    <w:rsid w:val="0099148E"/>
    <w:rsid w:val="009917B9"/>
    <w:rsid w:val="009917BF"/>
    <w:rsid w:val="009929A9"/>
    <w:rsid w:val="00992C25"/>
    <w:rsid w:val="00992D37"/>
    <w:rsid w:val="00993D16"/>
    <w:rsid w:val="00993E6F"/>
    <w:rsid w:val="00993F6A"/>
    <w:rsid w:val="0099400D"/>
    <w:rsid w:val="009955BD"/>
    <w:rsid w:val="0099569E"/>
    <w:rsid w:val="00995E9C"/>
    <w:rsid w:val="0099724E"/>
    <w:rsid w:val="009A0DDB"/>
    <w:rsid w:val="009A1229"/>
    <w:rsid w:val="009A1C3F"/>
    <w:rsid w:val="009A27AF"/>
    <w:rsid w:val="009A2AB7"/>
    <w:rsid w:val="009A3065"/>
    <w:rsid w:val="009A326D"/>
    <w:rsid w:val="009A3299"/>
    <w:rsid w:val="009A3C55"/>
    <w:rsid w:val="009A43EE"/>
    <w:rsid w:val="009A4E33"/>
    <w:rsid w:val="009A51AD"/>
    <w:rsid w:val="009A58FC"/>
    <w:rsid w:val="009A65AE"/>
    <w:rsid w:val="009A6762"/>
    <w:rsid w:val="009A69E5"/>
    <w:rsid w:val="009A6B98"/>
    <w:rsid w:val="009A6FC1"/>
    <w:rsid w:val="009A71BD"/>
    <w:rsid w:val="009A72B7"/>
    <w:rsid w:val="009A735D"/>
    <w:rsid w:val="009A782B"/>
    <w:rsid w:val="009A7A5B"/>
    <w:rsid w:val="009A7C0E"/>
    <w:rsid w:val="009A7C35"/>
    <w:rsid w:val="009A7C4E"/>
    <w:rsid w:val="009A7EC1"/>
    <w:rsid w:val="009B022F"/>
    <w:rsid w:val="009B093B"/>
    <w:rsid w:val="009B097E"/>
    <w:rsid w:val="009B0C2C"/>
    <w:rsid w:val="009B0D2E"/>
    <w:rsid w:val="009B138C"/>
    <w:rsid w:val="009B13DE"/>
    <w:rsid w:val="009B2174"/>
    <w:rsid w:val="009B22EE"/>
    <w:rsid w:val="009B2E0A"/>
    <w:rsid w:val="009B3340"/>
    <w:rsid w:val="009B33B9"/>
    <w:rsid w:val="009B4CEE"/>
    <w:rsid w:val="009B5202"/>
    <w:rsid w:val="009B5561"/>
    <w:rsid w:val="009B5FA4"/>
    <w:rsid w:val="009B62C1"/>
    <w:rsid w:val="009B68B6"/>
    <w:rsid w:val="009B70F2"/>
    <w:rsid w:val="009B72B3"/>
    <w:rsid w:val="009B7695"/>
    <w:rsid w:val="009B7E39"/>
    <w:rsid w:val="009C1A21"/>
    <w:rsid w:val="009C1DE4"/>
    <w:rsid w:val="009C2DDB"/>
    <w:rsid w:val="009C3301"/>
    <w:rsid w:val="009C332B"/>
    <w:rsid w:val="009C37D1"/>
    <w:rsid w:val="009C3DEB"/>
    <w:rsid w:val="009C59CC"/>
    <w:rsid w:val="009C5EFE"/>
    <w:rsid w:val="009C6024"/>
    <w:rsid w:val="009C6074"/>
    <w:rsid w:val="009C60B8"/>
    <w:rsid w:val="009C6C3B"/>
    <w:rsid w:val="009C6D38"/>
    <w:rsid w:val="009C7708"/>
    <w:rsid w:val="009C7A5D"/>
    <w:rsid w:val="009C7EC3"/>
    <w:rsid w:val="009C7F26"/>
    <w:rsid w:val="009C7F54"/>
    <w:rsid w:val="009D008D"/>
    <w:rsid w:val="009D0146"/>
    <w:rsid w:val="009D039C"/>
    <w:rsid w:val="009D1209"/>
    <w:rsid w:val="009D13E6"/>
    <w:rsid w:val="009D203C"/>
    <w:rsid w:val="009D221A"/>
    <w:rsid w:val="009D2410"/>
    <w:rsid w:val="009D28CE"/>
    <w:rsid w:val="009D2980"/>
    <w:rsid w:val="009D2CEE"/>
    <w:rsid w:val="009D3660"/>
    <w:rsid w:val="009D3976"/>
    <w:rsid w:val="009D3BE3"/>
    <w:rsid w:val="009D3F7C"/>
    <w:rsid w:val="009D46CE"/>
    <w:rsid w:val="009D5325"/>
    <w:rsid w:val="009D54D8"/>
    <w:rsid w:val="009D6096"/>
    <w:rsid w:val="009D6346"/>
    <w:rsid w:val="009D6405"/>
    <w:rsid w:val="009D682A"/>
    <w:rsid w:val="009D6BFE"/>
    <w:rsid w:val="009D7147"/>
    <w:rsid w:val="009D739C"/>
    <w:rsid w:val="009D7EE0"/>
    <w:rsid w:val="009E0C85"/>
    <w:rsid w:val="009E11F1"/>
    <w:rsid w:val="009E1872"/>
    <w:rsid w:val="009E201A"/>
    <w:rsid w:val="009E2CD4"/>
    <w:rsid w:val="009E2CDD"/>
    <w:rsid w:val="009E3808"/>
    <w:rsid w:val="009E3C84"/>
    <w:rsid w:val="009E40E5"/>
    <w:rsid w:val="009E5848"/>
    <w:rsid w:val="009E5A53"/>
    <w:rsid w:val="009E60AA"/>
    <w:rsid w:val="009E6169"/>
    <w:rsid w:val="009E63A8"/>
    <w:rsid w:val="009E6425"/>
    <w:rsid w:val="009E645A"/>
    <w:rsid w:val="009E7146"/>
    <w:rsid w:val="009E7630"/>
    <w:rsid w:val="009E7F81"/>
    <w:rsid w:val="009F0451"/>
    <w:rsid w:val="009F0621"/>
    <w:rsid w:val="009F08F7"/>
    <w:rsid w:val="009F10A6"/>
    <w:rsid w:val="009F13C2"/>
    <w:rsid w:val="009F1AB8"/>
    <w:rsid w:val="009F1BC1"/>
    <w:rsid w:val="009F2773"/>
    <w:rsid w:val="009F2DCF"/>
    <w:rsid w:val="009F3011"/>
    <w:rsid w:val="009F31D3"/>
    <w:rsid w:val="009F39AF"/>
    <w:rsid w:val="009F3EBE"/>
    <w:rsid w:val="009F4306"/>
    <w:rsid w:val="009F4A0F"/>
    <w:rsid w:val="009F4F91"/>
    <w:rsid w:val="009F52C1"/>
    <w:rsid w:val="009F5412"/>
    <w:rsid w:val="009F6B6F"/>
    <w:rsid w:val="009F72A5"/>
    <w:rsid w:val="009F74C6"/>
    <w:rsid w:val="009F7606"/>
    <w:rsid w:val="009F7672"/>
    <w:rsid w:val="009F771C"/>
    <w:rsid w:val="009F7AAD"/>
    <w:rsid w:val="009F7C2D"/>
    <w:rsid w:val="009F7C68"/>
    <w:rsid w:val="009F7CFC"/>
    <w:rsid w:val="00A006A3"/>
    <w:rsid w:val="00A006E5"/>
    <w:rsid w:val="00A01396"/>
    <w:rsid w:val="00A01900"/>
    <w:rsid w:val="00A01B31"/>
    <w:rsid w:val="00A02C1E"/>
    <w:rsid w:val="00A02D2B"/>
    <w:rsid w:val="00A03082"/>
    <w:rsid w:val="00A03E5B"/>
    <w:rsid w:val="00A044D5"/>
    <w:rsid w:val="00A04C7A"/>
    <w:rsid w:val="00A04D2B"/>
    <w:rsid w:val="00A05130"/>
    <w:rsid w:val="00A053C0"/>
    <w:rsid w:val="00A053F6"/>
    <w:rsid w:val="00A057FC"/>
    <w:rsid w:val="00A05C7A"/>
    <w:rsid w:val="00A05FCB"/>
    <w:rsid w:val="00A066C3"/>
    <w:rsid w:val="00A06A59"/>
    <w:rsid w:val="00A07CB8"/>
    <w:rsid w:val="00A100A0"/>
    <w:rsid w:val="00A1015F"/>
    <w:rsid w:val="00A110BD"/>
    <w:rsid w:val="00A11BA3"/>
    <w:rsid w:val="00A12B2B"/>
    <w:rsid w:val="00A12CFD"/>
    <w:rsid w:val="00A12D15"/>
    <w:rsid w:val="00A13847"/>
    <w:rsid w:val="00A1445F"/>
    <w:rsid w:val="00A14C9D"/>
    <w:rsid w:val="00A153FD"/>
    <w:rsid w:val="00A155A6"/>
    <w:rsid w:val="00A156B2"/>
    <w:rsid w:val="00A15C89"/>
    <w:rsid w:val="00A1639C"/>
    <w:rsid w:val="00A165DE"/>
    <w:rsid w:val="00A1682F"/>
    <w:rsid w:val="00A16EC8"/>
    <w:rsid w:val="00A1707D"/>
    <w:rsid w:val="00A17157"/>
    <w:rsid w:val="00A17323"/>
    <w:rsid w:val="00A1736A"/>
    <w:rsid w:val="00A17426"/>
    <w:rsid w:val="00A174A1"/>
    <w:rsid w:val="00A1758E"/>
    <w:rsid w:val="00A1764C"/>
    <w:rsid w:val="00A179AC"/>
    <w:rsid w:val="00A17AC6"/>
    <w:rsid w:val="00A201E9"/>
    <w:rsid w:val="00A21EC9"/>
    <w:rsid w:val="00A2219A"/>
    <w:rsid w:val="00A22E1A"/>
    <w:rsid w:val="00A2476B"/>
    <w:rsid w:val="00A24F4F"/>
    <w:rsid w:val="00A25411"/>
    <w:rsid w:val="00A25DE7"/>
    <w:rsid w:val="00A272B0"/>
    <w:rsid w:val="00A275ED"/>
    <w:rsid w:val="00A27606"/>
    <w:rsid w:val="00A27959"/>
    <w:rsid w:val="00A27A72"/>
    <w:rsid w:val="00A27ECB"/>
    <w:rsid w:val="00A30ADA"/>
    <w:rsid w:val="00A30D7A"/>
    <w:rsid w:val="00A310B3"/>
    <w:rsid w:val="00A31D86"/>
    <w:rsid w:val="00A31E36"/>
    <w:rsid w:val="00A32AE5"/>
    <w:rsid w:val="00A32EDF"/>
    <w:rsid w:val="00A32F46"/>
    <w:rsid w:val="00A332F1"/>
    <w:rsid w:val="00A3330B"/>
    <w:rsid w:val="00A33327"/>
    <w:rsid w:val="00A335CB"/>
    <w:rsid w:val="00A341C3"/>
    <w:rsid w:val="00A34804"/>
    <w:rsid w:val="00A353C9"/>
    <w:rsid w:val="00A355CB"/>
    <w:rsid w:val="00A357BE"/>
    <w:rsid w:val="00A35989"/>
    <w:rsid w:val="00A35B59"/>
    <w:rsid w:val="00A35CF4"/>
    <w:rsid w:val="00A35DA1"/>
    <w:rsid w:val="00A35E31"/>
    <w:rsid w:val="00A37B31"/>
    <w:rsid w:val="00A4045F"/>
    <w:rsid w:val="00A40577"/>
    <w:rsid w:val="00A40954"/>
    <w:rsid w:val="00A40E6A"/>
    <w:rsid w:val="00A414CB"/>
    <w:rsid w:val="00A41519"/>
    <w:rsid w:val="00A41DBF"/>
    <w:rsid w:val="00A4205D"/>
    <w:rsid w:val="00A42813"/>
    <w:rsid w:val="00A4289A"/>
    <w:rsid w:val="00A431A1"/>
    <w:rsid w:val="00A43619"/>
    <w:rsid w:val="00A43C1C"/>
    <w:rsid w:val="00A43C9C"/>
    <w:rsid w:val="00A44168"/>
    <w:rsid w:val="00A44208"/>
    <w:rsid w:val="00A4435A"/>
    <w:rsid w:val="00A45003"/>
    <w:rsid w:val="00A45458"/>
    <w:rsid w:val="00A45D95"/>
    <w:rsid w:val="00A46153"/>
    <w:rsid w:val="00A463FA"/>
    <w:rsid w:val="00A464E2"/>
    <w:rsid w:val="00A466C2"/>
    <w:rsid w:val="00A46759"/>
    <w:rsid w:val="00A46A4B"/>
    <w:rsid w:val="00A46C89"/>
    <w:rsid w:val="00A46F85"/>
    <w:rsid w:val="00A47339"/>
    <w:rsid w:val="00A47526"/>
    <w:rsid w:val="00A5058E"/>
    <w:rsid w:val="00A5058F"/>
    <w:rsid w:val="00A50758"/>
    <w:rsid w:val="00A50AC0"/>
    <w:rsid w:val="00A50E3B"/>
    <w:rsid w:val="00A51042"/>
    <w:rsid w:val="00A51BCC"/>
    <w:rsid w:val="00A525B2"/>
    <w:rsid w:val="00A529F1"/>
    <w:rsid w:val="00A53262"/>
    <w:rsid w:val="00A532AD"/>
    <w:rsid w:val="00A532DA"/>
    <w:rsid w:val="00A53727"/>
    <w:rsid w:val="00A545B0"/>
    <w:rsid w:val="00A545F9"/>
    <w:rsid w:val="00A553C6"/>
    <w:rsid w:val="00A55B7A"/>
    <w:rsid w:val="00A55F27"/>
    <w:rsid w:val="00A5672A"/>
    <w:rsid w:val="00A56B7F"/>
    <w:rsid w:val="00A60305"/>
    <w:rsid w:val="00A6042E"/>
    <w:rsid w:val="00A60A6E"/>
    <w:rsid w:val="00A60EB2"/>
    <w:rsid w:val="00A60F7B"/>
    <w:rsid w:val="00A6106B"/>
    <w:rsid w:val="00A61CDF"/>
    <w:rsid w:val="00A6229A"/>
    <w:rsid w:val="00A6261E"/>
    <w:rsid w:val="00A62C30"/>
    <w:rsid w:val="00A62DC5"/>
    <w:rsid w:val="00A638C8"/>
    <w:rsid w:val="00A63987"/>
    <w:rsid w:val="00A63BE1"/>
    <w:rsid w:val="00A64154"/>
    <w:rsid w:val="00A64AD7"/>
    <w:rsid w:val="00A657B3"/>
    <w:rsid w:val="00A659D2"/>
    <w:rsid w:val="00A6644E"/>
    <w:rsid w:val="00A66678"/>
    <w:rsid w:val="00A66D55"/>
    <w:rsid w:val="00A67DB6"/>
    <w:rsid w:val="00A700BC"/>
    <w:rsid w:val="00A70226"/>
    <w:rsid w:val="00A70BBE"/>
    <w:rsid w:val="00A70C8E"/>
    <w:rsid w:val="00A712A0"/>
    <w:rsid w:val="00A7155A"/>
    <w:rsid w:val="00A71CC1"/>
    <w:rsid w:val="00A7218F"/>
    <w:rsid w:val="00A7235F"/>
    <w:rsid w:val="00A729DB"/>
    <w:rsid w:val="00A72B04"/>
    <w:rsid w:val="00A7302F"/>
    <w:rsid w:val="00A73A4E"/>
    <w:rsid w:val="00A741C5"/>
    <w:rsid w:val="00A7481B"/>
    <w:rsid w:val="00A74C91"/>
    <w:rsid w:val="00A76786"/>
    <w:rsid w:val="00A770B4"/>
    <w:rsid w:val="00A77228"/>
    <w:rsid w:val="00A776A5"/>
    <w:rsid w:val="00A77CBB"/>
    <w:rsid w:val="00A80077"/>
    <w:rsid w:val="00A80E0B"/>
    <w:rsid w:val="00A81440"/>
    <w:rsid w:val="00A81740"/>
    <w:rsid w:val="00A81911"/>
    <w:rsid w:val="00A81F8E"/>
    <w:rsid w:val="00A82535"/>
    <w:rsid w:val="00A827A0"/>
    <w:rsid w:val="00A8388F"/>
    <w:rsid w:val="00A839B8"/>
    <w:rsid w:val="00A84038"/>
    <w:rsid w:val="00A84C71"/>
    <w:rsid w:val="00A8526F"/>
    <w:rsid w:val="00A85471"/>
    <w:rsid w:val="00A85669"/>
    <w:rsid w:val="00A85A31"/>
    <w:rsid w:val="00A85A50"/>
    <w:rsid w:val="00A85D81"/>
    <w:rsid w:val="00A86C72"/>
    <w:rsid w:val="00A86CAB"/>
    <w:rsid w:val="00A86DA1"/>
    <w:rsid w:val="00A876CF"/>
    <w:rsid w:val="00A90B54"/>
    <w:rsid w:val="00A90C1D"/>
    <w:rsid w:val="00A90D2B"/>
    <w:rsid w:val="00A9120B"/>
    <w:rsid w:val="00A91825"/>
    <w:rsid w:val="00A91AF3"/>
    <w:rsid w:val="00A91CAA"/>
    <w:rsid w:val="00A91F55"/>
    <w:rsid w:val="00A91FD0"/>
    <w:rsid w:val="00A92A68"/>
    <w:rsid w:val="00A92A73"/>
    <w:rsid w:val="00A92E8B"/>
    <w:rsid w:val="00A931F1"/>
    <w:rsid w:val="00A934F7"/>
    <w:rsid w:val="00A940BE"/>
    <w:rsid w:val="00A94490"/>
    <w:rsid w:val="00A94604"/>
    <w:rsid w:val="00A94866"/>
    <w:rsid w:val="00A949A7"/>
    <w:rsid w:val="00A94BEA"/>
    <w:rsid w:val="00A94DAD"/>
    <w:rsid w:val="00A94E42"/>
    <w:rsid w:val="00A94EBA"/>
    <w:rsid w:val="00A95B2B"/>
    <w:rsid w:val="00A95B55"/>
    <w:rsid w:val="00A96305"/>
    <w:rsid w:val="00A96344"/>
    <w:rsid w:val="00A96A9C"/>
    <w:rsid w:val="00A96C6D"/>
    <w:rsid w:val="00A973E4"/>
    <w:rsid w:val="00A975A9"/>
    <w:rsid w:val="00A97AC6"/>
    <w:rsid w:val="00AA0405"/>
    <w:rsid w:val="00AA076B"/>
    <w:rsid w:val="00AA0C7E"/>
    <w:rsid w:val="00AA0CC7"/>
    <w:rsid w:val="00AA13C6"/>
    <w:rsid w:val="00AA1900"/>
    <w:rsid w:val="00AA1DD4"/>
    <w:rsid w:val="00AA1FD2"/>
    <w:rsid w:val="00AA23B9"/>
    <w:rsid w:val="00AA2517"/>
    <w:rsid w:val="00AA2AB2"/>
    <w:rsid w:val="00AA313A"/>
    <w:rsid w:val="00AA3168"/>
    <w:rsid w:val="00AA33CB"/>
    <w:rsid w:val="00AA4446"/>
    <w:rsid w:val="00AA466A"/>
    <w:rsid w:val="00AA4B78"/>
    <w:rsid w:val="00AA58FC"/>
    <w:rsid w:val="00AA5D62"/>
    <w:rsid w:val="00AA5ECC"/>
    <w:rsid w:val="00AA6A05"/>
    <w:rsid w:val="00AA6BDE"/>
    <w:rsid w:val="00AA7984"/>
    <w:rsid w:val="00AA7BCE"/>
    <w:rsid w:val="00AA7CC5"/>
    <w:rsid w:val="00AA7E07"/>
    <w:rsid w:val="00AB01C9"/>
    <w:rsid w:val="00AB0C45"/>
    <w:rsid w:val="00AB1763"/>
    <w:rsid w:val="00AB1DE7"/>
    <w:rsid w:val="00AB213E"/>
    <w:rsid w:val="00AB2904"/>
    <w:rsid w:val="00AB37BB"/>
    <w:rsid w:val="00AB37BD"/>
    <w:rsid w:val="00AB4D90"/>
    <w:rsid w:val="00AB5260"/>
    <w:rsid w:val="00AB55E3"/>
    <w:rsid w:val="00AB64F6"/>
    <w:rsid w:val="00AB67A2"/>
    <w:rsid w:val="00AB7C1B"/>
    <w:rsid w:val="00AB7F44"/>
    <w:rsid w:val="00AC0224"/>
    <w:rsid w:val="00AC05AB"/>
    <w:rsid w:val="00AC0F64"/>
    <w:rsid w:val="00AC0FDB"/>
    <w:rsid w:val="00AC116D"/>
    <w:rsid w:val="00AC184E"/>
    <w:rsid w:val="00AC1BB3"/>
    <w:rsid w:val="00AC3272"/>
    <w:rsid w:val="00AC373E"/>
    <w:rsid w:val="00AC3A5B"/>
    <w:rsid w:val="00AC432D"/>
    <w:rsid w:val="00AC44E9"/>
    <w:rsid w:val="00AC4513"/>
    <w:rsid w:val="00AC553C"/>
    <w:rsid w:val="00AC5A08"/>
    <w:rsid w:val="00AC5D21"/>
    <w:rsid w:val="00AC61A4"/>
    <w:rsid w:val="00AC6478"/>
    <w:rsid w:val="00AC6E2B"/>
    <w:rsid w:val="00AC7035"/>
    <w:rsid w:val="00AC7191"/>
    <w:rsid w:val="00AC73FE"/>
    <w:rsid w:val="00AC7B41"/>
    <w:rsid w:val="00AD072E"/>
    <w:rsid w:val="00AD07B7"/>
    <w:rsid w:val="00AD0CDA"/>
    <w:rsid w:val="00AD12A3"/>
    <w:rsid w:val="00AD1573"/>
    <w:rsid w:val="00AD15C4"/>
    <w:rsid w:val="00AD16F5"/>
    <w:rsid w:val="00AD1AFA"/>
    <w:rsid w:val="00AD2539"/>
    <w:rsid w:val="00AD307F"/>
    <w:rsid w:val="00AD3662"/>
    <w:rsid w:val="00AD3844"/>
    <w:rsid w:val="00AD3AD9"/>
    <w:rsid w:val="00AD464C"/>
    <w:rsid w:val="00AD4EB3"/>
    <w:rsid w:val="00AD69FF"/>
    <w:rsid w:val="00AD7D12"/>
    <w:rsid w:val="00AE0FC2"/>
    <w:rsid w:val="00AE11A8"/>
    <w:rsid w:val="00AE21FF"/>
    <w:rsid w:val="00AE220B"/>
    <w:rsid w:val="00AE2386"/>
    <w:rsid w:val="00AE3049"/>
    <w:rsid w:val="00AE3D1E"/>
    <w:rsid w:val="00AE3F09"/>
    <w:rsid w:val="00AE4476"/>
    <w:rsid w:val="00AE46A5"/>
    <w:rsid w:val="00AE6F47"/>
    <w:rsid w:val="00AE7478"/>
    <w:rsid w:val="00AE76B1"/>
    <w:rsid w:val="00AE77B3"/>
    <w:rsid w:val="00AF0843"/>
    <w:rsid w:val="00AF1073"/>
    <w:rsid w:val="00AF19AD"/>
    <w:rsid w:val="00AF234E"/>
    <w:rsid w:val="00AF3146"/>
    <w:rsid w:val="00AF32D3"/>
    <w:rsid w:val="00AF3735"/>
    <w:rsid w:val="00AF3CC1"/>
    <w:rsid w:val="00AF41F3"/>
    <w:rsid w:val="00AF4435"/>
    <w:rsid w:val="00AF44A7"/>
    <w:rsid w:val="00AF4C10"/>
    <w:rsid w:val="00AF551D"/>
    <w:rsid w:val="00AF6062"/>
    <w:rsid w:val="00AF613E"/>
    <w:rsid w:val="00AF6300"/>
    <w:rsid w:val="00AF673F"/>
    <w:rsid w:val="00AF687D"/>
    <w:rsid w:val="00AF6929"/>
    <w:rsid w:val="00AF6BD2"/>
    <w:rsid w:val="00AF7C5D"/>
    <w:rsid w:val="00B000EE"/>
    <w:rsid w:val="00B0098E"/>
    <w:rsid w:val="00B01282"/>
    <w:rsid w:val="00B014F1"/>
    <w:rsid w:val="00B016D2"/>
    <w:rsid w:val="00B01BB2"/>
    <w:rsid w:val="00B03392"/>
    <w:rsid w:val="00B03E67"/>
    <w:rsid w:val="00B044F1"/>
    <w:rsid w:val="00B04544"/>
    <w:rsid w:val="00B045C7"/>
    <w:rsid w:val="00B046C0"/>
    <w:rsid w:val="00B047ED"/>
    <w:rsid w:val="00B04941"/>
    <w:rsid w:val="00B04FDD"/>
    <w:rsid w:val="00B05B2D"/>
    <w:rsid w:val="00B06682"/>
    <w:rsid w:val="00B0673A"/>
    <w:rsid w:val="00B06B5D"/>
    <w:rsid w:val="00B0725B"/>
    <w:rsid w:val="00B073DB"/>
    <w:rsid w:val="00B103ED"/>
    <w:rsid w:val="00B105C7"/>
    <w:rsid w:val="00B106AC"/>
    <w:rsid w:val="00B1173C"/>
    <w:rsid w:val="00B11774"/>
    <w:rsid w:val="00B1236E"/>
    <w:rsid w:val="00B12637"/>
    <w:rsid w:val="00B12B13"/>
    <w:rsid w:val="00B13074"/>
    <w:rsid w:val="00B15A11"/>
    <w:rsid w:val="00B15C0C"/>
    <w:rsid w:val="00B16809"/>
    <w:rsid w:val="00B16877"/>
    <w:rsid w:val="00B16F30"/>
    <w:rsid w:val="00B1702F"/>
    <w:rsid w:val="00B1757A"/>
    <w:rsid w:val="00B17B50"/>
    <w:rsid w:val="00B17E4B"/>
    <w:rsid w:val="00B20179"/>
    <w:rsid w:val="00B20A3A"/>
    <w:rsid w:val="00B20A7F"/>
    <w:rsid w:val="00B21500"/>
    <w:rsid w:val="00B21F7B"/>
    <w:rsid w:val="00B22286"/>
    <w:rsid w:val="00B224DB"/>
    <w:rsid w:val="00B227D1"/>
    <w:rsid w:val="00B23BBD"/>
    <w:rsid w:val="00B23BEE"/>
    <w:rsid w:val="00B23D01"/>
    <w:rsid w:val="00B23E0A"/>
    <w:rsid w:val="00B23F2C"/>
    <w:rsid w:val="00B23FBB"/>
    <w:rsid w:val="00B2442B"/>
    <w:rsid w:val="00B2490A"/>
    <w:rsid w:val="00B25041"/>
    <w:rsid w:val="00B2571A"/>
    <w:rsid w:val="00B2675A"/>
    <w:rsid w:val="00B268BF"/>
    <w:rsid w:val="00B2764C"/>
    <w:rsid w:val="00B27695"/>
    <w:rsid w:val="00B301D2"/>
    <w:rsid w:val="00B30380"/>
    <w:rsid w:val="00B30CE7"/>
    <w:rsid w:val="00B312E6"/>
    <w:rsid w:val="00B31C9F"/>
    <w:rsid w:val="00B31D00"/>
    <w:rsid w:val="00B3225A"/>
    <w:rsid w:val="00B32619"/>
    <w:rsid w:val="00B32A48"/>
    <w:rsid w:val="00B32C6D"/>
    <w:rsid w:val="00B32D7D"/>
    <w:rsid w:val="00B3324F"/>
    <w:rsid w:val="00B3362E"/>
    <w:rsid w:val="00B33C42"/>
    <w:rsid w:val="00B34546"/>
    <w:rsid w:val="00B3481F"/>
    <w:rsid w:val="00B353E7"/>
    <w:rsid w:val="00B35527"/>
    <w:rsid w:val="00B359B8"/>
    <w:rsid w:val="00B3690D"/>
    <w:rsid w:val="00B36CBA"/>
    <w:rsid w:val="00B36E33"/>
    <w:rsid w:val="00B377E7"/>
    <w:rsid w:val="00B37961"/>
    <w:rsid w:val="00B37DB3"/>
    <w:rsid w:val="00B37E3E"/>
    <w:rsid w:val="00B4055C"/>
    <w:rsid w:val="00B405BA"/>
    <w:rsid w:val="00B407EC"/>
    <w:rsid w:val="00B4196B"/>
    <w:rsid w:val="00B41B04"/>
    <w:rsid w:val="00B42310"/>
    <w:rsid w:val="00B42928"/>
    <w:rsid w:val="00B42CE2"/>
    <w:rsid w:val="00B42D64"/>
    <w:rsid w:val="00B42E11"/>
    <w:rsid w:val="00B43253"/>
    <w:rsid w:val="00B43630"/>
    <w:rsid w:val="00B44828"/>
    <w:rsid w:val="00B4489C"/>
    <w:rsid w:val="00B449BD"/>
    <w:rsid w:val="00B44EFE"/>
    <w:rsid w:val="00B455DB"/>
    <w:rsid w:val="00B45A93"/>
    <w:rsid w:val="00B46074"/>
    <w:rsid w:val="00B46151"/>
    <w:rsid w:val="00B4657A"/>
    <w:rsid w:val="00B46871"/>
    <w:rsid w:val="00B46CBB"/>
    <w:rsid w:val="00B471AA"/>
    <w:rsid w:val="00B4764A"/>
    <w:rsid w:val="00B47835"/>
    <w:rsid w:val="00B47874"/>
    <w:rsid w:val="00B50CFC"/>
    <w:rsid w:val="00B50F8F"/>
    <w:rsid w:val="00B51BAE"/>
    <w:rsid w:val="00B51EA2"/>
    <w:rsid w:val="00B540F0"/>
    <w:rsid w:val="00B544C8"/>
    <w:rsid w:val="00B54ADE"/>
    <w:rsid w:val="00B551F2"/>
    <w:rsid w:val="00B55C88"/>
    <w:rsid w:val="00B55FBE"/>
    <w:rsid w:val="00B60674"/>
    <w:rsid w:val="00B6068A"/>
    <w:rsid w:val="00B60921"/>
    <w:rsid w:val="00B60EA2"/>
    <w:rsid w:val="00B61142"/>
    <w:rsid w:val="00B61C68"/>
    <w:rsid w:val="00B622EE"/>
    <w:rsid w:val="00B62D35"/>
    <w:rsid w:val="00B63217"/>
    <w:rsid w:val="00B639CA"/>
    <w:rsid w:val="00B6411B"/>
    <w:rsid w:val="00B65607"/>
    <w:rsid w:val="00B65691"/>
    <w:rsid w:val="00B65AD9"/>
    <w:rsid w:val="00B661C4"/>
    <w:rsid w:val="00B66719"/>
    <w:rsid w:val="00B66B1A"/>
    <w:rsid w:val="00B66B1D"/>
    <w:rsid w:val="00B677DE"/>
    <w:rsid w:val="00B67C8B"/>
    <w:rsid w:val="00B70108"/>
    <w:rsid w:val="00B70446"/>
    <w:rsid w:val="00B707E8"/>
    <w:rsid w:val="00B70D15"/>
    <w:rsid w:val="00B70F1C"/>
    <w:rsid w:val="00B72251"/>
    <w:rsid w:val="00B72646"/>
    <w:rsid w:val="00B73464"/>
    <w:rsid w:val="00B73697"/>
    <w:rsid w:val="00B73AC9"/>
    <w:rsid w:val="00B74D1F"/>
    <w:rsid w:val="00B74D6C"/>
    <w:rsid w:val="00B75AD9"/>
    <w:rsid w:val="00B75C0C"/>
    <w:rsid w:val="00B762E4"/>
    <w:rsid w:val="00B766C3"/>
    <w:rsid w:val="00B77287"/>
    <w:rsid w:val="00B773DB"/>
    <w:rsid w:val="00B77815"/>
    <w:rsid w:val="00B803B2"/>
    <w:rsid w:val="00B80491"/>
    <w:rsid w:val="00B80561"/>
    <w:rsid w:val="00B80605"/>
    <w:rsid w:val="00B808D7"/>
    <w:rsid w:val="00B80B88"/>
    <w:rsid w:val="00B813C1"/>
    <w:rsid w:val="00B816CF"/>
    <w:rsid w:val="00B82974"/>
    <w:rsid w:val="00B82CF9"/>
    <w:rsid w:val="00B82FC8"/>
    <w:rsid w:val="00B82FEB"/>
    <w:rsid w:val="00B83069"/>
    <w:rsid w:val="00B83A0C"/>
    <w:rsid w:val="00B83AFE"/>
    <w:rsid w:val="00B83CD0"/>
    <w:rsid w:val="00B83F17"/>
    <w:rsid w:val="00B84B9C"/>
    <w:rsid w:val="00B84E3B"/>
    <w:rsid w:val="00B8551A"/>
    <w:rsid w:val="00B85F18"/>
    <w:rsid w:val="00B86086"/>
    <w:rsid w:val="00B8619C"/>
    <w:rsid w:val="00B86D76"/>
    <w:rsid w:val="00B90507"/>
    <w:rsid w:val="00B90698"/>
    <w:rsid w:val="00B90C79"/>
    <w:rsid w:val="00B90D00"/>
    <w:rsid w:val="00B911AB"/>
    <w:rsid w:val="00B927A2"/>
    <w:rsid w:val="00B92861"/>
    <w:rsid w:val="00B92ABE"/>
    <w:rsid w:val="00B932DF"/>
    <w:rsid w:val="00B94377"/>
    <w:rsid w:val="00B944CF"/>
    <w:rsid w:val="00B95051"/>
    <w:rsid w:val="00B9523B"/>
    <w:rsid w:val="00B95D69"/>
    <w:rsid w:val="00B95DEA"/>
    <w:rsid w:val="00B97141"/>
    <w:rsid w:val="00B97218"/>
    <w:rsid w:val="00B97FBA"/>
    <w:rsid w:val="00BA1AB3"/>
    <w:rsid w:val="00BA2A11"/>
    <w:rsid w:val="00BA2CFF"/>
    <w:rsid w:val="00BA335A"/>
    <w:rsid w:val="00BA38EC"/>
    <w:rsid w:val="00BA3CD8"/>
    <w:rsid w:val="00BA3D1F"/>
    <w:rsid w:val="00BA431A"/>
    <w:rsid w:val="00BA45AE"/>
    <w:rsid w:val="00BA4C6F"/>
    <w:rsid w:val="00BA4F14"/>
    <w:rsid w:val="00BA5628"/>
    <w:rsid w:val="00BA5E33"/>
    <w:rsid w:val="00BA659E"/>
    <w:rsid w:val="00BA667B"/>
    <w:rsid w:val="00BA67EA"/>
    <w:rsid w:val="00BA6964"/>
    <w:rsid w:val="00BA6D75"/>
    <w:rsid w:val="00BB01DE"/>
    <w:rsid w:val="00BB03A7"/>
    <w:rsid w:val="00BB03C2"/>
    <w:rsid w:val="00BB07B6"/>
    <w:rsid w:val="00BB0975"/>
    <w:rsid w:val="00BB18B1"/>
    <w:rsid w:val="00BB22F2"/>
    <w:rsid w:val="00BB239A"/>
    <w:rsid w:val="00BB31D5"/>
    <w:rsid w:val="00BB37B2"/>
    <w:rsid w:val="00BB3A07"/>
    <w:rsid w:val="00BB3E54"/>
    <w:rsid w:val="00BB430D"/>
    <w:rsid w:val="00BB5126"/>
    <w:rsid w:val="00BB5A16"/>
    <w:rsid w:val="00BB5B5C"/>
    <w:rsid w:val="00BB66E3"/>
    <w:rsid w:val="00BB719C"/>
    <w:rsid w:val="00BC065D"/>
    <w:rsid w:val="00BC0767"/>
    <w:rsid w:val="00BC0CF3"/>
    <w:rsid w:val="00BC1400"/>
    <w:rsid w:val="00BC1D0A"/>
    <w:rsid w:val="00BC1F98"/>
    <w:rsid w:val="00BC218D"/>
    <w:rsid w:val="00BC2529"/>
    <w:rsid w:val="00BC29BE"/>
    <w:rsid w:val="00BC2BAB"/>
    <w:rsid w:val="00BC3211"/>
    <w:rsid w:val="00BC3B44"/>
    <w:rsid w:val="00BC3BEB"/>
    <w:rsid w:val="00BC3F02"/>
    <w:rsid w:val="00BC5389"/>
    <w:rsid w:val="00BC5530"/>
    <w:rsid w:val="00BC5A4F"/>
    <w:rsid w:val="00BC5D5A"/>
    <w:rsid w:val="00BC6A70"/>
    <w:rsid w:val="00BC6EC3"/>
    <w:rsid w:val="00BC6F10"/>
    <w:rsid w:val="00BC770A"/>
    <w:rsid w:val="00BD0189"/>
    <w:rsid w:val="00BD0DAA"/>
    <w:rsid w:val="00BD12A7"/>
    <w:rsid w:val="00BD1677"/>
    <w:rsid w:val="00BD1B76"/>
    <w:rsid w:val="00BD2CF0"/>
    <w:rsid w:val="00BD523C"/>
    <w:rsid w:val="00BD54BE"/>
    <w:rsid w:val="00BD56C0"/>
    <w:rsid w:val="00BD70C9"/>
    <w:rsid w:val="00BD71AD"/>
    <w:rsid w:val="00BE005F"/>
    <w:rsid w:val="00BE056A"/>
    <w:rsid w:val="00BE05D8"/>
    <w:rsid w:val="00BE0651"/>
    <w:rsid w:val="00BE08DA"/>
    <w:rsid w:val="00BE0A16"/>
    <w:rsid w:val="00BE0DE7"/>
    <w:rsid w:val="00BE13DA"/>
    <w:rsid w:val="00BE14B2"/>
    <w:rsid w:val="00BE1530"/>
    <w:rsid w:val="00BE16F2"/>
    <w:rsid w:val="00BE1E04"/>
    <w:rsid w:val="00BE1E09"/>
    <w:rsid w:val="00BE2367"/>
    <w:rsid w:val="00BE2BE6"/>
    <w:rsid w:val="00BE34C2"/>
    <w:rsid w:val="00BE3E72"/>
    <w:rsid w:val="00BE51B3"/>
    <w:rsid w:val="00BE54D6"/>
    <w:rsid w:val="00BE57B5"/>
    <w:rsid w:val="00BE5B01"/>
    <w:rsid w:val="00BE5B14"/>
    <w:rsid w:val="00BE5DE7"/>
    <w:rsid w:val="00BE5FCD"/>
    <w:rsid w:val="00BE610B"/>
    <w:rsid w:val="00BE6BAD"/>
    <w:rsid w:val="00BE70B9"/>
    <w:rsid w:val="00BE7314"/>
    <w:rsid w:val="00BE7354"/>
    <w:rsid w:val="00BE75BD"/>
    <w:rsid w:val="00BE75FE"/>
    <w:rsid w:val="00BF0617"/>
    <w:rsid w:val="00BF0A90"/>
    <w:rsid w:val="00BF1230"/>
    <w:rsid w:val="00BF149C"/>
    <w:rsid w:val="00BF17E8"/>
    <w:rsid w:val="00BF1DC4"/>
    <w:rsid w:val="00BF1F17"/>
    <w:rsid w:val="00BF21E2"/>
    <w:rsid w:val="00BF2321"/>
    <w:rsid w:val="00BF2E1C"/>
    <w:rsid w:val="00BF2F57"/>
    <w:rsid w:val="00BF3D0F"/>
    <w:rsid w:val="00BF3E8D"/>
    <w:rsid w:val="00BF4130"/>
    <w:rsid w:val="00BF42D2"/>
    <w:rsid w:val="00BF4618"/>
    <w:rsid w:val="00BF5071"/>
    <w:rsid w:val="00BF54BC"/>
    <w:rsid w:val="00BF5D42"/>
    <w:rsid w:val="00BF6570"/>
    <w:rsid w:val="00BF6C5D"/>
    <w:rsid w:val="00BF7584"/>
    <w:rsid w:val="00BF76B9"/>
    <w:rsid w:val="00BF771A"/>
    <w:rsid w:val="00BF7A4F"/>
    <w:rsid w:val="00BF7AA2"/>
    <w:rsid w:val="00BF7CB4"/>
    <w:rsid w:val="00C000CD"/>
    <w:rsid w:val="00C0026C"/>
    <w:rsid w:val="00C007F3"/>
    <w:rsid w:val="00C00FCB"/>
    <w:rsid w:val="00C01AA4"/>
    <w:rsid w:val="00C02CBE"/>
    <w:rsid w:val="00C02FC5"/>
    <w:rsid w:val="00C0322E"/>
    <w:rsid w:val="00C0359F"/>
    <w:rsid w:val="00C0385C"/>
    <w:rsid w:val="00C04285"/>
    <w:rsid w:val="00C04AEE"/>
    <w:rsid w:val="00C0564F"/>
    <w:rsid w:val="00C06552"/>
    <w:rsid w:val="00C06917"/>
    <w:rsid w:val="00C06F40"/>
    <w:rsid w:val="00C06F7C"/>
    <w:rsid w:val="00C07DDC"/>
    <w:rsid w:val="00C11426"/>
    <w:rsid w:val="00C11521"/>
    <w:rsid w:val="00C11591"/>
    <w:rsid w:val="00C11829"/>
    <w:rsid w:val="00C11C78"/>
    <w:rsid w:val="00C130E2"/>
    <w:rsid w:val="00C13B7D"/>
    <w:rsid w:val="00C145C0"/>
    <w:rsid w:val="00C14CB5"/>
    <w:rsid w:val="00C14D43"/>
    <w:rsid w:val="00C153D2"/>
    <w:rsid w:val="00C154A3"/>
    <w:rsid w:val="00C15707"/>
    <w:rsid w:val="00C15738"/>
    <w:rsid w:val="00C15CE0"/>
    <w:rsid w:val="00C16101"/>
    <w:rsid w:val="00C1652E"/>
    <w:rsid w:val="00C16561"/>
    <w:rsid w:val="00C165E8"/>
    <w:rsid w:val="00C16CBD"/>
    <w:rsid w:val="00C16FB7"/>
    <w:rsid w:val="00C1766D"/>
    <w:rsid w:val="00C17A8B"/>
    <w:rsid w:val="00C2138D"/>
    <w:rsid w:val="00C21424"/>
    <w:rsid w:val="00C2245C"/>
    <w:rsid w:val="00C22522"/>
    <w:rsid w:val="00C22835"/>
    <w:rsid w:val="00C22872"/>
    <w:rsid w:val="00C24A81"/>
    <w:rsid w:val="00C24D4C"/>
    <w:rsid w:val="00C250C9"/>
    <w:rsid w:val="00C257A0"/>
    <w:rsid w:val="00C257C9"/>
    <w:rsid w:val="00C258A5"/>
    <w:rsid w:val="00C25A6A"/>
    <w:rsid w:val="00C26A49"/>
    <w:rsid w:val="00C27706"/>
    <w:rsid w:val="00C27CFB"/>
    <w:rsid w:val="00C307D9"/>
    <w:rsid w:val="00C308AB"/>
    <w:rsid w:val="00C3203A"/>
    <w:rsid w:val="00C3277B"/>
    <w:rsid w:val="00C32801"/>
    <w:rsid w:val="00C32FFE"/>
    <w:rsid w:val="00C3383F"/>
    <w:rsid w:val="00C33AB5"/>
    <w:rsid w:val="00C33ACE"/>
    <w:rsid w:val="00C33B75"/>
    <w:rsid w:val="00C34967"/>
    <w:rsid w:val="00C350B8"/>
    <w:rsid w:val="00C351D9"/>
    <w:rsid w:val="00C35249"/>
    <w:rsid w:val="00C3594E"/>
    <w:rsid w:val="00C35963"/>
    <w:rsid w:val="00C35E0A"/>
    <w:rsid w:val="00C36006"/>
    <w:rsid w:val="00C36BCF"/>
    <w:rsid w:val="00C371D2"/>
    <w:rsid w:val="00C41A42"/>
    <w:rsid w:val="00C41A63"/>
    <w:rsid w:val="00C41F5E"/>
    <w:rsid w:val="00C426ED"/>
    <w:rsid w:val="00C43D27"/>
    <w:rsid w:val="00C43DA4"/>
    <w:rsid w:val="00C43F1F"/>
    <w:rsid w:val="00C44368"/>
    <w:rsid w:val="00C44CB4"/>
    <w:rsid w:val="00C4636C"/>
    <w:rsid w:val="00C4643B"/>
    <w:rsid w:val="00C46B17"/>
    <w:rsid w:val="00C477C5"/>
    <w:rsid w:val="00C47B45"/>
    <w:rsid w:val="00C47EA9"/>
    <w:rsid w:val="00C50124"/>
    <w:rsid w:val="00C50894"/>
    <w:rsid w:val="00C50E28"/>
    <w:rsid w:val="00C50E66"/>
    <w:rsid w:val="00C50ED4"/>
    <w:rsid w:val="00C5126C"/>
    <w:rsid w:val="00C51620"/>
    <w:rsid w:val="00C51E0A"/>
    <w:rsid w:val="00C51E92"/>
    <w:rsid w:val="00C5317B"/>
    <w:rsid w:val="00C53323"/>
    <w:rsid w:val="00C53434"/>
    <w:rsid w:val="00C53BC2"/>
    <w:rsid w:val="00C53DFD"/>
    <w:rsid w:val="00C54583"/>
    <w:rsid w:val="00C54A9E"/>
    <w:rsid w:val="00C55BF3"/>
    <w:rsid w:val="00C55DA1"/>
    <w:rsid w:val="00C56147"/>
    <w:rsid w:val="00C56617"/>
    <w:rsid w:val="00C570DF"/>
    <w:rsid w:val="00C57376"/>
    <w:rsid w:val="00C577EB"/>
    <w:rsid w:val="00C60494"/>
    <w:rsid w:val="00C609AE"/>
    <w:rsid w:val="00C62CE4"/>
    <w:rsid w:val="00C63463"/>
    <w:rsid w:val="00C6444A"/>
    <w:rsid w:val="00C64579"/>
    <w:rsid w:val="00C64F7E"/>
    <w:rsid w:val="00C65727"/>
    <w:rsid w:val="00C658F3"/>
    <w:rsid w:val="00C65B11"/>
    <w:rsid w:val="00C65B4C"/>
    <w:rsid w:val="00C66059"/>
    <w:rsid w:val="00C660E9"/>
    <w:rsid w:val="00C66779"/>
    <w:rsid w:val="00C66C7B"/>
    <w:rsid w:val="00C67163"/>
    <w:rsid w:val="00C67B56"/>
    <w:rsid w:val="00C67B97"/>
    <w:rsid w:val="00C701E5"/>
    <w:rsid w:val="00C705EC"/>
    <w:rsid w:val="00C70C59"/>
    <w:rsid w:val="00C70F55"/>
    <w:rsid w:val="00C71431"/>
    <w:rsid w:val="00C71509"/>
    <w:rsid w:val="00C717BD"/>
    <w:rsid w:val="00C71AB8"/>
    <w:rsid w:val="00C72007"/>
    <w:rsid w:val="00C72368"/>
    <w:rsid w:val="00C7376E"/>
    <w:rsid w:val="00C73EE0"/>
    <w:rsid w:val="00C74B23"/>
    <w:rsid w:val="00C74B76"/>
    <w:rsid w:val="00C74D24"/>
    <w:rsid w:val="00C761E7"/>
    <w:rsid w:val="00C762B1"/>
    <w:rsid w:val="00C762D6"/>
    <w:rsid w:val="00C76381"/>
    <w:rsid w:val="00C765A3"/>
    <w:rsid w:val="00C7732B"/>
    <w:rsid w:val="00C77C94"/>
    <w:rsid w:val="00C77F71"/>
    <w:rsid w:val="00C80046"/>
    <w:rsid w:val="00C80D8A"/>
    <w:rsid w:val="00C80F59"/>
    <w:rsid w:val="00C831A3"/>
    <w:rsid w:val="00C8342C"/>
    <w:rsid w:val="00C83989"/>
    <w:rsid w:val="00C84431"/>
    <w:rsid w:val="00C851A4"/>
    <w:rsid w:val="00C85838"/>
    <w:rsid w:val="00C85F5F"/>
    <w:rsid w:val="00C86C17"/>
    <w:rsid w:val="00C86ED3"/>
    <w:rsid w:val="00C87292"/>
    <w:rsid w:val="00C87678"/>
    <w:rsid w:val="00C87A81"/>
    <w:rsid w:val="00C87BAD"/>
    <w:rsid w:val="00C90245"/>
    <w:rsid w:val="00C9038C"/>
    <w:rsid w:val="00C907CA"/>
    <w:rsid w:val="00C91349"/>
    <w:rsid w:val="00C91668"/>
    <w:rsid w:val="00C9249A"/>
    <w:rsid w:val="00C9263D"/>
    <w:rsid w:val="00C92C55"/>
    <w:rsid w:val="00C93522"/>
    <w:rsid w:val="00C9390B"/>
    <w:rsid w:val="00C93931"/>
    <w:rsid w:val="00C93B4E"/>
    <w:rsid w:val="00C9442B"/>
    <w:rsid w:val="00C94C24"/>
    <w:rsid w:val="00C950FA"/>
    <w:rsid w:val="00C95EFC"/>
    <w:rsid w:val="00C9659E"/>
    <w:rsid w:val="00C9695F"/>
    <w:rsid w:val="00C971AE"/>
    <w:rsid w:val="00C9730A"/>
    <w:rsid w:val="00C97376"/>
    <w:rsid w:val="00C974DE"/>
    <w:rsid w:val="00C97814"/>
    <w:rsid w:val="00CA06A5"/>
    <w:rsid w:val="00CA0A21"/>
    <w:rsid w:val="00CA0E3D"/>
    <w:rsid w:val="00CA230B"/>
    <w:rsid w:val="00CA2542"/>
    <w:rsid w:val="00CA4F3C"/>
    <w:rsid w:val="00CA5D35"/>
    <w:rsid w:val="00CA5E75"/>
    <w:rsid w:val="00CA61F9"/>
    <w:rsid w:val="00CA662C"/>
    <w:rsid w:val="00CA6D05"/>
    <w:rsid w:val="00CA79CB"/>
    <w:rsid w:val="00CB0142"/>
    <w:rsid w:val="00CB022D"/>
    <w:rsid w:val="00CB13F8"/>
    <w:rsid w:val="00CB1ECA"/>
    <w:rsid w:val="00CB2BAA"/>
    <w:rsid w:val="00CB329D"/>
    <w:rsid w:val="00CB387E"/>
    <w:rsid w:val="00CB4A90"/>
    <w:rsid w:val="00CB5075"/>
    <w:rsid w:val="00CB55CF"/>
    <w:rsid w:val="00CB6A9C"/>
    <w:rsid w:val="00CB6FE8"/>
    <w:rsid w:val="00CB7033"/>
    <w:rsid w:val="00CB74E5"/>
    <w:rsid w:val="00CB79BE"/>
    <w:rsid w:val="00CB7B8F"/>
    <w:rsid w:val="00CB7BCD"/>
    <w:rsid w:val="00CB7F6A"/>
    <w:rsid w:val="00CC02E5"/>
    <w:rsid w:val="00CC0B12"/>
    <w:rsid w:val="00CC0ED4"/>
    <w:rsid w:val="00CC100F"/>
    <w:rsid w:val="00CC1BA2"/>
    <w:rsid w:val="00CC1CEC"/>
    <w:rsid w:val="00CC292A"/>
    <w:rsid w:val="00CC2DA1"/>
    <w:rsid w:val="00CC2E30"/>
    <w:rsid w:val="00CC4391"/>
    <w:rsid w:val="00CC44F9"/>
    <w:rsid w:val="00CC4679"/>
    <w:rsid w:val="00CC50D1"/>
    <w:rsid w:val="00CC5481"/>
    <w:rsid w:val="00CC5F0F"/>
    <w:rsid w:val="00CC624A"/>
    <w:rsid w:val="00CC63C2"/>
    <w:rsid w:val="00CC6888"/>
    <w:rsid w:val="00CC6DBE"/>
    <w:rsid w:val="00CC757C"/>
    <w:rsid w:val="00CC797B"/>
    <w:rsid w:val="00CD03BE"/>
    <w:rsid w:val="00CD06C6"/>
    <w:rsid w:val="00CD0CFF"/>
    <w:rsid w:val="00CD10D6"/>
    <w:rsid w:val="00CD12A9"/>
    <w:rsid w:val="00CD165D"/>
    <w:rsid w:val="00CD1A1F"/>
    <w:rsid w:val="00CD1A9A"/>
    <w:rsid w:val="00CD1B4F"/>
    <w:rsid w:val="00CD250B"/>
    <w:rsid w:val="00CD2730"/>
    <w:rsid w:val="00CD281F"/>
    <w:rsid w:val="00CD3D2B"/>
    <w:rsid w:val="00CD414E"/>
    <w:rsid w:val="00CD4302"/>
    <w:rsid w:val="00CD44B1"/>
    <w:rsid w:val="00CD480F"/>
    <w:rsid w:val="00CD4841"/>
    <w:rsid w:val="00CD52E0"/>
    <w:rsid w:val="00CD5D01"/>
    <w:rsid w:val="00CD62E3"/>
    <w:rsid w:val="00CD62F5"/>
    <w:rsid w:val="00CD6E26"/>
    <w:rsid w:val="00CD75A3"/>
    <w:rsid w:val="00CD7A10"/>
    <w:rsid w:val="00CE035C"/>
    <w:rsid w:val="00CE071F"/>
    <w:rsid w:val="00CE07A1"/>
    <w:rsid w:val="00CE0F3A"/>
    <w:rsid w:val="00CE10EA"/>
    <w:rsid w:val="00CE12A7"/>
    <w:rsid w:val="00CE1347"/>
    <w:rsid w:val="00CE250C"/>
    <w:rsid w:val="00CE3370"/>
    <w:rsid w:val="00CE33CB"/>
    <w:rsid w:val="00CE3AAA"/>
    <w:rsid w:val="00CE3C46"/>
    <w:rsid w:val="00CE4620"/>
    <w:rsid w:val="00CE4659"/>
    <w:rsid w:val="00CE49C9"/>
    <w:rsid w:val="00CE49D3"/>
    <w:rsid w:val="00CE555A"/>
    <w:rsid w:val="00CE68E8"/>
    <w:rsid w:val="00CE75E2"/>
    <w:rsid w:val="00CE7889"/>
    <w:rsid w:val="00CE7953"/>
    <w:rsid w:val="00CE7991"/>
    <w:rsid w:val="00CE7B4A"/>
    <w:rsid w:val="00CE7E6C"/>
    <w:rsid w:val="00CF0238"/>
    <w:rsid w:val="00CF05A9"/>
    <w:rsid w:val="00CF082E"/>
    <w:rsid w:val="00CF0F71"/>
    <w:rsid w:val="00CF12D6"/>
    <w:rsid w:val="00CF1368"/>
    <w:rsid w:val="00CF1D61"/>
    <w:rsid w:val="00CF213A"/>
    <w:rsid w:val="00CF2169"/>
    <w:rsid w:val="00CF2747"/>
    <w:rsid w:val="00CF30EC"/>
    <w:rsid w:val="00CF3241"/>
    <w:rsid w:val="00CF351E"/>
    <w:rsid w:val="00CF3681"/>
    <w:rsid w:val="00CF3E13"/>
    <w:rsid w:val="00CF4B55"/>
    <w:rsid w:val="00CF4B93"/>
    <w:rsid w:val="00CF593F"/>
    <w:rsid w:val="00CF5F79"/>
    <w:rsid w:val="00CF758A"/>
    <w:rsid w:val="00CF7596"/>
    <w:rsid w:val="00CF7655"/>
    <w:rsid w:val="00CF7802"/>
    <w:rsid w:val="00D0094F"/>
    <w:rsid w:val="00D00CAA"/>
    <w:rsid w:val="00D018D2"/>
    <w:rsid w:val="00D02293"/>
    <w:rsid w:val="00D02633"/>
    <w:rsid w:val="00D0263C"/>
    <w:rsid w:val="00D03438"/>
    <w:rsid w:val="00D0382A"/>
    <w:rsid w:val="00D04549"/>
    <w:rsid w:val="00D04A45"/>
    <w:rsid w:val="00D04CFD"/>
    <w:rsid w:val="00D05D21"/>
    <w:rsid w:val="00D06086"/>
    <w:rsid w:val="00D06213"/>
    <w:rsid w:val="00D068C0"/>
    <w:rsid w:val="00D072F0"/>
    <w:rsid w:val="00D0735D"/>
    <w:rsid w:val="00D07950"/>
    <w:rsid w:val="00D07991"/>
    <w:rsid w:val="00D1004E"/>
    <w:rsid w:val="00D10216"/>
    <w:rsid w:val="00D10573"/>
    <w:rsid w:val="00D10F82"/>
    <w:rsid w:val="00D11397"/>
    <w:rsid w:val="00D11945"/>
    <w:rsid w:val="00D119F9"/>
    <w:rsid w:val="00D11BA1"/>
    <w:rsid w:val="00D11DE1"/>
    <w:rsid w:val="00D11EE9"/>
    <w:rsid w:val="00D124CB"/>
    <w:rsid w:val="00D12637"/>
    <w:rsid w:val="00D13638"/>
    <w:rsid w:val="00D140BC"/>
    <w:rsid w:val="00D14752"/>
    <w:rsid w:val="00D15080"/>
    <w:rsid w:val="00D15F3E"/>
    <w:rsid w:val="00D15F4B"/>
    <w:rsid w:val="00D167F1"/>
    <w:rsid w:val="00D16D4B"/>
    <w:rsid w:val="00D16EC0"/>
    <w:rsid w:val="00D174EE"/>
    <w:rsid w:val="00D17985"/>
    <w:rsid w:val="00D17E06"/>
    <w:rsid w:val="00D17E0A"/>
    <w:rsid w:val="00D20355"/>
    <w:rsid w:val="00D205CF"/>
    <w:rsid w:val="00D2065A"/>
    <w:rsid w:val="00D20B61"/>
    <w:rsid w:val="00D20BB2"/>
    <w:rsid w:val="00D20F77"/>
    <w:rsid w:val="00D2100A"/>
    <w:rsid w:val="00D210E8"/>
    <w:rsid w:val="00D2149E"/>
    <w:rsid w:val="00D215EE"/>
    <w:rsid w:val="00D21AD0"/>
    <w:rsid w:val="00D224BB"/>
    <w:rsid w:val="00D229B9"/>
    <w:rsid w:val="00D22ADC"/>
    <w:rsid w:val="00D22C12"/>
    <w:rsid w:val="00D2383E"/>
    <w:rsid w:val="00D2383F"/>
    <w:rsid w:val="00D23EDA"/>
    <w:rsid w:val="00D240A5"/>
    <w:rsid w:val="00D241DA"/>
    <w:rsid w:val="00D24C0C"/>
    <w:rsid w:val="00D24FCD"/>
    <w:rsid w:val="00D25296"/>
    <w:rsid w:val="00D25EEC"/>
    <w:rsid w:val="00D26282"/>
    <w:rsid w:val="00D26371"/>
    <w:rsid w:val="00D26828"/>
    <w:rsid w:val="00D26D41"/>
    <w:rsid w:val="00D26F21"/>
    <w:rsid w:val="00D27874"/>
    <w:rsid w:val="00D27996"/>
    <w:rsid w:val="00D314E5"/>
    <w:rsid w:val="00D31BB1"/>
    <w:rsid w:val="00D31E9A"/>
    <w:rsid w:val="00D3308D"/>
    <w:rsid w:val="00D339C8"/>
    <w:rsid w:val="00D33B20"/>
    <w:rsid w:val="00D345F2"/>
    <w:rsid w:val="00D349D4"/>
    <w:rsid w:val="00D34FF4"/>
    <w:rsid w:val="00D35BFC"/>
    <w:rsid w:val="00D35E67"/>
    <w:rsid w:val="00D365BF"/>
    <w:rsid w:val="00D369E4"/>
    <w:rsid w:val="00D36B7E"/>
    <w:rsid w:val="00D374DB"/>
    <w:rsid w:val="00D408A7"/>
    <w:rsid w:val="00D40B5F"/>
    <w:rsid w:val="00D40DA3"/>
    <w:rsid w:val="00D40DD9"/>
    <w:rsid w:val="00D4128D"/>
    <w:rsid w:val="00D41452"/>
    <w:rsid w:val="00D41523"/>
    <w:rsid w:val="00D41A6B"/>
    <w:rsid w:val="00D41C4A"/>
    <w:rsid w:val="00D41CE4"/>
    <w:rsid w:val="00D42E17"/>
    <w:rsid w:val="00D43999"/>
    <w:rsid w:val="00D43D4E"/>
    <w:rsid w:val="00D44092"/>
    <w:rsid w:val="00D448B0"/>
    <w:rsid w:val="00D44996"/>
    <w:rsid w:val="00D44D3C"/>
    <w:rsid w:val="00D4519E"/>
    <w:rsid w:val="00D4545C"/>
    <w:rsid w:val="00D46519"/>
    <w:rsid w:val="00D465D4"/>
    <w:rsid w:val="00D473BF"/>
    <w:rsid w:val="00D47895"/>
    <w:rsid w:val="00D50255"/>
    <w:rsid w:val="00D503D0"/>
    <w:rsid w:val="00D504BD"/>
    <w:rsid w:val="00D50EC8"/>
    <w:rsid w:val="00D50EFC"/>
    <w:rsid w:val="00D51230"/>
    <w:rsid w:val="00D5123D"/>
    <w:rsid w:val="00D519AA"/>
    <w:rsid w:val="00D5210F"/>
    <w:rsid w:val="00D53177"/>
    <w:rsid w:val="00D531AA"/>
    <w:rsid w:val="00D534C7"/>
    <w:rsid w:val="00D53A29"/>
    <w:rsid w:val="00D540B5"/>
    <w:rsid w:val="00D54C4E"/>
    <w:rsid w:val="00D54F81"/>
    <w:rsid w:val="00D55B40"/>
    <w:rsid w:val="00D55EC5"/>
    <w:rsid w:val="00D55F4E"/>
    <w:rsid w:val="00D57B4A"/>
    <w:rsid w:val="00D57ECE"/>
    <w:rsid w:val="00D602D2"/>
    <w:rsid w:val="00D6089C"/>
    <w:rsid w:val="00D60D70"/>
    <w:rsid w:val="00D61077"/>
    <w:rsid w:val="00D61A3B"/>
    <w:rsid w:val="00D643DC"/>
    <w:rsid w:val="00D6443F"/>
    <w:rsid w:val="00D6459A"/>
    <w:rsid w:val="00D64636"/>
    <w:rsid w:val="00D6476D"/>
    <w:rsid w:val="00D65054"/>
    <w:rsid w:val="00D65F95"/>
    <w:rsid w:val="00D6603F"/>
    <w:rsid w:val="00D665F0"/>
    <w:rsid w:val="00D66AE5"/>
    <w:rsid w:val="00D66B4A"/>
    <w:rsid w:val="00D67149"/>
    <w:rsid w:val="00D67854"/>
    <w:rsid w:val="00D679C0"/>
    <w:rsid w:val="00D70667"/>
    <w:rsid w:val="00D70B16"/>
    <w:rsid w:val="00D71875"/>
    <w:rsid w:val="00D71AE8"/>
    <w:rsid w:val="00D727A1"/>
    <w:rsid w:val="00D72CAA"/>
    <w:rsid w:val="00D72F04"/>
    <w:rsid w:val="00D73073"/>
    <w:rsid w:val="00D7329A"/>
    <w:rsid w:val="00D7438C"/>
    <w:rsid w:val="00D74411"/>
    <w:rsid w:val="00D746CD"/>
    <w:rsid w:val="00D748C0"/>
    <w:rsid w:val="00D751AC"/>
    <w:rsid w:val="00D75364"/>
    <w:rsid w:val="00D75996"/>
    <w:rsid w:val="00D75BEE"/>
    <w:rsid w:val="00D7669A"/>
    <w:rsid w:val="00D768E5"/>
    <w:rsid w:val="00D76BF6"/>
    <w:rsid w:val="00D7792D"/>
    <w:rsid w:val="00D77D46"/>
    <w:rsid w:val="00D800C9"/>
    <w:rsid w:val="00D80245"/>
    <w:rsid w:val="00D8041F"/>
    <w:rsid w:val="00D804A5"/>
    <w:rsid w:val="00D8086E"/>
    <w:rsid w:val="00D81044"/>
    <w:rsid w:val="00D81BF9"/>
    <w:rsid w:val="00D828CC"/>
    <w:rsid w:val="00D83F77"/>
    <w:rsid w:val="00D84306"/>
    <w:rsid w:val="00D846EE"/>
    <w:rsid w:val="00D856D5"/>
    <w:rsid w:val="00D86FB8"/>
    <w:rsid w:val="00D87422"/>
    <w:rsid w:val="00D87EF0"/>
    <w:rsid w:val="00D9000B"/>
    <w:rsid w:val="00D90313"/>
    <w:rsid w:val="00D90799"/>
    <w:rsid w:val="00D908BF"/>
    <w:rsid w:val="00D90F0C"/>
    <w:rsid w:val="00D92685"/>
    <w:rsid w:val="00D926DA"/>
    <w:rsid w:val="00D92ADE"/>
    <w:rsid w:val="00D93037"/>
    <w:rsid w:val="00D935B2"/>
    <w:rsid w:val="00D93823"/>
    <w:rsid w:val="00D93E53"/>
    <w:rsid w:val="00D94434"/>
    <w:rsid w:val="00D945D3"/>
    <w:rsid w:val="00D94EAB"/>
    <w:rsid w:val="00D94FB3"/>
    <w:rsid w:val="00D95775"/>
    <w:rsid w:val="00D95EC7"/>
    <w:rsid w:val="00D95F9B"/>
    <w:rsid w:val="00D9634C"/>
    <w:rsid w:val="00D97437"/>
    <w:rsid w:val="00D97E2E"/>
    <w:rsid w:val="00DA0908"/>
    <w:rsid w:val="00DA11FA"/>
    <w:rsid w:val="00DA1718"/>
    <w:rsid w:val="00DA1A53"/>
    <w:rsid w:val="00DA1E02"/>
    <w:rsid w:val="00DA2C54"/>
    <w:rsid w:val="00DA2DC7"/>
    <w:rsid w:val="00DA36BD"/>
    <w:rsid w:val="00DA374F"/>
    <w:rsid w:val="00DA3DEB"/>
    <w:rsid w:val="00DA3E39"/>
    <w:rsid w:val="00DA40C6"/>
    <w:rsid w:val="00DA42C4"/>
    <w:rsid w:val="00DA453C"/>
    <w:rsid w:val="00DA45F3"/>
    <w:rsid w:val="00DA4717"/>
    <w:rsid w:val="00DA477D"/>
    <w:rsid w:val="00DA5583"/>
    <w:rsid w:val="00DA5D00"/>
    <w:rsid w:val="00DA61C4"/>
    <w:rsid w:val="00DA6828"/>
    <w:rsid w:val="00DA73D4"/>
    <w:rsid w:val="00DA755B"/>
    <w:rsid w:val="00DA797A"/>
    <w:rsid w:val="00DA798D"/>
    <w:rsid w:val="00DA79DD"/>
    <w:rsid w:val="00DA7AE4"/>
    <w:rsid w:val="00DA7BA7"/>
    <w:rsid w:val="00DA7DA9"/>
    <w:rsid w:val="00DB1EC9"/>
    <w:rsid w:val="00DB1FBE"/>
    <w:rsid w:val="00DB2246"/>
    <w:rsid w:val="00DB2257"/>
    <w:rsid w:val="00DB2DF9"/>
    <w:rsid w:val="00DB30AA"/>
    <w:rsid w:val="00DB30D0"/>
    <w:rsid w:val="00DB3D79"/>
    <w:rsid w:val="00DB45C8"/>
    <w:rsid w:val="00DB5870"/>
    <w:rsid w:val="00DB589B"/>
    <w:rsid w:val="00DB5BE5"/>
    <w:rsid w:val="00DB5DC6"/>
    <w:rsid w:val="00DB6552"/>
    <w:rsid w:val="00DB66F7"/>
    <w:rsid w:val="00DB6957"/>
    <w:rsid w:val="00DB6C6F"/>
    <w:rsid w:val="00DB715D"/>
    <w:rsid w:val="00DB7AC2"/>
    <w:rsid w:val="00DB7CEE"/>
    <w:rsid w:val="00DC0E9D"/>
    <w:rsid w:val="00DC128A"/>
    <w:rsid w:val="00DC243D"/>
    <w:rsid w:val="00DC27AC"/>
    <w:rsid w:val="00DC28E5"/>
    <w:rsid w:val="00DC298E"/>
    <w:rsid w:val="00DC2D0E"/>
    <w:rsid w:val="00DC31C5"/>
    <w:rsid w:val="00DC3450"/>
    <w:rsid w:val="00DC3B2F"/>
    <w:rsid w:val="00DC3FA6"/>
    <w:rsid w:val="00DC3FED"/>
    <w:rsid w:val="00DC4D96"/>
    <w:rsid w:val="00DC5C2B"/>
    <w:rsid w:val="00DC7661"/>
    <w:rsid w:val="00DC79E7"/>
    <w:rsid w:val="00DD06D5"/>
    <w:rsid w:val="00DD078D"/>
    <w:rsid w:val="00DD0DC8"/>
    <w:rsid w:val="00DD10DC"/>
    <w:rsid w:val="00DD1553"/>
    <w:rsid w:val="00DD192F"/>
    <w:rsid w:val="00DD1955"/>
    <w:rsid w:val="00DD1D3A"/>
    <w:rsid w:val="00DD1E9E"/>
    <w:rsid w:val="00DD1F1C"/>
    <w:rsid w:val="00DD1FBF"/>
    <w:rsid w:val="00DD29E6"/>
    <w:rsid w:val="00DD2C59"/>
    <w:rsid w:val="00DD2D22"/>
    <w:rsid w:val="00DD36D7"/>
    <w:rsid w:val="00DD37A1"/>
    <w:rsid w:val="00DD3D1B"/>
    <w:rsid w:val="00DD3F41"/>
    <w:rsid w:val="00DD4409"/>
    <w:rsid w:val="00DD4C46"/>
    <w:rsid w:val="00DD4D1E"/>
    <w:rsid w:val="00DD5830"/>
    <w:rsid w:val="00DD5C88"/>
    <w:rsid w:val="00DD5EF5"/>
    <w:rsid w:val="00DD5EF9"/>
    <w:rsid w:val="00DD5F93"/>
    <w:rsid w:val="00DD664F"/>
    <w:rsid w:val="00DD67B3"/>
    <w:rsid w:val="00DD6A57"/>
    <w:rsid w:val="00DD6CBF"/>
    <w:rsid w:val="00DD7075"/>
    <w:rsid w:val="00DD7266"/>
    <w:rsid w:val="00DD72C5"/>
    <w:rsid w:val="00DE0171"/>
    <w:rsid w:val="00DE0370"/>
    <w:rsid w:val="00DE0660"/>
    <w:rsid w:val="00DE08F4"/>
    <w:rsid w:val="00DE0DC3"/>
    <w:rsid w:val="00DE108A"/>
    <w:rsid w:val="00DE15A3"/>
    <w:rsid w:val="00DE2D07"/>
    <w:rsid w:val="00DE3685"/>
    <w:rsid w:val="00DE36C6"/>
    <w:rsid w:val="00DE3F2A"/>
    <w:rsid w:val="00DE4720"/>
    <w:rsid w:val="00DE566F"/>
    <w:rsid w:val="00DE5948"/>
    <w:rsid w:val="00DE596D"/>
    <w:rsid w:val="00DE63D1"/>
    <w:rsid w:val="00DE6573"/>
    <w:rsid w:val="00DE66F1"/>
    <w:rsid w:val="00DE6797"/>
    <w:rsid w:val="00DE6E91"/>
    <w:rsid w:val="00DE6FFE"/>
    <w:rsid w:val="00DE70A8"/>
    <w:rsid w:val="00DE70CD"/>
    <w:rsid w:val="00DE720D"/>
    <w:rsid w:val="00DE72D3"/>
    <w:rsid w:val="00DE74AE"/>
    <w:rsid w:val="00DE74D9"/>
    <w:rsid w:val="00DE7C30"/>
    <w:rsid w:val="00DF00FE"/>
    <w:rsid w:val="00DF09DA"/>
    <w:rsid w:val="00DF0C75"/>
    <w:rsid w:val="00DF1122"/>
    <w:rsid w:val="00DF12BC"/>
    <w:rsid w:val="00DF14EE"/>
    <w:rsid w:val="00DF180A"/>
    <w:rsid w:val="00DF23B3"/>
    <w:rsid w:val="00DF273B"/>
    <w:rsid w:val="00DF2A8F"/>
    <w:rsid w:val="00DF34DF"/>
    <w:rsid w:val="00DF4D8C"/>
    <w:rsid w:val="00DF51A3"/>
    <w:rsid w:val="00DF5A73"/>
    <w:rsid w:val="00DF6A02"/>
    <w:rsid w:val="00DF6A40"/>
    <w:rsid w:val="00E00110"/>
    <w:rsid w:val="00E006BE"/>
    <w:rsid w:val="00E00819"/>
    <w:rsid w:val="00E008A0"/>
    <w:rsid w:val="00E00A82"/>
    <w:rsid w:val="00E00DD8"/>
    <w:rsid w:val="00E01010"/>
    <w:rsid w:val="00E01182"/>
    <w:rsid w:val="00E01480"/>
    <w:rsid w:val="00E01B09"/>
    <w:rsid w:val="00E02CCB"/>
    <w:rsid w:val="00E02E91"/>
    <w:rsid w:val="00E0394C"/>
    <w:rsid w:val="00E03ED0"/>
    <w:rsid w:val="00E040AD"/>
    <w:rsid w:val="00E04A11"/>
    <w:rsid w:val="00E05103"/>
    <w:rsid w:val="00E051A5"/>
    <w:rsid w:val="00E0537E"/>
    <w:rsid w:val="00E0597A"/>
    <w:rsid w:val="00E0699B"/>
    <w:rsid w:val="00E06B8F"/>
    <w:rsid w:val="00E07649"/>
    <w:rsid w:val="00E10877"/>
    <w:rsid w:val="00E11124"/>
    <w:rsid w:val="00E1172C"/>
    <w:rsid w:val="00E11BC7"/>
    <w:rsid w:val="00E11DCC"/>
    <w:rsid w:val="00E12B4F"/>
    <w:rsid w:val="00E12F52"/>
    <w:rsid w:val="00E137B1"/>
    <w:rsid w:val="00E138D2"/>
    <w:rsid w:val="00E13A2E"/>
    <w:rsid w:val="00E14557"/>
    <w:rsid w:val="00E14668"/>
    <w:rsid w:val="00E146E0"/>
    <w:rsid w:val="00E1491C"/>
    <w:rsid w:val="00E150F6"/>
    <w:rsid w:val="00E15826"/>
    <w:rsid w:val="00E16F0F"/>
    <w:rsid w:val="00E16F23"/>
    <w:rsid w:val="00E1778C"/>
    <w:rsid w:val="00E21566"/>
    <w:rsid w:val="00E2181B"/>
    <w:rsid w:val="00E218FE"/>
    <w:rsid w:val="00E219C4"/>
    <w:rsid w:val="00E21B48"/>
    <w:rsid w:val="00E21E1E"/>
    <w:rsid w:val="00E223E7"/>
    <w:rsid w:val="00E22A37"/>
    <w:rsid w:val="00E2300B"/>
    <w:rsid w:val="00E23612"/>
    <w:rsid w:val="00E23E76"/>
    <w:rsid w:val="00E242A6"/>
    <w:rsid w:val="00E246BE"/>
    <w:rsid w:val="00E254A9"/>
    <w:rsid w:val="00E26F8C"/>
    <w:rsid w:val="00E278AC"/>
    <w:rsid w:val="00E27ABA"/>
    <w:rsid w:val="00E3064D"/>
    <w:rsid w:val="00E3093B"/>
    <w:rsid w:val="00E31224"/>
    <w:rsid w:val="00E322A3"/>
    <w:rsid w:val="00E324EA"/>
    <w:rsid w:val="00E33479"/>
    <w:rsid w:val="00E33605"/>
    <w:rsid w:val="00E33614"/>
    <w:rsid w:val="00E339D8"/>
    <w:rsid w:val="00E33D67"/>
    <w:rsid w:val="00E33ED2"/>
    <w:rsid w:val="00E36153"/>
    <w:rsid w:val="00E364D4"/>
    <w:rsid w:val="00E3695D"/>
    <w:rsid w:val="00E3702C"/>
    <w:rsid w:val="00E374FC"/>
    <w:rsid w:val="00E3783A"/>
    <w:rsid w:val="00E40410"/>
    <w:rsid w:val="00E407D0"/>
    <w:rsid w:val="00E4086A"/>
    <w:rsid w:val="00E40898"/>
    <w:rsid w:val="00E40D33"/>
    <w:rsid w:val="00E411D3"/>
    <w:rsid w:val="00E41778"/>
    <w:rsid w:val="00E41BA0"/>
    <w:rsid w:val="00E42094"/>
    <w:rsid w:val="00E4272E"/>
    <w:rsid w:val="00E42825"/>
    <w:rsid w:val="00E42AAF"/>
    <w:rsid w:val="00E42E5B"/>
    <w:rsid w:val="00E433F8"/>
    <w:rsid w:val="00E435E1"/>
    <w:rsid w:val="00E4382C"/>
    <w:rsid w:val="00E43CA9"/>
    <w:rsid w:val="00E44153"/>
    <w:rsid w:val="00E4430F"/>
    <w:rsid w:val="00E448DC"/>
    <w:rsid w:val="00E45003"/>
    <w:rsid w:val="00E45023"/>
    <w:rsid w:val="00E45250"/>
    <w:rsid w:val="00E4561B"/>
    <w:rsid w:val="00E4625D"/>
    <w:rsid w:val="00E4638B"/>
    <w:rsid w:val="00E466C7"/>
    <w:rsid w:val="00E50EB5"/>
    <w:rsid w:val="00E50F28"/>
    <w:rsid w:val="00E50FD1"/>
    <w:rsid w:val="00E51C16"/>
    <w:rsid w:val="00E52433"/>
    <w:rsid w:val="00E52D5E"/>
    <w:rsid w:val="00E5303C"/>
    <w:rsid w:val="00E5366C"/>
    <w:rsid w:val="00E54253"/>
    <w:rsid w:val="00E5451B"/>
    <w:rsid w:val="00E54D3C"/>
    <w:rsid w:val="00E553BC"/>
    <w:rsid w:val="00E55464"/>
    <w:rsid w:val="00E55B3E"/>
    <w:rsid w:val="00E55C1B"/>
    <w:rsid w:val="00E55C46"/>
    <w:rsid w:val="00E55FEE"/>
    <w:rsid w:val="00E564DC"/>
    <w:rsid w:val="00E56654"/>
    <w:rsid w:val="00E569FD"/>
    <w:rsid w:val="00E56C18"/>
    <w:rsid w:val="00E56F68"/>
    <w:rsid w:val="00E57197"/>
    <w:rsid w:val="00E57FE8"/>
    <w:rsid w:val="00E603CF"/>
    <w:rsid w:val="00E603D5"/>
    <w:rsid w:val="00E617BA"/>
    <w:rsid w:val="00E617C9"/>
    <w:rsid w:val="00E61A4E"/>
    <w:rsid w:val="00E61D36"/>
    <w:rsid w:val="00E62012"/>
    <w:rsid w:val="00E630F4"/>
    <w:rsid w:val="00E630F9"/>
    <w:rsid w:val="00E633C4"/>
    <w:rsid w:val="00E63A69"/>
    <w:rsid w:val="00E63C27"/>
    <w:rsid w:val="00E648F1"/>
    <w:rsid w:val="00E64E3D"/>
    <w:rsid w:val="00E655E5"/>
    <w:rsid w:val="00E65F0E"/>
    <w:rsid w:val="00E70150"/>
    <w:rsid w:val="00E7113D"/>
    <w:rsid w:val="00E718C8"/>
    <w:rsid w:val="00E71EB8"/>
    <w:rsid w:val="00E720C3"/>
    <w:rsid w:val="00E72602"/>
    <w:rsid w:val="00E728E3"/>
    <w:rsid w:val="00E72D43"/>
    <w:rsid w:val="00E72F14"/>
    <w:rsid w:val="00E731F8"/>
    <w:rsid w:val="00E7322F"/>
    <w:rsid w:val="00E7346C"/>
    <w:rsid w:val="00E73699"/>
    <w:rsid w:val="00E73E36"/>
    <w:rsid w:val="00E7415F"/>
    <w:rsid w:val="00E74879"/>
    <w:rsid w:val="00E74C51"/>
    <w:rsid w:val="00E74CA3"/>
    <w:rsid w:val="00E74DA2"/>
    <w:rsid w:val="00E74F44"/>
    <w:rsid w:val="00E75810"/>
    <w:rsid w:val="00E758D0"/>
    <w:rsid w:val="00E75996"/>
    <w:rsid w:val="00E760D3"/>
    <w:rsid w:val="00E775C5"/>
    <w:rsid w:val="00E776C4"/>
    <w:rsid w:val="00E800C5"/>
    <w:rsid w:val="00E80330"/>
    <w:rsid w:val="00E80BA1"/>
    <w:rsid w:val="00E80BB7"/>
    <w:rsid w:val="00E80F12"/>
    <w:rsid w:val="00E810CF"/>
    <w:rsid w:val="00E8136A"/>
    <w:rsid w:val="00E814D8"/>
    <w:rsid w:val="00E816FB"/>
    <w:rsid w:val="00E81C7A"/>
    <w:rsid w:val="00E81ECD"/>
    <w:rsid w:val="00E821AA"/>
    <w:rsid w:val="00E82C3B"/>
    <w:rsid w:val="00E83195"/>
    <w:rsid w:val="00E8332E"/>
    <w:rsid w:val="00E83D92"/>
    <w:rsid w:val="00E83E50"/>
    <w:rsid w:val="00E83E78"/>
    <w:rsid w:val="00E83EBB"/>
    <w:rsid w:val="00E84ACB"/>
    <w:rsid w:val="00E84C7B"/>
    <w:rsid w:val="00E84D94"/>
    <w:rsid w:val="00E86B75"/>
    <w:rsid w:val="00E86DDD"/>
    <w:rsid w:val="00E8705C"/>
    <w:rsid w:val="00E87398"/>
    <w:rsid w:val="00E8754A"/>
    <w:rsid w:val="00E8788A"/>
    <w:rsid w:val="00E87AC8"/>
    <w:rsid w:val="00E9028C"/>
    <w:rsid w:val="00E902B2"/>
    <w:rsid w:val="00E905CC"/>
    <w:rsid w:val="00E90688"/>
    <w:rsid w:val="00E90975"/>
    <w:rsid w:val="00E90AB4"/>
    <w:rsid w:val="00E910B8"/>
    <w:rsid w:val="00E913FA"/>
    <w:rsid w:val="00E917AF"/>
    <w:rsid w:val="00E9221F"/>
    <w:rsid w:val="00E927CB"/>
    <w:rsid w:val="00E92814"/>
    <w:rsid w:val="00E92A09"/>
    <w:rsid w:val="00E92ADD"/>
    <w:rsid w:val="00E92B05"/>
    <w:rsid w:val="00E938CC"/>
    <w:rsid w:val="00E93D84"/>
    <w:rsid w:val="00E93DC6"/>
    <w:rsid w:val="00E94205"/>
    <w:rsid w:val="00E94296"/>
    <w:rsid w:val="00E9455B"/>
    <w:rsid w:val="00E94D04"/>
    <w:rsid w:val="00E950AC"/>
    <w:rsid w:val="00E9552A"/>
    <w:rsid w:val="00E96279"/>
    <w:rsid w:val="00E9630A"/>
    <w:rsid w:val="00E96EF7"/>
    <w:rsid w:val="00E97215"/>
    <w:rsid w:val="00E9769B"/>
    <w:rsid w:val="00E977A2"/>
    <w:rsid w:val="00EA1619"/>
    <w:rsid w:val="00EA1A53"/>
    <w:rsid w:val="00EA1EB5"/>
    <w:rsid w:val="00EA21F9"/>
    <w:rsid w:val="00EA32E5"/>
    <w:rsid w:val="00EA3845"/>
    <w:rsid w:val="00EA3D58"/>
    <w:rsid w:val="00EA4A02"/>
    <w:rsid w:val="00EA517C"/>
    <w:rsid w:val="00EA5486"/>
    <w:rsid w:val="00EA55B1"/>
    <w:rsid w:val="00EA63A4"/>
    <w:rsid w:val="00EA6EB8"/>
    <w:rsid w:val="00EA7786"/>
    <w:rsid w:val="00EA79E4"/>
    <w:rsid w:val="00EB0446"/>
    <w:rsid w:val="00EB06F1"/>
    <w:rsid w:val="00EB0714"/>
    <w:rsid w:val="00EB1F85"/>
    <w:rsid w:val="00EB25D0"/>
    <w:rsid w:val="00EB32A2"/>
    <w:rsid w:val="00EB372C"/>
    <w:rsid w:val="00EB3F11"/>
    <w:rsid w:val="00EB4000"/>
    <w:rsid w:val="00EB4234"/>
    <w:rsid w:val="00EB56BE"/>
    <w:rsid w:val="00EB5A75"/>
    <w:rsid w:val="00EB5EF5"/>
    <w:rsid w:val="00EB6ECC"/>
    <w:rsid w:val="00EB6FF0"/>
    <w:rsid w:val="00EB73E2"/>
    <w:rsid w:val="00EB7573"/>
    <w:rsid w:val="00EB7696"/>
    <w:rsid w:val="00EB7D40"/>
    <w:rsid w:val="00EC0A93"/>
    <w:rsid w:val="00EC0C1E"/>
    <w:rsid w:val="00EC1003"/>
    <w:rsid w:val="00EC1235"/>
    <w:rsid w:val="00EC145B"/>
    <w:rsid w:val="00EC16FD"/>
    <w:rsid w:val="00EC1B52"/>
    <w:rsid w:val="00EC1ED0"/>
    <w:rsid w:val="00EC29FD"/>
    <w:rsid w:val="00EC330B"/>
    <w:rsid w:val="00EC3832"/>
    <w:rsid w:val="00EC3C7F"/>
    <w:rsid w:val="00EC3E91"/>
    <w:rsid w:val="00EC4274"/>
    <w:rsid w:val="00EC4966"/>
    <w:rsid w:val="00EC5EFB"/>
    <w:rsid w:val="00EC64BC"/>
    <w:rsid w:val="00EC7187"/>
    <w:rsid w:val="00EC7481"/>
    <w:rsid w:val="00EC74D5"/>
    <w:rsid w:val="00EC7509"/>
    <w:rsid w:val="00EC7F75"/>
    <w:rsid w:val="00ED00CA"/>
    <w:rsid w:val="00ED1014"/>
    <w:rsid w:val="00ED13D3"/>
    <w:rsid w:val="00ED18D6"/>
    <w:rsid w:val="00ED1B34"/>
    <w:rsid w:val="00ED1D32"/>
    <w:rsid w:val="00ED1F32"/>
    <w:rsid w:val="00ED1F62"/>
    <w:rsid w:val="00ED24FA"/>
    <w:rsid w:val="00ED26BE"/>
    <w:rsid w:val="00ED28D0"/>
    <w:rsid w:val="00ED3B9A"/>
    <w:rsid w:val="00ED3E28"/>
    <w:rsid w:val="00ED49A1"/>
    <w:rsid w:val="00ED4B78"/>
    <w:rsid w:val="00ED5007"/>
    <w:rsid w:val="00ED5BCF"/>
    <w:rsid w:val="00ED61E6"/>
    <w:rsid w:val="00ED6571"/>
    <w:rsid w:val="00ED676F"/>
    <w:rsid w:val="00ED76D2"/>
    <w:rsid w:val="00ED7D29"/>
    <w:rsid w:val="00ED7E26"/>
    <w:rsid w:val="00EE0201"/>
    <w:rsid w:val="00EE10F2"/>
    <w:rsid w:val="00EE14EA"/>
    <w:rsid w:val="00EE2708"/>
    <w:rsid w:val="00EE3453"/>
    <w:rsid w:val="00EE3692"/>
    <w:rsid w:val="00EE383E"/>
    <w:rsid w:val="00EE3A14"/>
    <w:rsid w:val="00EE3C73"/>
    <w:rsid w:val="00EE4620"/>
    <w:rsid w:val="00EE473A"/>
    <w:rsid w:val="00EE4D63"/>
    <w:rsid w:val="00EE4EE6"/>
    <w:rsid w:val="00EE5044"/>
    <w:rsid w:val="00EE5163"/>
    <w:rsid w:val="00EE5D01"/>
    <w:rsid w:val="00EE5E59"/>
    <w:rsid w:val="00EE6B27"/>
    <w:rsid w:val="00EE7AE6"/>
    <w:rsid w:val="00EE7E95"/>
    <w:rsid w:val="00EF007F"/>
    <w:rsid w:val="00EF0AC3"/>
    <w:rsid w:val="00EF10BF"/>
    <w:rsid w:val="00EF12E8"/>
    <w:rsid w:val="00EF2195"/>
    <w:rsid w:val="00EF27D7"/>
    <w:rsid w:val="00EF367A"/>
    <w:rsid w:val="00EF3C1A"/>
    <w:rsid w:val="00EF3D29"/>
    <w:rsid w:val="00EF4BB2"/>
    <w:rsid w:val="00EF4CF0"/>
    <w:rsid w:val="00EF4F37"/>
    <w:rsid w:val="00EF5628"/>
    <w:rsid w:val="00EF58DF"/>
    <w:rsid w:val="00EF5F4C"/>
    <w:rsid w:val="00EF64D7"/>
    <w:rsid w:val="00EF678F"/>
    <w:rsid w:val="00EF6A75"/>
    <w:rsid w:val="00EF7351"/>
    <w:rsid w:val="00EF7664"/>
    <w:rsid w:val="00EF7752"/>
    <w:rsid w:val="00F00032"/>
    <w:rsid w:val="00F00116"/>
    <w:rsid w:val="00F0113F"/>
    <w:rsid w:val="00F029DC"/>
    <w:rsid w:val="00F02F07"/>
    <w:rsid w:val="00F0440F"/>
    <w:rsid w:val="00F04E35"/>
    <w:rsid w:val="00F05D59"/>
    <w:rsid w:val="00F05FBA"/>
    <w:rsid w:val="00F062A8"/>
    <w:rsid w:val="00F06CFC"/>
    <w:rsid w:val="00F06E21"/>
    <w:rsid w:val="00F06E5E"/>
    <w:rsid w:val="00F07C02"/>
    <w:rsid w:val="00F07F96"/>
    <w:rsid w:val="00F1048F"/>
    <w:rsid w:val="00F10741"/>
    <w:rsid w:val="00F11150"/>
    <w:rsid w:val="00F11284"/>
    <w:rsid w:val="00F112DD"/>
    <w:rsid w:val="00F115BE"/>
    <w:rsid w:val="00F11ED2"/>
    <w:rsid w:val="00F12492"/>
    <w:rsid w:val="00F1263B"/>
    <w:rsid w:val="00F12BBC"/>
    <w:rsid w:val="00F135A0"/>
    <w:rsid w:val="00F1388F"/>
    <w:rsid w:val="00F1582C"/>
    <w:rsid w:val="00F16CF3"/>
    <w:rsid w:val="00F17043"/>
    <w:rsid w:val="00F17EFE"/>
    <w:rsid w:val="00F17F93"/>
    <w:rsid w:val="00F2079E"/>
    <w:rsid w:val="00F20C29"/>
    <w:rsid w:val="00F21065"/>
    <w:rsid w:val="00F21287"/>
    <w:rsid w:val="00F212A7"/>
    <w:rsid w:val="00F21DA5"/>
    <w:rsid w:val="00F22DBB"/>
    <w:rsid w:val="00F2345B"/>
    <w:rsid w:val="00F24059"/>
    <w:rsid w:val="00F240F8"/>
    <w:rsid w:val="00F24494"/>
    <w:rsid w:val="00F2474A"/>
    <w:rsid w:val="00F261C7"/>
    <w:rsid w:val="00F26D46"/>
    <w:rsid w:val="00F26E40"/>
    <w:rsid w:val="00F27480"/>
    <w:rsid w:val="00F274B0"/>
    <w:rsid w:val="00F30B58"/>
    <w:rsid w:val="00F310F9"/>
    <w:rsid w:val="00F314F2"/>
    <w:rsid w:val="00F323B7"/>
    <w:rsid w:val="00F328C4"/>
    <w:rsid w:val="00F32C32"/>
    <w:rsid w:val="00F332B7"/>
    <w:rsid w:val="00F3387C"/>
    <w:rsid w:val="00F33F1F"/>
    <w:rsid w:val="00F34420"/>
    <w:rsid w:val="00F349CB"/>
    <w:rsid w:val="00F350C3"/>
    <w:rsid w:val="00F36350"/>
    <w:rsid w:val="00F36471"/>
    <w:rsid w:val="00F364F6"/>
    <w:rsid w:val="00F37028"/>
    <w:rsid w:val="00F40160"/>
    <w:rsid w:val="00F4096C"/>
    <w:rsid w:val="00F40C8D"/>
    <w:rsid w:val="00F40E35"/>
    <w:rsid w:val="00F420C6"/>
    <w:rsid w:val="00F4282D"/>
    <w:rsid w:val="00F42D59"/>
    <w:rsid w:val="00F42F63"/>
    <w:rsid w:val="00F432A3"/>
    <w:rsid w:val="00F43F34"/>
    <w:rsid w:val="00F44A3D"/>
    <w:rsid w:val="00F45AFC"/>
    <w:rsid w:val="00F45C46"/>
    <w:rsid w:val="00F468E7"/>
    <w:rsid w:val="00F47222"/>
    <w:rsid w:val="00F4740B"/>
    <w:rsid w:val="00F47654"/>
    <w:rsid w:val="00F4766D"/>
    <w:rsid w:val="00F47FCA"/>
    <w:rsid w:val="00F502EA"/>
    <w:rsid w:val="00F50F88"/>
    <w:rsid w:val="00F517CF"/>
    <w:rsid w:val="00F5200C"/>
    <w:rsid w:val="00F52068"/>
    <w:rsid w:val="00F52CD5"/>
    <w:rsid w:val="00F53910"/>
    <w:rsid w:val="00F53E82"/>
    <w:rsid w:val="00F54442"/>
    <w:rsid w:val="00F544B7"/>
    <w:rsid w:val="00F5455B"/>
    <w:rsid w:val="00F549C4"/>
    <w:rsid w:val="00F55030"/>
    <w:rsid w:val="00F55084"/>
    <w:rsid w:val="00F550D7"/>
    <w:rsid w:val="00F554CB"/>
    <w:rsid w:val="00F55B2F"/>
    <w:rsid w:val="00F55B7E"/>
    <w:rsid w:val="00F55DEA"/>
    <w:rsid w:val="00F56238"/>
    <w:rsid w:val="00F56A5F"/>
    <w:rsid w:val="00F5716B"/>
    <w:rsid w:val="00F57735"/>
    <w:rsid w:val="00F5797F"/>
    <w:rsid w:val="00F57B6C"/>
    <w:rsid w:val="00F57DC4"/>
    <w:rsid w:val="00F60020"/>
    <w:rsid w:val="00F607A8"/>
    <w:rsid w:val="00F608D1"/>
    <w:rsid w:val="00F6143A"/>
    <w:rsid w:val="00F61533"/>
    <w:rsid w:val="00F61912"/>
    <w:rsid w:val="00F61C62"/>
    <w:rsid w:val="00F62172"/>
    <w:rsid w:val="00F62858"/>
    <w:rsid w:val="00F62EFA"/>
    <w:rsid w:val="00F62F9D"/>
    <w:rsid w:val="00F634D2"/>
    <w:rsid w:val="00F63638"/>
    <w:rsid w:val="00F63713"/>
    <w:rsid w:val="00F6429B"/>
    <w:rsid w:val="00F64813"/>
    <w:rsid w:val="00F64CF2"/>
    <w:rsid w:val="00F64F69"/>
    <w:rsid w:val="00F65150"/>
    <w:rsid w:val="00F65447"/>
    <w:rsid w:val="00F660BC"/>
    <w:rsid w:val="00F6640E"/>
    <w:rsid w:val="00F6681C"/>
    <w:rsid w:val="00F67750"/>
    <w:rsid w:val="00F678A6"/>
    <w:rsid w:val="00F700A6"/>
    <w:rsid w:val="00F705F1"/>
    <w:rsid w:val="00F7135E"/>
    <w:rsid w:val="00F71A9C"/>
    <w:rsid w:val="00F71F6D"/>
    <w:rsid w:val="00F7221B"/>
    <w:rsid w:val="00F7239D"/>
    <w:rsid w:val="00F72649"/>
    <w:rsid w:val="00F727AF"/>
    <w:rsid w:val="00F72ADC"/>
    <w:rsid w:val="00F7341A"/>
    <w:rsid w:val="00F7364B"/>
    <w:rsid w:val="00F7391E"/>
    <w:rsid w:val="00F757BB"/>
    <w:rsid w:val="00F75D92"/>
    <w:rsid w:val="00F76F99"/>
    <w:rsid w:val="00F777B4"/>
    <w:rsid w:val="00F77EC9"/>
    <w:rsid w:val="00F80407"/>
    <w:rsid w:val="00F805A9"/>
    <w:rsid w:val="00F810CD"/>
    <w:rsid w:val="00F81420"/>
    <w:rsid w:val="00F8197C"/>
    <w:rsid w:val="00F819CB"/>
    <w:rsid w:val="00F82053"/>
    <w:rsid w:val="00F82143"/>
    <w:rsid w:val="00F8268F"/>
    <w:rsid w:val="00F82A48"/>
    <w:rsid w:val="00F83341"/>
    <w:rsid w:val="00F83391"/>
    <w:rsid w:val="00F852D4"/>
    <w:rsid w:val="00F85C72"/>
    <w:rsid w:val="00F85D58"/>
    <w:rsid w:val="00F866FC"/>
    <w:rsid w:val="00F86B6C"/>
    <w:rsid w:val="00F871BA"/>
    <w:rsid w:val="00F874A1"/>
    <w:rsid w:val="00F90406"/>
    <w:rsid w:val="00F90692"/>
    <w:rsid w:val="00F9069A"/>
    <w:rsid w:val="00F90735"/>
    <w:rsid w:val="00F90DA5"/>
    <w:rsid w:val="00F917EF"/>
    <w:rsid w:val="00F91A36"/>
    <w:rsid w:val="00F9209A"/>
    <w:rsid w:val="00F921F0"/>
    <w:rsid w:val="00F92533"/>
    <w:rsid w:val="00F9254D"/>
    <w:rsid w:val="00F92A69"/>
    <w:rsid w:val="00F93109"/>
    <w:rsid w:val="00F93486"/>
    <w:rsid w:val="00F94CCF"/>
    <w:rsid w:val="00F94EB9"/>
    <w:rsid w:val="00F953EE"/>
    <w:rsid w:val="00F95AA9"/>
    <w:rsid w:val="00F95C14"/>
    <w:rsid w:val="00F96083"/>
    <w:rsid w:val="00F9672A"/>
    <w:rsid w:val="00F96B1A"/>
    <w:rsid w:val="00F972F3"/>
    <w:rsid w:val="00F9767B"/>
    <w:rsid w:val="00FA1C7F"/>
    <w:rsid w:val="00FA1E7B"/>
    <w:rsid w:val="00FA2791"/>
    <w:rsid w:val="00FA2FF7"/>
    <w:rsid w:val="00FA3093"/>
    <w:rsid w:val="00FA35E2"/>
    <w:rsid w:val="00FA4AA9"/>
    <w:rsid w:val="00FA4DE3"/>
    <w:rsid w:val="00FA4EDD"/>
    <w:rsid w:val="00FA5CED"/>
    <w:rsid w:val="00FA62B4"/>
    <w:rsid w:val="00FA65BA"/>
    <w:rsid w:val="00FA69FA"/>
    <w:rsid w:val="00FA720D"/>
    <w:rsid w:val="00FA7B72"/>
    <w:rsid w:val="00FA7E8B"/>
    <w:rsid w:val="00FA7F5A"/>
    <w:rsid w:val="00FB033F"/>
    <w:rsid w:val="00FB1377"/>
    <w:rsid w:val="00FB1483"/>
    <w:rsid w:val="00FB14F4"/>
    <w:rsid w:val="00FB1752"/>
    <w:rsid w:val="00FB2C03"/>
    <w:rsid w:val="00FB2F64"/>
    <w:rsid w:val="00FB3B6E"/>
    <w:rsid w:val="00FB54AC"/>
    <w:rsid w:val="00FB5813"/>
    <w:rsid w:val="00FB5A84"/>
    <w:rsid w:val="00FB645C"/>
    <w:rsid w:val="00FB6EBA"/>
    <w:rsid w:val="00FB6FF4"/>
    <w:rsid w:val="00FB70E7"/>
    <w:rsid w:val="00FB7C18"/>
    <w:rsid w:val="00FB7D1D"/>
    <w:rsid w:val="00FB7D9D"/>
    <w:rsid w:val="00FC0EC8"/>
    <w:rsid w:val="00FC1782"/>
    <w:rsid w:val="00FC19CB"/>
    <w:rsid w:val="00FC21AB"/>
    <w:rsid w:val="00FC2388"/>
    <w:rsid w:val="00FC284F"/>
    <w:rsid w:val="00FC33D6"/>
    <w:rsid w:val="00FC374E"/>
    <w:rsid w:val="00FC3FD9"/>
    <w:rsid w:val="00FC42E0"/>
    <w:rsid w:val="00FC4A89"/>
    <w:rsid w:val="00FC575D"/>
    <w:rsid w:val="00FC57BC"/>
    <w:rsid w:val="00FC5E54"/>
    <w:rsid w:val="00FC62B9"/>
    <w:rsid w:val="00FC6A54"/>
    <w:rsid w:val="00FC6F7F"/>
    <w:rsid w:val="00FC70EA"/>
    <w:rsid w:val="00FC733C"/>
    <w:rsid w:val="00FC7530"/>
    <w:rsid w:val="00FD0379"/>
    <w:rsid w:val="00FD0734"/>
    <w:rsid w:val="00FD1048"/>
    <w:rsid w:val="00FD1B8E"/>
    <w:rsid w:val="00FD21FC"/>
    <w:rsid w:val="00FD376C"/>
    <w:rsid w:val="00FD3F85"/>
    <w:rsid w:val="00FD4112"/>
    <w:rsid w:val="00FD42F1"/>
    <w:rsid w:val="00FD53B3"/>
    <w:rsid w:val="00FD5942"/>
    <w:rsid w:val="00FD622F"/>
    <w:rsid w:val="00FD65CB"/>
    <w:rsid w:val="00FD7262"/>
    <w:rsid w:val="00FD7473"/>
    <w:rsid w:val="00FD750B"/>
    <w:rsid w:val="00FD7DC4"/>
    <w:rsid w:val="00FE03E3"/>
    <w:rsid w:val="00FE176B"/>
    <w:rsid w:val="00FE18AA"/>
    <w:rsid w:val="00FE2243"/>
    <w:rsid w:val="00FE2827"/>
    <w:rsid w:val="00FE28CF"/>
    <w:rsid w:val="00FE2AB8"/>
    <w:rsid w:val="00FE3317"/>
    <w:rsid w:val="00FE3776"/>
    <w:rsid w:val="00FE3870"/>
    <w:rsid w:val="00FE393E"/>
    <w:rsid w:val="00FE39FE"/>
    <w:rsid w:val="00FE3E52"/>
    <w:rsid w:val="00FE47B4"/>
    <w:rsid w:val="00FE4E83"/>
    <w:rsid w:val="00FE50FA"/>
    <w:rsid w:val="00FE5142"/>
    <w:rsid w:val="00FE5840"/>
    <w:rsid w:val="00FE588F"/>
    <w:rsid w:val="00FE59C3"/>
    <w:rsid w:val="00FE64CF"/>
    <w:rsid w:val="00FE6A74"/>
    <w:rsid w:val="00FE6B7E"/>
    <w:rsid w:val="00FE6E04"/>
    <w:rsid w:val="00FE70EF"/>
    <w:rsid w:val="00FF0161"/>
    <w:rsid w:val="00FF27C3"/>
    <w:rsid w:val="00FF2BAE"/>
    <w:rsid w:val="00FF3B19"/>
    <w:rsid w:val="00FF3D2B"/>
    <w:rsid w:val="00FF401E"/>
    <w:rsid w:val="00FF45E5"/>
    <w:rsid w:val="00FF4A96"/>
    <w:rsid w:val="00FF5240"/>
    <w:rsid w:val="00FF5592"/>
    <w:rsid w:val="00FF59F2"/>
    <w:rsid w:val="00FF5AEC"/>
    <w:rsid w:val="00FF6192"/>
    <w:rsid w:val="00FF627D"/>
    <w:rsid w:val="00FF6311"/>
    <w:rsid w:val="00FF63D8"/>
    <w:rsid w:val="00FF6968"/>
    <w:rsid w:val="00FF697A"/>
    <w:rsid w:val="00FF6A67"/>
    <w:rsid w:val="00FF7E83"/>
    <w:rsid w:val="15AE3118"/>
    <w:rsid w:val="54BF070B"/>
    <w:rsid w:val="60A4759A"/>
    <w:rsid w:val="6C5C00D6"/>
    <w:rsid w:val="75A53126"/>
    <w:rsid w:val="79A554C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kern w:val="2"/>
      <w:sz w:val="28"/>
      <w:lang w:val="en-US" w:eastAsia="zh-CN" w:bidi="ar-SA"/>
    </w:rPr>
  </w:style>
  <w:style w:type="paragraph" w:styleId="2">
    <w:name w:val="heading 1"/>
    <w:basedOn w:val="1"/>
    <w:next w:val="1"/>
    <w:qFormat/>
    <w:uiPriority w:val="0"/>
    <w:pPr>
      <w:keepNext/>
      <w:keepLines/>
      <w:spacing w:before="240" w:line="240" w:lineRule="auto"/>
      <w:outlineLvl w:val="0"/>
    </w:pPr>
    <w:rPr>
      <w:rFonts w:eastAsia="黑体"/>
      <w:kern w:val="44"/>
    </w:rPr>
  </w:style>
  <w:style w:type="paragraph" w:styleId="3">
    <w:name w:val="heading 2"/>
    <w:basedOn w:val="1"/>
    <w:next w:val="4"/>
    <w:qFormat/>
    <w:uiPriority w:val="0"/>
    <w:pPr>
      <w:keepNext/>
      <w:keepLines/>
      <w:spacing w:before="120" w:after="120" w:line="240" w:lineRule="auto"/>
      <w:outlineLvl w:val="1"/>
    </w:pPr>
    <w:rPr>
      <w:rFonts w:eastAsia="黑体"/>
      <w:sz w:val="24"/>
    </w:rPr>
  </w:style>
  <w:style w:type="paragraph" w:styleId="5">
    <w:name w:val="heading 3"/>
    <w:basedOn w:val="1"/>
    <w:next w:val="4"/>
    <w:qFormat/>
    <w:uiPriority w:val="0"/>
    <w:pPr>
      <w:keepNext/>
      <w:keepLines/>
      <w:numPr>
        <w:ilvl w:val="2"/>
        <w:numId w:val="1"/>
      </w:numPr>
      <w:spacing w:line="300" w:lineRule="auto"/>
      <w:outlineLvl w:val="2"/>
    </w:pPr>
    <w:rPr>
      <w:rFonts w:ascii="黑体" w:hAnsi="宋体" w:eastAsia="黑体"/>
      <w:bCs/>
      <w:sz w:val="24"/>
    </w:rPr>
  </w:style>
  <w:style w:type="paragraph" w:styleId="6">
    <w:name w:val="heading 4"/>
    <w:basedOn w:val="1"/>
    <w:next w:val="4"/>
    <w:qFormat/>
    <w:uiPriority w:val="0"/>
    <w:pPr>
      <w:keepNext/>
      <w:keepLines/>
      <w:numPr>
        <w:ilvl w:val="3"/>
        <w:numId w:val="2"/>
      </w:numPr>
      <w:spacing w:before="280" w:after="290" w:line="376" w:lineRule="atLeast"/>
      <w:outlineLvl w:val="3"/>
    </w:pPr>
    <w:rPr>
      <w:rFonts w:ascii="Arial" w:hAnsi="Arial" w:eastAsia="黑体"/>
      <w:b/>
    </w:rPr>
  </w:style>
  <w:style w:type="paragraph" w:styleId="7">
    <w:name w:val="heading 5"/>
    <w:basedOn w:val="1"/>
    <w:next w:val="4"/>
    <w:qFormat/>
    <w:uiPriority w:val="0"/>
    <w:pPr>
      <w:keepNext/>
      <w:keepLines/>
      <w:spacing w:before="280" w:after="290" w:line="376" w:lineRule="atLeast"/>
      <w:outlineLvl w:val="4"/>
    </w:pPr>
    <w:rPr>
      <w:b/>
    </w:rPr>
  </w:style>
  <w:style w:type="paragraph" w:styleId="8">
    <w:name w:val="heading 6"/>
    <w:basedOn w:val="1"/>
    <w:next w:val="4"/>
    <w:qFormat/>
    <w:uiPriority w:val="0"/>
    <w:pPr>
      <w:keepNext/>
      <w:keepLines/>
      <w:spacing w:before="240" w:after="64" w:line="320" w:lineRule="atLeast"/>
      <w:outlineLvl w:val="5"/>
    </w:pPr>
    <w:rPr>
      <w:rFonts w:ascii="Arial" w:hAnsi="Arial" w:eastAsia="黑体"/>
      <w:b/>
      <w:sz w:val="24"/>
    </w:rPr>
  </w:style>
  <w:style w:type="paragraph" w:styleId="9">
    <w:name w:val="heading 7"/>
    <w:basedOn w:val="1"/>
    <w:next w:val="4"/>
    <w:qFormat/>
    <w:uiPriority w:val="0"/>
    <w:pPr>
      <w:keepNext/>
      <w:keepLines/>
      <w:spacing w:before="240" w:after="64" w:line="320" w:lineRule="atLeast"/>
      <w:outlineLvl w:val="6"/>
    </w:pPr>
    <w:rPr>
      <w:b/>
      <w:sz w:val="24"/>
    </w:rPr>
  </w:style>
  <w:style w:type="paragraph" w:styleId="10">
    <w:name w:val="heading 8"/>
    <w:basedOn w:val="1"/>
    <w:next w:val="4"/>
    <w:qFormat/>
    <w:uiPriority w:val="0"/>
    <w:pPr>
      <w:keepNext/>
      <w:keepLines/>
      <w:spacing w:before="240" w:after="64" w:line="320" w:lineRule="atLeast"/>
      <w:outlineLvl w:val="7"/>
    </w:pPr>
    <w:rPr>
      <w:rFonts w:ascii="Arial" w:hAnsi="Arial" w:eastAsia="黑体"/>
      <w:sz w:val="24"/>
    </w:rPr>
  </w:style>
  <w:style w:type="paragraph" w:styleId="11">
    <w:name w:val="heading 9"/>
    <w:basedOn w:val="1"/>
    <w:next w:val="4"/>
    <w:qFormat/>
    <w:uiPriority w:val="0"/>
    <w:pPr>
      <w:keepNext/>
      <w:keepLines/>
      <w:spacing w:before="240" w:after="64" w:line="320" w:lineRule="atLeast"/>
      <w:outlineLvl w:val="8"/>
    </w:pPr>
    <w:rPr>
      <w:rFonts w:ascii="Arial" w:hAnsi="Arial" w:eastAsia="黑体"/>
      <w:sz w:val="21"/>
    </w:rPr>
  </w:style>
  <w:style w:type="character" w:default="1" w:styleId="52">
    <w:name w:val="Default Paragraph Font"/>
    <w:semiHidden/>
    <w:uiPriority w:val="0"/>
  </w:style>
  <w:style w:type="table" w:default="1" w:styleId="48">
    <w:name w:val="Normal Table"/>
    <w:semiHidden/>
    <w:uiPriority w:val="0"/>
    <w:tblPr>
      <w:tblStyle w:val="48"/>
      <w:tblLayout w:type="fixed"/>
      <w:tblCellMar>
        <w:top w:w="0" w:type="dxa"/>
        <w:left w:w="108" w:type="dxa"/>
        <w:bottom w:w="0" w:type="dxa"/>
        <w:right w:w="108" w:type="dxa"/>
      </w:tblCellMar>
    </w:tblPr>
  </w:style>
  <w:style w:type="paragraph" w:styleId="4">
    <w:name w:val="Normal Indent"/>
    <w:basedOn w:val="1"/>
    <w:link w:val="133"/>
    <w:uiPriority w:val="0"/>
    <w:pPr>
      <w:ind w:firstLine="420"/>
    </w:pPr>
  </w:style>
  <w:style w:type="paragraph" w:styleId="12">
    <w:name w:val="toc 7"/>
    <w:basedOn w:val="1"/>
    <w:next w:val="1"/>
    <w:uiPriority w:val="39"/>
    <w:pPr>
      <w:ind w:left="2520"/>
    </w:pPr>
  </w:style>
  <w:style w:type="paragraph" w:styleId="13">
    <w:name w:val="List Number 2"/>
    <w:basedOn w:val="1"/>
    <w:uiPriority w:val="0"/>
    <w:pPr>
      <w:numPr>
        <w:ilvl w:val="0"/>
        <w:numId w:val="3"/>
      </w:numPr>
      <w:spacing w:line="360" w:lineRule="auto"/>
    </w:pPr>
    <w:rPr>
      <w:sz w:val="21"/>
    </w:rPr>
  </w:style>
  <w:style w:type="paragraph" w:styleId="14">
    <w:name w:val="index 8"/>
    <w:basedOn w:val="1"/>
    <w:next w:val="1"/>
    <w:semiHidden/>
    <w:uiPriority w:val="0"/>
    <w:pPr>
      <w:ind w:left="1400" w:leftChars="1400"/>
    </w:pPr>
  </w:style>
  <w:style w:type="paragraph" w:styleId="15">
    <w:name w:val="caption"/>
    <w:basedOn w:val="1"/>
    <w:next w:val="1"/>
    <w:qFormat/>
    <w:uiPriority w:val="0"/>
    <w:rPr>
      <w:rFonts w:ascii="Arial" w:hAnsi="Arial" w:eastAsia="黑体" w:cs="Arial"/>
      <w:sz w:val="20"/>
    </w:rPr>
  </w:style>
  <w:style w:type="paragraph" w:styleId="16">
    <w:name w:val="index 5"/>
    <w:basedOn w:val="1"/>
    <w:next w:val="1"/>
    <w:semiHidden/>
    <w:uiPriority w:val="0"/>
    <w:pPr>
      <w:ind w:left="800" w:leftChars="800"/>
    </w:pPr>
  </w:style>
  <w:style w:type="paragraph" w:styleId="17">
    <w:name w:val="Document Map"/>
    <w:basedOn w:val="1"/>
    <w:semiHidden/>
    <w:uiPriority w:val="0"/>
    <w:pPr>
      <w:shd w:val="clear" w:color="auto" w:fill="000080"/>
    </w:pPr>
  </w:style>
  <w:style w:type="paragraph" w:styleId="18">
    <w:name w:val="annotation text"/>
    <w:basedOn w:val="1"/>
    <w:semiHidden/>
    <w:uiPriority w:val="0"/>
    <w:pPr>
      <w:jc w:val="left"/>
    </w:pPr>
  </w:style>
  <w:style w:type="paragraph" w:styleId="19">
    <w:name w:val="index 6"/>
    <w:basedOn w:val="1"/>
    <w:next w:val="1"/>
    <w:semiHidden/>
    <w:uiPriority w:val="0"/>
    <w:pPr>
      <w:ind w:left="1000" w:leftChars="1000"/>
    </w:pPr>
  </w:style>
  <w:style w:type="paragraph" w:styleId="20">
    <w:name w:val="Body Text"/>
    <w:basedOn w:val="1"/>
    <w:link w:val="129"/>
    <w:uiPriority w:val="0"/>
    <w:pPr>
      <w:spacing w:after="120" w:line="240" w:lineRule="auto"/>
    </w:pPr>
    <w:rPr>
      <w:sz w:val="21"/>
      <w:szCs w:val="24"/>
    </w:rPr>
  </w:style>
  <w:style w:type="paragraph" w:styleId="21">
    <w:name w:val="Body Text Indent"/>
    <w:basedOn w:val="1"/>
    <w:uiPriority w:val="0"/>
    <w:pPr>
      <w:spacing w:line="460" w:lineRule="exact"/>
      <w:ind w:firstLine="560" w:firstLineChars="200"/>
    </w:pPr>
    <w:rPr>
      <w:szCs w:val="24"/>
    </w:rPr>
  </w:style>
  <w:style w:type="paragraph" w:styleId="22">
    <w:name w:val="index 4"/>
    <w:basedOn w:val="1"/>
    <w:next w:val="1"/>
    <w:semiHidden/>
    <w:uiPriority w:val="0"/>
    <w:pPr>
      <w:ind w:left="600" w:leftChars="600"/>
    </w:pPr>
  </w:style>
  <w:style w:type="paragraph" w:styleId="23">
    <w:name w:val="toc 5"/>
    <w:basedOn w:val="1"/>
    <w:next w:val="1"/>
    <w:uiPriority w:val="39"/>
    <w:pPr>
      <w:tabs>
        <w:tab w:val="left" w:pos="2815"/>
        <w:tab w:val="right" w:leader="dot" w:pos="8296"/>
      </w:tabs>
      <w:ind w:left="1680"/>
    </w:pPr>
  </w:style>
  <w:style w:type="paragraph" w:styleId="24">
    <w:name w:val="toc 3"/>
    <w:basedOn w:val="1"/>
    <w:next w:val="1"/>
    <w:uiPriority w:val="39"/>
    <w:pPr>
      <w:tabs>
        <w:tab w:val="right" w:leader="dot" w:pos="8296"/>
      </w:tabs>
    </w:pPr>
  </w:style>
  <w:style w:type="paragraph" w:styleId="25">
    <w:name w:val="Plain Text"/>
    <w:basedOn w:val="1"/>
    <w:link w:val="131"/>
    <w:uiPriority w:val="0"/>
    <w:pPr>
      <w:spacing w:line="240" w:lineRule="auto"/>
    </w:pPr>
    <w:rPr>
      <w:rFonts w:ascii="宋体" w:hAnsi="Courier New"/>
      <w:sz w:val="21"/>
    </w:rPr>
  </w:style>
  <w:style w:type="paragraph" w:styleId="26">
    <w:name w:val="toc 8"/>
    <w:basedOn w:val="1"/>
    <w:next w:val="1"/>
    <w:uiPriority w:val="39"/>
    <w:pPr>
      <w:ind w:left="2940"/>
    </w:pPr>
  </w:style>
  <w:style w:type="paragraph" w:styleId="27">
    <w:name w:val="index 3"/>
    <w:basedOn w:val="1"/>
    <w:next w:val="1"/>
    <w:semiHidden/>
    <w:uiPriority w:val="0"/>
    <w:pPr>
      <w:ind w:left="400" w:leftChars="400"/>
    </w:pPr>
  </w:style>
  <w:style w:type="paragraph" w:styleId="28">
    <w:name w:val="Date"/>
    <w:basedOn w:val="1"/>
    <w:next w:val="1"/>
    <w:uiPriority w:val="0"/>
    <w:pPr>
      <w:spacing w:line="240" w:lineRule="auto"/>
    </w:pPr>
    <w:rPr>
      <w:rFonts w:ascii="FangSong_GB2312" w:eastAsia="FangSong_GB2312"/>
      <w:spacing w:val="2"/>
    </w:rPr>
  </w:style>
  <w:style w:type="paragraph" w:styleId="29">
    <w:name w:val="Balloon Text"/>
    <w:basedOn w:val="1"/>
    <w:semiHidden/>
    <w:uiPriority w:val="0"/>
    <w:rPr>
      <w:sz w:val="18"/>
      <w:szCs w:val="18"/>
    </w:rPr>
  </w:style>
  <w:style w:type="paragraph" w:styleId="30">
    <w:name w:val="footer"/>
    <w:basedOn w:val="1"/>
    <w:uiPriority w:val="0"/>
    <w:pPr>
      <w:tabs>
        <w:tab w:val="center" w:pos="4153"/>
        <w:tab w:val="right" w:pos="8306"/>
      </w:tabs>
      <w:snapToGrid w:val="0"/>
      <w:spacing w:line="240" w:lineRule="auto"/>
      <w:jc w:val="left"/>
    </w:pPr>
    <w:rPr>
      <w:sz w:val="18"/>
    </w:rPr>
  </w:style>
  <w:style w:type="paragraph" w:styleId="31">
    <w:name w:val="header"/>
    <w:basedOn w:val="1"/>
    <w:link w:val="139"/>
    <w:uiPriority w:val="0"/>
    <w:pPr>
      <w:pBdr>
        <w:bottom w:val="single" w:color="auto" w:sz="6" w:space="1"/>
      </w:pBdr>
      <w:tabs>
        <w:tab w:val="center" w:pos="4153"/>
        <w:tab w:val="right" w:pos="8306"/>
      </w:tabs>
      <w:snapToGrid w:val="0"/>
      <w:spacing w:line="240" w:lineRule="atLeast"/>
      <w:jc w:val="center"/>
    </w:pPr>
    <w:rPr>
      <w:sz w:val="18"/>
    </w:rPr>
  </w:style>
  <w:style w:type="paragraph" w:styleId="32">
    <w:name w:val="toc 1"/>
    <w:basedOn w:val="1"/>
    <w:next w:val="1"/>
    <w:uiPriority w:val="39"/>
  </w:style>
  <w:style w:type="paragraph" w:styleId="33">
    <w:name w:val="toc 4"/>
    <w:basedOn w:val="1"/>
    <w:next w:val="1"/>
    <w:uiPriority w:val="39"/>
    <w:pPr>
      <w:tabs>
        <w:tab w:val="right" w:leader="dot" w:pos="8296"/>
      </w:tabs>
      <w:ind w:left="1140"/>
    </w:pPr>
  </w:style>
  <w:style w:type="paragraph" w:styleId="34">
    <w:name w:val="index heading"/>
    <w:basedOn w:val="1"/>
    <w:next w:val="35"/>
    <w:semiHidden/>
    <w:uiPriority w:val="0"/>
  </w:style>
  <w:style w:type="paragraph" w:styleId="35">
    <w:name w:val="index 1"/>
    <w:basedOn w:val="1"/>
    <w:next w:val="1"/>
    <w:semiHidden/>
    <w:uiPriority w:val="0"/>
  </w:style>
  <w:style w:type="paragraph" w:styleId="36">
    <w:name w:val="toc 6"/>
    <w:basedOn w:val="1"/>
    <w:next w:val="1"/>
    <w:uiPriority w:val="39"/>
    <w:pPr>
      <w:ind w:left="2100"/>
    </w:pPr>
  </w:style>
  <w:style w:type="paragraph" w:styleId="37">
    <w:name w:val="Body Text Indent 3"/>
    <w:basedOn w:val="1"/>
    <w:uiPriority w:val="0"/>
    <w:pPr>
      <w:spacing w:line="460" w:lineRule="exact"/>
      <w:ind w:firstLine="560" w:firstLineChars="200"/>
    </w:pPr>
    <w:rPr>
      <w:rFonts w:ascii="宋体" w:hAnsi="宋体"/>
      <w:i/>
      <w:iCs/>
      <w:szCs w:val="24"/>
    </w:rPr>
  </w:style>
  <w:style w:type="paragraph" w:styleId="38">
    <w:name w:val="index 7"/>
    <w:basedOn w:val="1"/>
    <w:next w:val="1"/>
    <w:semiHidden/>
    <w:uiPriority w:val="0"/>
    <w:pPr>
      <w:ind w:left="1200" w:leftChars="1200"/>
    </w:pPr>
  </w:style>
  <w:style w:type="paragraph" w:styleId="39">
    <w:name w:val="index 9"/>
    <w:basedOn w:val="1"/>
    <w:next w:val="1"/>
    <w:semiHidden/>
    <w:uiPriority w:val="0"/>
    <w:pPr>
      <w:ind w:left="1600" w:leftChars="1600"/>
    </w:pPr>
  </w:style>
  <w:style w:type="paragraph" w:styleId="40">
    <w:name w:val="table of figures"/>
    <w:basedOn w:val="1"/>
    <w:next w:val="1"/>
    <w:semiHidden/>
    <w:uiPriority w:val="0"/>
    <w:pPr>
      <w:ind w:leftChars="200" w:hanging="200" w:hangingChars="200"/>
    </w:pPr>
  </w:style>
  <w:style w:type="paragraph" w:styleId="41">
    <w:name w:val="toc 2"/>
    <w:basedOn w:val="1"/>
    <w:next w:val="1"/>
    <w:uiPriority w:val="39"/>
    <w:pPr>
      <w:tabs>
        <w:tab w:val="right" w:leader="dot" w:pos="8300"/>
      </w:tabs>
    </w:pPr>
    <w:rPr>
      <w:lang/>
    </w:rPr>
  </w:style>
  <w:style w:type="paragraph" w:styleId="42">
    <w:name w:val="toc 9"/>
    <w:basedOn w:val="1"/>
    <w:next w:val="1"/>
    <w:uiPriority w:val="39"/>
    <w:pPr>
      <w:ind w:left="3360"/>
    </w:pPr>
  </w:style>
  <w:style w:type="paragraph" w:styleId="43">
    <w:name w:val="Normal (Web)"/>
    <w:basedOn w:val="1"/>
    <w:uiPriority w:val="0"/>
    <w:pPr>
      <w:widowControl/>
      <w:spacing w:before="100" w:beforeAutospacing="1" w:after="100" w:afterAutospacing="1" w:line="240" w:lineRule="auto"/>
      <w:jc w:val="left"/>
    </w:pPr>
    <w:rPr>
      <w:kern w:val="0"/>
      <w:sz w:val="24"/>
      <w:szCs w:val="24"/>
      <w:lang w:eastAsia="en-US"/>
    </w:rPr>
  </w:style>
  <w:style w:type="paragraph" w:styleId="44">
    <w:name w:val="index 2"/>
    <w:basedOn w:val="1"/>
    <w:next w:val="1"/>
    <w:semiHidden/>
    <w:uiPriority w:val="0"/>
    <w:pPr>
      <w:ind w:left="200" w:leftChars="200"/>
    </w:pPr>
  </w:style>
  <w:style w:type="paragraph" w:styleId="45">
    <w:name w:val="annotation subject"/>
    <w:basedOn w:val="18"/>
    <w:next w:val="18"/>
    <w:semiHidden/>
    <w:uiPriority w:val="0"/>
    <w:rPr>
      <w:b/>
      <w:bCs/>
    </w:rPr>
  </w:style>
  <w:style w:type="paragraph" w:styleId="46">
    <w:name w:val="Body Text First Indent"/>
    <w:basedOn w:val="20"/>
    <w:link w:val="135"/>
    <w:uiPriority w:val="0"/>
    <w:pPr>
      <w:spacing w:line="440" w:lineRule="exact"/>
      <w:ind w:firstLine="420" w:firstLineChars="100"/>
    </w:pPr>
    <w:rPr>
      <w:sz w:val="28"/>
    </w:rPr>
  </w:style>
  <w:style w:type="paragraph" w:styleId="47">
    <w:name w:val="Body Text First Indent 2"/>
    <w:basedOn w:val="21"/>
    <w:uiPriority w:val="0"/>
    <w:pPr>
      <w:spacing w:after="120" w:line="240" w:lineRule="auto"/>
      <w:ind w:left="420" w:leftChars="200" w:firstLine="420"/>
    </w:pPr>
    <w:rPr>
      <w:sz w:val="21"/>
    </w:rPr>
  </w:style>
  <w:style w:type="table" w:styleId="49">
    <w:name w:val="Table Grid"/>
    <w:basedOn w:val="48"/>
    <w:uiPriority w:val="0"/>
    <w:pPr>
      <w:widowControl w:val="0"/>
      <w:spacing w:line="440" w:lineRule="exact"/>
      <w:jc w:val="both"/>
    </w:pPr>
    <w:tblPr>
      <w:tblStyle w:val="4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50">
    <w:name w:val="Table Theme"/>
    <w:basedOn w:val="48"/>
    <w:uiPriority w:val="0"/>
    <w:pPr>
      <w:widowControl w:val="0"/>
      <w:spacing w:line="440" w:lineRule="exact"/>
      <w:jc w:val="both"/>
    </w:pPr>
    <w:tblPr>
      <w:tblStyle w:val="4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51">
    <w:name w:val="Table Colorful 1"/>
    <w:basedOn w:val="48"/>
    <w:uiPriority w:val="0"/>
    <w:pPr>
      <w:widowControl w:val="0"/>
      <w:spacing w:line="440" w:lineRule="exact"/>
      <w:jc w:val="both"/>
    </w:pPr>
    <w:rPr>
      <w:color w:val="FFFFFF"/>
    </w:rPr>
    <w:tblPr>
      <w:tblStyle w:val="48"/>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Style w:val="48"/>
        <w:tblLayout w:type="fixed"/>
      </w:tblPr>
      <w:tcPr>
        <w:tcBorders>
          <w:top w:val="nil"/>
          <w:left w:val="nil"/>
          <w:bottom w:val="nil"/>
          <w:right w:val="nil"/>
          <w:insideH w:val="nil"/>
          <w:insideV w:val="nil"/>
          <w:tl2br w:val="nil"/>
          <w:tr2bl w:val="nil"/>
        </w:tcBorders>
        <w:shd w:val="solid" w:color="000000" w:fill="FFFFFF"/>
      </w:tcPr>
    </w:tblStylePr>
    <w:tblStylePr w:type="firstCol">
      <w:rPr>
        <w:b/>
        <w:bCs/>
        <w:i/>
        <w:iCs/>
      </w:rPr>
      <w:tblPr>
        <w:tblStyle w:val="48"/>
        <w:tblLayout w:type="fixed"/>
      </w:tblPr>
      <w:tcPr>
        <w:tcBorders>
          <w:top w:val="nil"/>
          <w:left w:val="nil"/>
          <w:bottom w:val="nil"/>
          <w:right w:val="nil"/>
          <w:insideH w:val="nil"/>
          <w:insideV w:val="nil"/>
          <w:tl2br w:val="nil"/>
          <w:tr2bl w:val="nil"/>
        </w:tcBorders>
        <w:shd w:val="solid" w:color="000080" w:fill="FFFFFF"/>
      </w:tcPr>
    </w:tblStylePr>
    <w:tblStylePr w:type="nwCell">
      <w:tblPr>
        <w:tblStyle w:val="48"/>
        <w:tblLayout w:type="fixed"/>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blStyle w:val="48"/>
        <w:tblLayout w:type="fixed"/>
      </w:tblPr>
      <w:tcPr>
        <w:tcBorders>
          <w:top w:val="nil"/>
          <w:left w:val="nil"/>
          <w:bottom w:val="nil"/>
          <w:right w:val="nil"/>
          <w:insideH w:val="nil"/>
          <w:insideV w:val="nil"/>
          <w:tl2br w:val="nil"/>
          <w:tr2bl w:val="nil"/>
        </w:tcBorders>
      </w:tcPr>
    </w:tblStylePr>
  </w:style>
  <w:style w:type="character" w:styleId="53">
    <w:name w:val="page number"/>
    <w:basedOn w:val="52"/>
    <w:uiPriority w:val="0"/>
  </w:style>
  <w:style w:type="character" w:styleId="54">
    <w:name w:val="FollowedHyperlink"/>
    <w:uiPriority w:val="0"/>
    <w:rPr>
      <w:color w:val="800080"/>
      <w:u w:val="single"/>
    </w:rPr>
  </w:style>
  <w:style w:type="character" w:styleId="55">
    <w:name w:val="Hyperlink"/>
    <w:uiPriority w:val="99"/>
    <w:rPr>
      <w:color w:val="0000FF"/>
      <w:u w:val="single"/>
    </w:rPr>
  </w:style>
  <w:style w:type="character" w:styleId="56">
    <w:name w:val="annotation reference"/>
    <w:semiHidden/>
    <w:uiPriority w:val="0"/>
    <w:rPr>
      <w:sz w:val="21"/>
      <w:szCs w:val="21"/>
    </w:rPr>
  </w:style>
  <w:style w:type="paragraph" w:customStyle="1" w:styleId="57">
    <w:name w:val=" Char1 Char Char Char Char Char Char Char Char Char"/>
    <w:basedOn w:val="1"/>
    <w:uiPriority w:val="0"/>
    <w:pPr>
      <w:tabs>
        <w:tab w:val="left" w:pos="360"/>
      </w:tabs>
      <w:adjustRightInd w:val="0"/>
      <w:spacing w:line="360" w:lineRule="auto"/>
      <w:ind w:firstLine="480" w:firstLineChars="200"/>
      <w:textAlignment w:val="baseline"/>
    </w:pPr>
    <w:rPr>
      <w:rFonts w:ascii="宋体" w:hAnsi="宋体"/>
      <w:sz w:val="24"/>
      <w:szCs w:val="24"/>
      <w:lang w:val="zh-CN"/>
    </w:rPr>
  </w:style>
  <w:style w:type="paragraph" w:customStyle="1" w:styleId="58">
    <w:name w:val="zw"/>
    <w:basedOn w:val="1"/>
    <w:uiPriority w:val="0"/>
    <w:pPr>
      <w:spacing w:line="240" w:lineRule="auto"/>
    </w:pPr>
    <w:rPr>
      <w:rFonts w:eastAsia="FangSong_GB2312"/>
      <w:spacing w:val="2"/>
      <w:sz w:val="24"/>
    </w:rPr>
  </w:style>
  <w:style w:type="paragraph" w:customStyle="1" w:styleId="59">
    <w:name w:val="yth标题1"/>
    <w:next w:val="1"/>
    <w:uiPriority w:val="0"/>
    <w:pPr>
      <w:keepNext/>
      <w:spacing w:before="240" w:after="240"/>
    </w:pPr>
    <w:rPr>
      <w:rFonts w:ascii="黑体" w:eastAsia="黑体"/>
      <w:bCs/>
      <w:kern w:val="44"/>
      <w:sz w:val="28"/>
      <w:szCs w:val="28"/>
      <w:lang w:val="en-US" w:eastAsia="zh-CN" w:bidi="ar-SA"/>
    </w:rPr>
  </w:style>
  <w:style w:type="paragraph" w:customStyle="1" w:styleId="60">
    <w:name w:val="标题4 5#"/>
    <w:basedOn w:val="1"/>
    <w:uiPriority w:val="0"/>
    <w:pPr>
      <w:numPr>
        <w:ilvl w:val="4"/>
        <w:numId w:val="4"/>
      </w:numPr>
      <w:spacing w:line="360" w:lineRule="exact"/>
      <w:ind w:left="720" w:hanging="720"/>
      <w:outlineLvl w:val="3"/>
    </w:pPr>
    <w:rPr>
      <w:rFonts w:ascii="宋体" w:hAnsi="宋体" w:eastAsia="黑体"/>
      <w:sz w:val="21"/>
      <w:szCs w:val="21"/>
    </w:rPr>
  </w:style>
  <w:style w:type="paragraph" w:customStyle="1" w:styleId="61">
    <w:name w:val="样式 样式 首行缩进:  2 字符1 + 宋体"/>
    <w:basedOn w:val="1"/>
    <w:uiPriority w:val="0"/>
    <w:pPr>
      <w:spacing w:line="300" w:lineRule="auto"/>
      <w:ind w:firstLine="480" w:firstLineChars="200"/>
    </w:pPr>
    <w:rPr>
      <w:rFonts w:ascii="宋体" w:hAnsi="宋体" w:cs="宋体"/>
      <w:sz w:val="24"/>
    </w:rPr>
  </w:style>
  <w:style w:type="paragraph" w:customStyle="1" w:styleId="62">
    <w:name w:val="目次"/>
    <w:basedOn w:val="1"/>
    <w:uiPriority w:val="0"/>
    <w:pPr>
      <w:widowControl/>
      <w:adjustRightInd w:val="0"/>
      <w:snapToGrid w:val="0"/>
      <w:spacing w:before="600" w:after="800" w:line="240" w:lineRule="auto"/>
      <w:jc w:val="center"/>
      <w:textAlignment w:val="baseline"/>
    </w:pPr>
    <w:rPr>
      <w:rFonts w:ascii="黑体" w:eastAsia="黑体"/>
      <w:spacing w:val="100"/>
      <w:kern w:val="0"/>
      <w:sz w:val="30"/>
    </w:rPr>
  </w:style>
  <w:style w:type="paragraph" w:customStyle="1" w:styleId="63">
    <w:name w:val="附录2层"/>
    <w:basedOn w:val="1"/>
    <w:next w:val="64"/>
    <w:uiPriority w:val="0"/>
    <w:pPr>
      <w:widowControl/>
      <w:adjustRightInd w:val="0"/>
      <w:snapToGrid w:val="0"/>
      <w:spacing w:line="360" w:lineRule="atLeast"/>
      <w:textAlignment w:val="baseline"/>
    </w:pPr>
    <w:rPr>
      <w:rFonts w:ascii="黑体" w:eastAsia="黑体"/>
      <w:kern w:val="0"/>
      <w:sz w:val="24"/>
    </w:rPr>
  </w:style>
  <w:style w:type="paragraph" w:customStyle="1" w:styleId="64">
    <w:name w:val="正文格式"/>
    <w:basedOn w:val="1"/>
    <w:link w:val="130"/>
    <w:uiPriority w:val="0"/>
    <w:pPr>
      <w:widowControl/>
      <w:adjustRightInd w:val="0"/>
      <w:spacing w:line="400" w:lineRule="exact"/>
      <w:textAlignment w:val="baseline"/>
    </w:pPr>
    <w:rPr>
      <w:spacing w:val="2"/>
      <w:kern w:val="0"/>
      <w:sz w:val="24"/>
    </w:rPr>
  </w:style>
  <w:style w:type="paragraph" w:customStyle="1" w:styleId="65">
    <w:name w:val="4s"/>
    <w:basedOn w:val="1"/>
    <w:uiPriority w:val="0"/>
    <w:pPr>
      <w:outlineLvl w:val="0"/>
    </w:pPr>
    <w:rPr>
      <w:rFonts w:ascii="宋体"/>
      <w:spacing w:val="2"/>
    </w:rPr>
  </w:style>
  <w:style w:type="paragraph" w:customStyle="1" w:styleId="66">
    <w:name w:val=" Char Char Char Char Char Char Char Char Char Char Char Char Char"/>
    <w:basedOn w:val="1"/>
    <w:uiPriority w:val="0"/>
    <w:pPr>
      <w:widowControl/>
      <w:spacing w:after="160" w:line="240" w:lineRule="exact"/>
      <w:jc w:val="left"/>
    </w:pPr>
    <w:rPr>
      <w:rFonts w:ascii="Arial" w:hAnsi="Arial" w:eastAsia="Times New Roman" w:cs="Verdana"/>
      <w:b/>
      <w:kern w:val="0"/>
      <w:sz w:val="24"/>
      <w:szCs w:val="24"/>
      <w:lang w:eastAsia="en-US"/>
    </w:rPr>
  </w:style>
  <w:style w:type="paragraph" w:customStyle="1" w:styleId="67">
    <w:name w:val="正文表标题"/>
    <w:next w:val="1"/>
    <w:uiPriority w:val="0"/>
    <w:pPr>
      <w:widowControl w:val="0"/>
      <w:jc w:val="center"/>
    </w:pPr>
    <w:rPr>
      <w:iCs/>
      <w:kern w:val="2"/>
      <w:sz w:val="21"/>
      <w:szCs w:val="24"/>
      <w:lang w:val="en-US" w:eastAsia="zh-CN" w:bidi="ar-SA"/>
    </w:rPr>
  </w:style>
  <w:style w:type="paragraph" w:customStyle="1" w:styleId="68">
    <w:name w:val="注与例子"/>
    <w:basedOn w:val="69"/>
    <w:uiPriority w:val="0"/>
    <w:pPr>
      <w:spacing w:line="240" w:lineRule="auto"/>
      <w:ind w:left="0"/>
      <w:outlineLvl w:val="9"/>
    </w:pPr>
    <w:rPr>
      <w:rFonts w:ascii="Times New Roman" w:eastAsia="FangSong_GB2312"/>
      <w:color w:val="000000"/>
      <w:sz w:val="21"/>
    </w:rPr>
  </w:style>
  <w:style w:type="paragraph" w:customStyle="1" w:styleId="69">
    <w:name w:val="4h"/>
    <w:basedOn w:val="1"/>
    <w:uiPriority w:val="0"/>
    <w:pPr>
      <w:ind w:left="105"/>
      <w:outlineLvl w:val="0"/>
    </w:pPr>
    <w:rPr>
      <w:rFonts w:ascii="黑体" w:eastAsia="黑体"/>
      <w:spacing w:val="2"/>
    </w:rPr>
  </w:style>
  <w:style w:type="paragraph" w:customStyle="1" w:styleId="70">
    <w:name w:val=" Char Char Char Char Char Char Char Char Char Char Char Char Char Char Char Char Char Char Char Char Char Char Char Char Char Char Char Char"/>
    <w:basedOn w:val="1"/>
    <w:uiPriority w:val="0"/>
    <w:pPr>
      <w:tabs>
        <w:tab w:val="left" w:pos="360"/>
      </w:tabs>
      <w:adjustRightInd w:val="0"/>
      <w:spacing w:line="360" w:lineRule="auto"/>
      <w:textAlignment w:val="baseline"/>
    </w:pPr>
    <w:rPr>
      <w:rFonts w:ascii="宋体" w:hAnsi="宋体"/>
      <w:b/>
      <w:sz w:val="24"/>
      <w:szCs w:val="24"/>
      <w:lang w:val="zh-CN"/>
    </w:rPr>
  </w:style>
  <w:style w:type="paragraph" w:customStyle="1" w:styleId="71">
    <w:name w:val="表格内容"/>
    <w:basedOn w:val="58"/>
    <w:uiPriority w:val="0"/>
    <w:pPr>
      <w:spacing w:line="320" w:lineRule="exact"/>
    </w:pPr>
    <w:rPr>
      <w:rFonts w:eastAsia="宋体"/>
      <w:spacing w:val="0"/>
      <w:sz w:val="21"/>
      <w:lang/>
    </w:rPr>
  </w:style>
  <w:style w:type="paragraph" w:customStyle="1" w:styleId="72">
    <w:name w:val="new正文"/>
    <w:basedOn w:val="4"/>
    <w:uiPriority w:val="0"/>
    <w:pPr>
      <w:spacing w:line="400" w:lineRule="exact"/>
      <w:ind w:firstLine="480" w:firstLineChars="200"/>
    </w:pPr>
    <w:rPr>
      <w:color w:val="0000FF"/>
      <w:sz w:val="24"/>
    </w:rPr>
  </w:style>
  <w:style w:type="paragraph" w:customStyle="1" w:styleId="73">
    <w:name w:val="yth正文"/>
    <w:uiPriority w:val="0"/>
    <w:pPr>
      <w:spacing w:line="440" w:lineRule="exact"/>
    </w:pPr>
    <w:rPr>
      <w:i/>
      <w:color w:val="0000FF"/>
      <w:kern w:val="2"/>
      <w:sz w:val="24"/>
      <w:szCs w:val="24"/>
      <w:lang w:val="en-US" w:eastAsia="zh-CN" w:bidi="ar-SA"/>
    </w:rPr>
  </w:style>
  <w:style w:type="paragraph" w:customStyle="1" w:styleId="74">
    <w:name w:val="正文_不缩进"/>
    <w:next w:val="1"/>
    <w:uiPriority w:val="0"/>
    <w:pPr>
      <w:snapToGrid w:val="0"/>
    </w:pPr>
    <w:rPr>
      <w:kern w:val="2"/>
      <w:sz w:val="28"/>
      <w:szCs w:val="28"/>
      <w:lang w:val="en-US" w:eastAsia="zh-CN" w:bidi="ar-SA"/>
    </w:rPr>
  </w:style>
  <w:style w:type="paragraph" w:customStyle="1" w:styleId="75">
    <w:name w:val="样式 标题 5第四层条 + 小四 非加粗"/>
    <w:basedOn w:val="7"/>
    <w:uiPriority w:val="0"/>
    <w:pPr>
      <w:spacing w:before="240" w:after="64" w:line="240" w:lineRule="auto"/>
      <w:ind w:right="280" w:rightChars="100"/>
    </w:pPr>
    <w:rPr>
      <w:rFonts w:eastAsia="黑体"/>
      <w:b w:val="0"/>
      <w:sz w:val="24"/>
    </w:rPr>
  </w:style>
  <w:style w:type="paragraph" w:customStyle="1" w:styleId="76">
    <w:name w:val="样式 标题 4第三层条 + 黑体 小四 非加粗"/>
    <w:basedOn w:val="6"/>
    <w:uiPriority w:val="0"/>
    <w:pPr>
      <w:numPr>
        <w:ilvl w:val="3"/>
        <w:numId w:val="5"/>
      </w:numPr>
      <w:tabs>
        <w:tab w:val="clear" w:pos="1700"/>
      </w:tabs>
      <w:spacing w:before="120" w:after="120" w:line="240" w:lineRule="auto"/>
      <w:jc w:val="left"/>
    </w:pPr>
    <w:rPr>
      <w:rFonts w:ascii="黑体" w:hAnsi="黑体"/>
      <w:b w:val="0"/>
      <w:sz w:val="24"/>
    </w:rPr>
  </w:style>
  <w:style w:type="paragraph" w:customStyle="1" w:styleId="77">
    <w:name w:val="附录标识"/>
    <w:basedOn w:val="1"/>
    <w:uiPriority w:val="0"/>
    <w:pPr>
      <w:widowControl/>
      <w:numPr>
        <w:ilvl w:val="0"/>
        <w:numId w:val="6"/>
      </w:numPr>
      <w:shd w:val="clear" w:color="FFFFFF" w:fill="FFFFFF"/>
      <w:tabs>
        <w:tab w:val="left" w:pos="6405"/>
      </w:tabs>
      <w:spacing w:before="640" w:after="200" w:line="240" w:lineRule="auto"/>
      <w:jc w:val="center"/>
      <w:outlineLvl w:val="0"/>
    </w:pPr>
    <w:rPr>
      <w:rFonts w:ascii="黑体" w:eastAsia="黑体"/>
      <w:kern w:val="0"/>
      <w:sz w:val="21"/>
    </w:rPr>
  </w:style>
  <w:style w:type="paragraph" w:customStyle="1" w:styleId="78">
    <w:name w:val="4"/>
    <w:basedOn w:val="1"/>
    <w:next w:val="21"/>
    <w:uiPriority w:val="0"/>
    <w:pPr>
      <w:adjustRightInd w:val="0"/>
      <w:spacing w:line="300" w:lineRule="auto"/>
      <w:ind w:firstLine="482"/>
      <w:textAlignment w:val="baseline"/>
    </w:pPr>
    <w:rPr>
      <w:color w:val="000000"/>
      <w:kern w:val="0"/>
      <w:sz w:val="24"/>
    </w:rPr>
  </w:style>
  <w:style w:type="paragraph" w:customStyle="1" w:styleId="79">
    <w:name w:val="附录3-5层"/>
    <w:basedOn w:val="1"/>
    <w:next w:val="64"/>
    <w:uiPriority w:val="0"/>
    <w:pPr>
      <w:widowControl/>
      <w:adjustRightInd w:val="0"/>
      <w:snapToGrid w:val="0"/>
      <w:spacing w:line="360" w:lineRule="atLeast"/>
      <w:textAlignment w:val="baseline"/>
    </w:pPr>
    <w:rPr>
      <w:rFonts w:ascii="宋体"/>
      <w:kern w:val="0"/>
      <w:sz w:val="24"/>
    </w:rPr>
  </w:style>
  <w:style w:type="paragraph" w:customStyle="1" w:styleId="80">
    <w:name w:val=" Char2"/>
    <w:basedOn w:val="1"/>
    <w:uiPriority w:val="0"/>
    <w:pPr>
      <w:tabs>
        <w:tab w:val="left" w:pos="360"/>
      </w:tabs>
      <w:spacing w:line="360" w:lineRule="atLeast"/>
    </w:pPr>
    <w:rPr>
      <w:rFonts w:ascii="宋体" w:hAnsi="宋体"/>
      <w:b/>
      <w:sz w:val="24"/>
      <w:szCs w:val="24"/>
      <w:lang w:val="zh-CN"/>
    </w:rPr>
  </w:style>
  <w:style w:type="paragraph" w:customStyle="1" w:styleId="81">
    <w:name w:val="目录标题"/>
    <w:basedOn w:val="40"/>
    <w:uiPriority w:val="0"/>
    <w:pPr>
      <w:tabs>
        <w:tab w:val="right" w:leader="dot" w:pos="9639"/>
      </w:tabs>
      <w:adjustRightInd w:val="0"/>
      <w:spacing w:line="240" w:lineRule="auto"/>
      <w:ind w:left="397" w:leftChars="0" w:firstLine="0" w:firstLineChars="0"/>
      <w:jc w:val="left"/>
      <w:textAlignment w:val="baseline"/>
    </w:pPr>
    <w:rPr>
      <w:rFonts w:eastAsia="黑体"/>
      <w:color w:val="000000"/>
      <w:kern w:val="0"/>
      <w:sz w:val="32"/>
      <w:lang/>
    </w:rPr>
  </w:style>
  <w:style w:type="paragraph" w:customStyle="1" w:styleId="82">
    <w:name w:val="样式 正文文字 + 两端对齐 左侧:  0 厘米"/>
    <w:basedOn w:val="20"/>
    <w:next w:val="1"/>
    <w:uiPriority w:val="0"/>
    <w:pPr>
      <w:spacing w:after="0"/>
    </w:pPr>
    <w:rPr>
      <w:rFonts w:hint="eastAsia" w:ascii="宋体" w:hAnsi="宋体"/>
      <w:szCs w:val="20"/>
    </w:rPr>
  </w:style>
  <w:style w:type="paragraph" w:customStyle="1" w:styleId="83">
    <w:name w:val="附录二级条标题"/>
    <w:basedOn w:val="84"/>
    <w:next w:val="1"/>
    <w:uiPriority w:val="0"/>
    <w:pPr>
      <w:numPr>
        <w:ilvl w:val="3"/>
        <w:numId w:val="6"/>
      </w:numPr>
      <w:outlineLvl w:val="3"/>
    </w:pPr>
  </w:style>
  <w:style w:type="paragraph" w:customStyle="1" w:styleId="84">
    <w:name w:val="附录一级条标题"/>
    <w:basedOn w:val="85"/>
    <w:next w:val="1"/>
    <w:uiPriority w:val="0"/>
    <w:pPr>
      <w:numPr>
        <w:ilvl w:val="2"/>
        <w:numId w:val="6"/>
      </w:numPr>
      <w:autoSpaceDN w:val="0"/>
      <w:spacing w:before="0" w:beforeLines="0" w:after="0" w:afterLines="0"/>
      <w:outlineLvl w:val="2"/>
    </w:pPr>
  </w:style>
  <w:style w:type="paragraph" w:customStyle="1" w:styleId="85">
    <w:name w:val="附录章标题"/>
    <w:next w:val="1"/>
    <w:uiPriority w:val="0"/>
    <w:pPr>
      <w:widowControl w:val="0"/>
      <w:numPr>
        <w:ilvl w:val="1"/>
        <w:numId w:val="6"/>
      </w:numPr>
      <w:wordWrap w:val="0"/>
      <w:overflowPunct w:val="0"/>
      <w:autoSpaceDE w:val="0"/>
      <w:adjustRightInd w:val="0"/>
      <w:spacing w:before="50" w:beforeLines="50" w:after="50" w:afterLines="50" w:line="360" w:lineRule="atLeast"/>
      <w:jc w:val="both"/>
      <w:textAlignment w:val="baseline"/>
      <w:outlineLvl w:val="1"/>
    </w:pPr>
    <w:rPr>
      <w:rFonts w:ascii="黑体" w:eastAsia="黑体"/>
      <w:kern w:val="21"/>
      <w:sz w:val="21"/>
      <w:lang w:val="en-US" w:eastAsia="zh-CN" w:bidi="ar-SA"/>
    </w:rPr>
  </w:style>
  <w:style w:type="paragraph" w:customStyle="1" w:styleId="86">
    <w:name w:val="×××程序2"/>
    <w:basedOn w:val="1"/>
    <w:uiPriority w:val="0"/>
    <w:pPr>
      <w:spacing w:line="240" w:lineRule="auto"/>
      <w:jc w:val="center"/>
    </w:pPr>
    <w:rPr>
      <w:rFonts w:eastAsia="昆仑粗隶书"/>
      <w:sz w:val="70"/>
      <w:szCs w:val="24"/>
    </w:rPr>
  </w:style>
  <w:style w:type="paragraph" w:customStyle="1" w:styleId="87">
    <w:name w:val="表格内文字"/>
    <w:basedOn w:val="1"/>
    <w:uiPriority w:val="0"/>
    <w:pPr>
      <w:spacing w:line="240" w:lineRule="auto"/>
      <w:jc w:val="center"/>
    </w:pPr>
    <w:rPr>
      <w:sz w:val="21"/>
    </w:rPr>
  </w:style>
  <w:style w:type="paragraph" w:customStyle="1" w:styleId="88">
    <w:name w:val="需填写处2"/>
    <w:basedOn w:val="1"/>
    <w:uiPriority w:val="0"/>
    <w:pPr>
      <w:snapToGrid w:val="0"/>
      <w:spacing w:line="240" w:lineRule="auto"/>
    </w:pPr>
    <w:rPr>
      <w:szCs w:val="24"/>
    </w:rPr>
  </w:style>
  <w:style w:type="paragraph" w:customStyle="1" w:styleId="89">
    <w:name w:val="图标"/>
    <w:basedOn w:val="1"/>
    <w:uiPriority w:val="0"/>
    <w:pPr>
      <w:widowControl/>
      <w:numPr>
        <w:ilvl w:val="0"/>
        <w:numId w:val="7"/>
      </w:numPr>
      <w:spacing w:line="240" w:lineRule="auto"/>
      <w:jc w:val="center"/>
    </w:pPr>
    <w:rPr>
      <w:rFonts w:ascii="Times" w:hAnsi="Times"/>
      <w:kern w:val="0"/>
      <w:sz w:val="24"/>
    </w:rPr>
  </w:style>
  <w:style w:type="paragraph" w:customStyle="1" w:styleId="90">
    <w:name w:val="字母列项5#"/>
    <w:uiPriority w:val="0"/>
    <w:pPr>
      <w:spacing w:line="360" w:lineRule="exact"/>
    </w:pPr>
    <w:rPr>
      <w:kern w:val="2"/>
      <w:sz w:val="21"/>
      <w:szCs w:val="21"/>
      <w:lang w:val="en-US" w:eastAsia="zh-CN" w:bidi="ar-SA"/>
    </w:rPr>
  </w:style>
  <w:style w:type="paragraph" w:customStyle="1" w:styleId="91">
    <w:name w:val="3 Char"/>
    <w:basedOn w:val="1"/>
    <w:uiPriority w:val="0"/>
    <w:pPr>
      <w:adjustRightInd w:val="0"/>
      <w:spacing w:line="360" w:lineRule="auto"/>
    </w:pPr>
    <w:rPr>
      <w:kern w:val="0"/>
      <w:sz w:val="24"/>
    </w:rPr>
  </w:style>
  <w:style w:type="paragraph" w:customStyle="1" w:styleId="92">
    <w:name w:val="注释"/>
    <w:basedOn w:val="1"/>
    <w:uiPriority w:val="0"/>
    <w:pPr>
      <w:spacing w:line="360" w:lineRule="atLeast"/>
    </w:pPr>
    <w:rPr>
      <w:color w:val="FF0000"/>
      <w:sz w:val="18"/>
    </w:rPr>
  </w:style>
  <w:style w:type="paragraph" w:customStyle="1" w:styleId="93">
    <w:name w:val="样式3"/>
    <w:basedOn w:val="1"/>
    <w:uiPriority w:val="0"/>
    <w:pPr>
      <w:spacing w:line="240" w:lineRule="auto"/>
    </w:pPr>
    <w:rPr>
      <w:sz w:val="18"/>
    </w:rPr>
  </w:style>
  <w:style w:type="paragraph" w:customStyle="1" w:styleId="94">
    <w:name w:val="信息产业部华东工程软件测评中心标准2"/>
    <w:uiPriority w:val="0"/>
    <w:pPr>
      <w:ind w:left="132" w:leftChars="62" w:right="-204" w:rightChars="-97" w:hanging="2"/>
    </w:pPr>
    <w:rPr>
      <w:rFonts w:ascii="Times" w:hAnsi="Times"/>
      <w:b/>
      <w:sz w:val="36"/>
      <w:lang w:val="en-US" w:eastAsia="zh-CN" w:bidi="ar-SA"/>
    </w:rPr>
  </w:style>
  <w:style w:type="paragraph" w:customStyle="1" w:styleId="95">
    <w:name w:val=" Char Char Char Char Char Char Char Char Char Char"/>
    <w:basedOn w:val="1"/>
    <w:uiPriority w:val="0"/>
    <w:pPr>
      <w:spacing w:line="240" w:lineRule="auto"/>
    </w:pPr>
    <w:rPr>
      <w:sz w:val="21"/>
      <w:szCs w:val="24"/>
    </w:rPr>
  </w:style>
  <w:style w:type="paragraph" w:customStyle="1" w:styleId="96">
    <w:name w:val="附录标题"/>
    <w:basedOn w:val="64"/>
    <w:uiPriority w:val="0"/>
    <w:pPr>
      <w:widowControl w:val="0"/>
      <w:snapToGrid w:val="0"/>
      <w:spacing w:before="120" w:after="60" w:line="240" w:lineRule="auto"/>
      <w:ind w:firstLine="482"/>
      <w:jc w:val="center"/>
    </w:pPr>
    <w:rPr>
      <w:rFonts w:ascii="黑体" w:hAnsi="Times" w:eastAsia="黑体"/>
      <w:spacing w:val="0"/>
      <w:kern w:val="24"/>
      <w:sz w:val="28"/>
    </w:rPr>
  </w:style>
  <w:style w:type="paragraph" w:customStyle="1" w:styleId="97">
    <w:name w:val="文件正文缩进"/>
    <w:basedOn w:val="1"/>
    <w:link w:val="128"/>
    <w:uiPriority w:val="0"/>
    <w:pPr>
      <w:spacing w:line="300" w:lineRule="auto"/>
      <w:ind w:firstLine="480" w:firstLineChars="200"/>
    </w:pPr>
    <w:rPr>
      <w:rFonts w:cs="宋体"/>
      <w:sz w:val="24"/>
    </w:rPr>
  </w:style>
  <w:style w:type="paragraph" w:customStyle="1" w:styleId="98">
    <w:name w:val="封面其他说明项"/>
    <w:basedOn w:val="1"/>
    <w:next w:val="1"/>
    <w:uiPriority w:val="0"/>
    <w:pPr>
      <w:adjustRightInd w:val="0"/>
      <w:spacing w:before="120" w:line="320" w:lineRule="atLeast"/>
      <w:textAlignment w:val="baseline"/>
    </w:pPr>
    <w:rPr>
      <w:color w:val="000000"/>
      <w:kern w:val="0"/>
    </w:rPr>
  </w:style>
  <w:style w:type="paragraph" w:customStyle="1" w:styleId="99">
    <w:name w:val="MTDisplayEquation"/>
    <w:basedOn w:val="1"/>
    <w:uiPriority w:val="0"/>
    <w:pPr>
      <w:numPr>
        <w:ilvl w:val="0"/>
        <w:numId w:val="8"/>
      </w:numPr>
      <w:spacing w:line="240" w:lineRule="auto"/>
    </w:pPr>
    <w:rPr>
      <w:sz w:val="21"/>
      <w:szCs w:val="24"/>
    </w:rPr>
  </w:style>
  <w:style w:type="paragraph" w:customStyle="1" w:styleId="100">
    <w:name w:val="并列项abc"/>
    <w:basedOn w:val="1"/>
    <w:uiPriority w:val="0"/>
    <w:pPr>
      <w:numPr>
        <w:ilvl w:val="0"/>
        <w:numId w:val="9"/>
      </w:numPr>
      <w:spacing w:line="360" w:lineRule="atLeast"/>
    </w:pPr>
    <w:rPr>
      <w:sz w:val="24"/>
      <w:szCs w:val="24"/>
    </w:rPr>
  </w:style>
  <w:style w:type="paragraph" w:styleId="101">
    <w:name w:val="List Paragraph"/>
    <w:basedOn w:val="1"/>
    <w:qFormat/>
    <w:uiPriority w:val="34"/>
    <w:pPr>
      <w:ind w:firstLine="420" w:firstLineChars="200"/>
    </w:pPr>
  </w:style>
  <w:style w:type="paragraph" w:customStyle="1" w:styleId="102">
    <w:name w:val="框标题1"/>
    <w:basedOn w:val="1"/>
    <w:uiPriority w:val="0"/>
    <w:pPr>
      <w:widowControl/>
      <w:spacing w:before="60" w:after="120"/>
    </w:pPr>
    <w:rPr>
      <w:rFonts w:ascii="黑体" w:eastAsia="黑体"/>
      <w:sz w:val="24"/>
    </w:rPr>
  </w:style>
  <w:style w:type="paragraph" w:customStyle="1" w:styleId="103">
    <w:name w:val=" Char Char Char2 Char Char Char1 Char Char Char Char Char Char Char Char Char Char Char Char1 Char Char Char Char Char Char Char"/>
    <w:basedOn w:val="1"/>
    <w:uiPriority w:val="0"/>
    <w:pPr>
      <w:widowControl/>
      <w:spacing w:after="160" w:line="240" w:lineRule="exact"/>
      <w:jc w:val="left"/>
    </w:pPr>
    <w:rPr>
      <w:rFonts w:ascii="Arial" w:hAnsi="Arial" w:eastAsia="Times New Roman" w:cs="Verdana"/>
      <w:b/>
      <w:kern w:val="0"/>
      <w:sz w:val="24"/>
      <w:szCs w:val="24"/>
      <w:lang w:eastAsia="en-US"/>
    </w:rPr>
  </w:style>
  <w:style w:type="paragraph" w:customStyle="1" w:styleId="104">
    <w:name w:val="封面编写时间"/>
    <w:basedOn w:val="1"/>
    <w:uiPriority w:val="0"/>
    <w:pPr>
      <w:adjustRightInd w:val="0"/>
      <w:spacing w:line="300" w:lineRule="auto"/>
      <w:jc w:val="center"/>
      <w:textAlignment w:val="baseline"/>
    </w:pPr>
    <w:rPr>
      <w:color w:val="000000"/>
      <w:kern w:val="0"/>
    </w:rPr>
  </w:style>
  <w:style w:type="paragraph" w:customStyle="1" w:styleId="105">
    <w:name w:val="表标题"/>
    <w:basedOn w:val="15"/>
    <w:link w:val="138"/>
    <w:uiPriority w:val="0"/>
    <w:pPr>
      <w:tabs>
        <w:tab w:val="left" w:pos="648"/>
      </w:tabs>
      <w:spacing w:line="360" w:lineRule="atLeast"/>
      <w:ind w:left="840" w:hanging="500"/>
      <w:jc w:val="center"/>
    </w:pPr>
    <w:rPr>
      <w:rFonts w:ascii="宋体" w:hAnsi="宋体" w:eastAsia="宋体" w:cs="Times New Roman"/>
      <w:color w:val="000000"/>
      <w:spacing w:val="2"/>
      <w:kern w:val="0"/>
      <w:sz w:val="24"/>
      <w:szCs w:val="21"/>
      <w:lang w:val="zh-CN"/>
    </w:rPr>
  </w:style>
  <w:style w:type="paragraph" w:customStyle="1" w:styleId="106">
    <w:name w:val=" Char Char Char1 Char"/>
    <w:basedOn w:val="1"/>
    <w:locked/>
    <w:uiPriority w:val="0"/>
    <w:pPr>
      <w:spacing w:line="240" w:lineRule="auto"/>
    </w:pPr>
    <w:rPr>
      <w:rFonts w:ascii="Tahoma" w:hAnsi="Tahoma"/>
      <w:sz w:val="24"/>
    </w:rPr>
  </w:style>
  <w:style w:type="paragraph" w:customStyle="1" w:styleId="107">
    <w:name w:val=" Char Char Char Char Char Char Char Char Char Char Char Char Char Char Char Char Char Char Char Char Char Char"/>
    <w:basedOn w:val="1"/>
    <w:uiPriority w:val="0"/>
    <w:pPr>
      <w:tabs>
        <w:tab w:val="left" w:pos="360"/>
      </w:tabs>
      <w:adjustRightInd w:val="0"/>
      <w:spacing w:line="360" w:lineRule="auto"/>
      <w:textAlignment w:val="baseline"/>
    </w:pPr>
    <w:rPr>
      <w:rFonts w:ascii="宋体" w:hAnsi="宋体"/>
      <w:b/>
      <w:sz w:val="24"/>
      <w:szCs w:val="24"/>
      <w:lang w:val="zh-CN"/>
    </w:rPr>
  </w:style>
  <w:style w:type="paragraph" w:customStyle="1" w:styleId="108">
    <w:name w:val="yth表内容"/>
    <w:basedOn w:val="1"/>
    <w:uiPriority w:val="0"/>
    <w:pPr>
      <w:tabs>
        <w:tab w:val="left" w:pos="648"/>
        <w:tab w:val="left" w:pos="2840"/>
        <w:tab w:val="left" w:pos="4788"/>
        <w:tab w:val="left" w:pos="5868"/>
        <w:tab w:val="left" w:pos="7101"/>
      </w:tabs>
      <w:spacing w:line="300" w:lineRule="auto"/>
      <w:jc w:val="center"/>
    </w:pPr>
    <w:rPr>
      <w:sz w:val="21"/>
      <w:szCs w:val="24"/>
    </w:rPr>
  </w:style>
  <w:style w:type="paragraph" w:customStyle="1" w:styleId="109">
    <w:name w:val="附录1层"/>
    <w:basedOn w:val="1"/>
    <w:next w:val="1"/>
    <w:uiPriority w:val="0"/>
    <w:pPr>
      <w:widowControl/>
      <w:adjustRightInd w:val="0"/>
      <w:snapToGrid w:val="0"/>
      <w:spacing w:before="160" w:after="160" w:line="360" w:lineRule="atLeast"/>
      <w:textAlignment w:val="baseline"/>
    </w:pPr>
    <w:rPr>
      <w:rFonts w:ascii="黑体" w:eastAsia="黑体"/>
      <w:kern w:val="0"/>
      <w:sz w:val="24"/>
    </w:rPr>
  </w:style>
  <w:style w:type="paragraph" w:customStyle="1" w:styleId="110">
    <w:name w:val="表头"/>
    <w:basedOn w:val="1"/>
    <w:next w:val="1"/>
    <w:uiPriority w:val="0"/>
    <w:pPr>
      <w:widowControl/>
      <w:numPr>
        <w:ilvl w:val="0"/>
        <w:numId w:val="10"/>
      </w:numPr>
      <w:jc w:val="center"/>
    </w:pPr>
    <w:rPr>
      <w:b/>
      <w:kern w:val="0"/>
      <w:sz w:val="21"/>
      <w:szCs w:val="21"/>
    </w:rPr>
  </w:style>
  <w:style w:type="paragraph" w:customStyle="1" w:styleId="111">
    <w:name w:val="表格与图中内容"/>
    <w:basedOn w:val="1"/>
    <w:uiPriority w:val="0"/>
    <w:pPr>
      <w:widowControl/>
      <w:spacing w:line="240" w:lineRule="auto"/>
    </w:pPr>
    <w:rPr>
      <w:kern w:val="0"/>
      <w:sz w:val="21"/>
    </w:rPr>
  </w:style>
  <w:style w:type="paragraph" w:customStyle="1" w:styleId="112">
    <w:name w:val="无缩编号"/>
    <w:basedOn w:val="1"/>
    <w:link w:val="132"/>
    <w:uiPriority w:val="0"/>
    <w:pPr>
      <w:adjustRightInd w:val="0"/>
      <w:spacing w:before="120" w:line="312" w:lineRule="atLeast"/>
      <w:textAlignment w:val="baseline"/>
    </w:pPr>
    <w:rPr>
      <w:color w:val="000000"/>
      <w:kern w:val="0"/>
      <w:sz w:val="24"/>
    </w:rPr>
  </w:style>
  <w:style w:type="paragraph" w:customStyle="1" w:styleId="113">
    <w:name w:val="框里的正文"/>
    <w:basedOn w:val="1"/>
    <w:uiPriority w:val="0"/>
    <w:pPr>
      <w:spacing w:line="400" w:lineRule="exact"/>
    </w:pPr>
    <w:rPr>
      <w:sz w:val="24"/>
    </w:rPr>
  </w:style>
  <w:style w:type="paragraph" w:customStyle="1" w:styleId="114">
    <w:name w:val=" Char"/>
    <w:basedOn w:val="1"/>
    <w:uiPriority w:val="0"/>
    <w:pPr>
      <w:widowControl/>
      <w:spacing w:after="160" w:line="300" w:lineRule="auto"/>
      <w:ind w:firstLine="420"/>
      <w:jc w:val="left"/>
    </w:pPr>
    <w:rPr>
      <w:rFonts w:ascii="宋体" w:hAnsi="宋体"/>
      <w:kern w:val="0"/>
      <w:sz w:val="24"/>
    </w:rPr>
  </w:style>
  <w:style w:type="paragraph" w:customStyle="1" w:styleId="115">
    <w:name w:val="样式 表头 + 黑色"/>
    <w:basedOn w:val="110"/>
    <w:uiPriority w:val="0"/>
    <w:pPr>
      <w:keepNext/>
      <w:numPr>
        <w:ilvl w:val="0"/>
        <w:numId w:val="0"/>
      </w:numPr>
    </w:pPr>
    <w:rPr>
      <w:rFonts w:ascii="宋体" w:hAnsi="宋体"/>
      <w:b w:val="0"/>
      <w:color w:val="000000"/>
      <w:spacing w:val="2"/>
    </w:rPr>
  </w:style>
  <w:style w:type="paragraph" w:customStyle="1" w:styleId="116">
    <w:name w:val="样式 首行缩进:  2 字符"/>
    <w:basedOn w:val="1"/>
    <w:uiPriority w:val="0"/>
    <w:pPr>
      <w:adjustRightInd w:val="0"/>
      <w:spacing w:line="300" w:lineRule="auto"/>
      <w:ind w:firstLine="480" w:firstLineChars="200"/>
      <w:textAlignment w:val="baseline"/>
    </w:pPr>
    <w:rPr>
      <w:rFonts w:cs="宋体"/>
      <w:color w:val="000000"/>
      <w:kern w:val="0"/>
      <w:sz w:val="24"/>
    </w:rPr>
  </w:style>
  <w:style w:type="paragraph" w:customStyle="1" w:styleId="117">
    <w:name w:val="编号文字"/>
    <w:basedOn w:val="1"/>
    <w:uiPriority w:val="0"/>
    <w:pPr>
      <w:numPr>
        <w:ilvl w:val="0"/>
        <w:numId w:val="11"/>
      </w:numPr>
      <w:spacing w:line="240" w:lineRule="atLeast"/>
      <w:jc w:val="left"/>
    </w:pPr>
    <w:rPr>
      <w:bCs/>
      <w:sz w:val="21"/>
      <w:szCs w:val="22"/>
    </w:rPr>
  </w:style>
  <w:style w:type="paragraph" w:customStyle="1" w:styleId="118">
    <w:name w:val="Char2"/>
    <w:basedOn w:val="1"/>
    <w:uiPriority w:val="0"/>
    <w:pPr>
      <w:widowControl/>
      <w:spacing w:after="160" w:line="240" w:lineRule="exact"/>
      <w:ind w:left="420"/>
      <w:jc w:val="left"/>
    </w:pPr>
    <w:rPr>
      <w:rFonts w:ascii="Verdana" w:hAnsi="Verdana"/>
      <w:kern w:val="0"/>
      <w:sz w:val="24"/>
    </w:rPr>
  </w:style>
  <w:style w:type="paragraph" w:customStyle="1" w:styleId="119">
    <w:name w:val="样式 首行缩进:  2 字符1"/>
    <w:basedOn w:val="1"/>
    <w:uiPriority w:val="0"/>
    <w:pPr>
      <w:spacing w:line="240" w:lineRule="auto"/>
    </w:pPr>
    <w:rPr>
      <w:rFonts w:cs="宋体"/>
      <w:sz w:val="24"/>
    </w:rPr>
  </w:style>
  <w:style w:type="paragraph" w:customStyle="1" w:styleId="120">
    <w:name w:val="封面编写单位"/>
    <w:basedOn w:val="1"/>
    <w:uiPriority w:val="0"/>
    <w:pPr>
      <w:adjustRightInd w:val="0"/>
      <w:spacing w:before="120" w:line="330" w:lineRule="atLeast"/>
      <w:jc w:val="center"/>
      <w:textAlignment w:val="baseline"/>
    </w:pPr>
    <w:rPr>
      <w:color w:val="000000"/>
      <w:kern w:val="0"/>
      <w:sz w:val="30"/>
    </w:rPr>
  </w:style>
  <w:style w:type="paragraph" w:customStyle="1" w:styleId="121">
    <w:name w:val="附录五级条标题"/>
    <w:basedOn w:val="122"/>
    <w:next w:val="1"/>
    <w:uiPriority w:val="0"/>
    <w:pPr>
      <w:numPr>
        <w:ilvl w:val="6"/>
        <w:numId w:val="6"/>
      </w:numPr>
      <w:outlineLvl w:val="6"/>
    </w:pPr>
  </w:style>
  <w:style w:type="paragraph" w:customStyle="1" w:styleId="122">
    <w:name w:val="附录四级条标题"/>
    <w:basedOn w:val="123"/>
    <w:next w:val="1"/>
    <w:uiPriority w:val="0"/>
    <w:pPr>
      <w:numPr>
        <w:ilvl w:val="5"/>
        <w:numId w:val="6"/>
      </w:numPr>
      <w:outlineLvl w:val="5"/>
    </w:pPr>
  </w:style>
  <w:style w:type="paragraph" w:customStyle="1" w:styleId="123">
    <w:name w:val="附录三级条标题"/>
    <w:basedOn w:val="83"/>
    <w:next w:val="1"/>
    <w:uiPriority w:val="0"/>
    <w:pPr>
      <w:numPr>
        <w:ilvl w:val="4"/>
        <w:numId w:val="6"/>
      </w:numPr>
      <w:outlineLvl w:val="4"/>
    </w:pPr>
  </w:style>
  <w:style w:type="paragraph" w:customStyle="1" w:styleId="124">
    <w:name w:val="封面标题"/>
    <w:basedOn w:val="1"/>
    <w:next w:val="1"/>
    <w:uiPriority w:val="0"/>
    <w:pPr>
      <w:adjustRightInd w:val="0"/>
      <w:spacing w:before="1320" w:line="320" w:lineRule="atLeast"/>
      <w:jc w:val="center"/>
      <w:textAlignment w:val="baseline"/>
    </w:pPr>
    <w:rPr>
      <w:rFonts w:eastAsia="黑体"/>
      <w:color w:val="000000"/>
      <w:spacing w:val="100"/>
      <w:kern w:val="0"/>
      <w:sz w:val="52"/>
    </w:rPr>
  </w:style>
  <w:style w:type="paragraph" w:customStyle="1" w:styleId="125">
    <w:name w:val=" Char1"/>
    <w:basedOn w:val="1"/>
    <w:uiPriority w:val="0"/>
    <w:pPr>
      <w:tabs>
        <w:tab w:val="left" w:pos="360"/>
      </w:tabs>
      <w:spacing w:line="360" w:lineRule="auto"/>
      <w:ind w:firstLine="420" w:firstLineChars="200"/>
    </w:pPr>
    <w:rPr>
      <w:rFonts w:ascii="宋体" w:hAnsi="宋体"/>
      <w:sz w:val="21"/>
      <w:szCs w:val="21"/>
    </w:rPr>
  </w:style>
  <w:style w:type="paragraph" w:customStyle="1" w:styleId="126">
    <w:name w:val="发布实施日期2"/>
    <w:basedOn w:val="1"/>
    <w:uiPriority w:val="0"/>
    <w:pPr>
      <w:snapToGrid w:val="0"/>
      <w:spacing w:line="240" w:lineRule="auto"/>
    </w:pPr>
    <w:rPr>
      <w:sz w:val="30"/>
      <w:szCs w:val="24"/>
    </w:rPr>
  </w:style>
  <w:style w:type="paragraph" w:customStyle="1" w:styleId="127">
    <w:name w:val="发布2"/>
    <w:basedOn w:val="1"/>
    <w:uiPriority w:val="0"/>
    <w:pPr>
      <w:snapToGrid w:val="0"/>
      <w:spacing w:line="360" w:lineRule="exact"/>
      <w:jc w:val="center"/>
    </w:pPr>
    <w:rPr>
      <w:b/>
      <w:sz w:val="32"/>
      <w:szCs w:val="24"/>
    </w:rPr>
  </w:style>
  <w:style w:type="character" w:customStyle="1" w:styleId="128">
    <w:name w:val="文件正文缩进 Char"/>
    <w:link w:val="97"/>
    <w:uiPriority w:val="0"/>
    <w:rPr>
      <w:rFonts w:eastAsia="宋体" w:cs="宋体"/>
      <w:kern w:val="2"/>
      <w:sz w:val="24"/>
      <w:lang w:val="en-US" w:eastAsia="zh-CN" w:bidi="ar-SA"/>
    </w:rPr>
  </w:style>
  <w:style w:type="character" w:customStyle="1" w:styleId="129">
    <w:name w:val="Body Text Char"/>
    <w:link w:val="20"/>
    <w:uiPriority w:val="0"/>
    <w:rPr>
      <w:kern w:val="2"/>
      <w:sz w:val="21"/>
      <w:szCs w:val="24"/>
    </w:rPr>
  </w:style>
  <w:style w:type="character" w:customStyle="1" w:styleId="130">
    <w:name w:val="正文格式 Char"/>
    <w:link w:val="64"/>
    <w:uiPriority w:val="0"/>
    <w:rPr>
      <w:rFonts w:eastAsia="宋体"/>
      <w:spacing w:val="2"/>
      <w:sz w:val="24"/>
      <w:lang w:val="en-US" w:eastAsia="zh-CN" w:bidi="ar-SA"/>
    </w:rPr>
  </w:style>
  <w:style w:type="character" w:customStyle="1" w:styleId="131">
    <w:name w:val="Plain Text Char"/>
    <w:link w:val="25"/>
    <w:uiPriority w:val="0"/>
    <w:rPr>
      <w:rFonts w:ascii="宋体" w:hAnsi="Courier New" w:eastAsia="宋体"/>
      <w:kern w:val="2"/>
      <w:sz w:val="21"/>
      <w:lang w:val="en-US" w:eastAsia="zh-CN" w:bidi="ar-SA"/>
    </w:rPr>
  </w:style>
  <w:style w:type="character" w:customStyle="1" w:styleId="132">
    <w:name w:val="无缩编号 Char"/>
    <w:link w:val="112"/>
    <w:uiPriority w:val="0"/>
    <w:rPr>
      <w:rFonts w:eastAsia="宋体"/>
      <w:color w:val="000000"/>
      <w:sz w:val="24"/>
      <w:lang w:val="en-US" w:eastAsia="zh-CN" w:bidi="ar-SA"/>
    </w:rPr>
  </w:style>
  <w:style w:type="character" w:customStyle="1" w:styleId="133">
    <w:name w:val="Normal Indent Char"/>
    <w:link w:val="4"/>
    <w:uiPriority w:val="0"/>
    <w:rPr>
      <w:rFonts w:eastAsia="宋体"/>
      <w:kern w:val="2"/>
      <w:sz w:val="28"/>
      <w:lang w:val="en-US" w:eastAsia="zh-CN" w:bidi="ar-SA"/>
    </w:rPr>
  </w:style>
  <w:style w:type="character" w:customStyle="1" w:styleId="134">
    <w:name w:val="正文缩进 Char1 Char1"/>
    <w:aliases w:val="正文缩进 Char1 Char Char Char Char Char Char Char Char Char Char Char Char Char Char Char Char Char Char Char Char Char Char Char Char Char Char Char Char Char Char Char Char Char Char1,正文缩进 Char Char Char Char1,正文顶格 Char1,正文1 Char1"/>
    <w:uiPriority w:val="0"/>
    <w:rPr>
      <w:rFonts w:eastAsia="宋体"/>
      <w:color w:val="000000"/>
      <w:sz w:val="24"/>
      <w:lang w:val="en-US" w:eastAsia="zh-CN" w:bidi="ar-SA"/>
    </w:rPr>
  </w:style>
  <w:style w:type="character" w:customStyle="1" w:styleId="135">
    <w:name w:val="Body Text First Indent Char"/>
    <w:link w:val="46"/>
    <w:uiPriority w:val="0"/>
    <w:rPr>
      <w:kern w:val="2"/>
      <w:sz w:val="28"/>
      <w:szCs w:val="24"/>
    </w:rPr>
  </w:style>
  <w:style w:type="character" w:customStyle="1" w:styleId="136">
    <w:name w:val="正文缩进 Char"/>
    <w:uiPriority w:val="0"/>
    <w:rPr>
      <w:rFonts w:eastAsia="宋体"/>
      <w:kern w:val="2"/>
      <w:sz w:val="28"/>
      <w:lang w:val="en-US" w:eastAsia="zh-CN" w:bidi="ar-SA"/>
    </w:rPr>
  </w:style>
  <w:style w:type="character" w:customStyle="1" w:styleId="137">
    <w:name w:val="表格题注 Char"/>
    <w:uiPriority w:val="0"/>
    <w:rPr>
      <w:rFonts w:ascii="宋体" w:hAnsi="宋体" w:eastAsia="宋体" w:cs="Arial"/>
      <w:b/>
      <w:kern w:val="2"/>
      <w:sz w:val="24"/>
      <w:szCs w:val="24"/>
      <w:lang w:val="en-US" w:eastAsia="zh-CN" w:bidi="ar-SA"/>
    </w:rPr>
  </w:style>
  <w:style w:type="character" w:customStyle="1" w:styleId="138">
    <w:name w:val="表标题 Char"/>
    <w:link w:val="105"/>
    <w:uiPriority w:val="0"/>
    <w:rPr>
      <w:rFonts w:ascii="宋体" w:hAnsi="宋体" w:eastAsia="宋体"/>
      <w:color w:val="000000"/>
      <w:spacing w:val="2"/>
      <w:sz w:val="24"/>
      <w:szCs w:val="21"/>
      <w:lang w:val="zh-CN" w:eastAsia="zh-CN" w:bidi="ar-SA"/>
    </w:rPr>
  </w:style>
  <w:style w:type="character" w:customStyle="1" w:styleId="139">
    <w:name w:val="Header Char"/>
    <w:link w:val="31"/>
    <w:uiPriority w:val="0"/>
    <w:rPr>
      <w:kern w:val="2"/>
      <w:sz w:val="18"/>
    </w:rPr>
  </w:style>
  <w:style w:type="table" w:customStyle="1" w:styleId="140">
    <w:name w:val="网格型1"/>
    <w:basedOn w:val="48"/>
    <w:semiHidden/>
    <w:uiPriority w:val="0"/>
    <w:pPr>
      <w:widowControl w:val="0"/>
      <w:overflowPunct w:val="0"/>
      <w:adjustRightInd w:val="0"/>
      <w:snapToGrid w:val="0"/>
      <w:spacing w:line="360" w:lineRule="auto"/>
    </w:pPr>
    <w:tblPr>
      <w:tblStyle w:val="4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ctc\&#26700;&#38754;\&#27979;&#35780;&#22823;&#32434;&#27169;&#2925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368</Words>
  <Characters>2098</Characters>
  <Lines>17</Lines>
  <Paragraphs>4</Paragraphs>
  <TotalTime>4</TotalTime>
  <ScaleCrop>false</ScaleCrop>
  <LinksUpToDate>false</LinksUpToDate>
  <CharactersWithSpaces>2462</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2013-11-19T08:56:00Z</dcterms:created>
  <dc:creator>幸与君逢</dc:creator>
  <cp:lastModifiedBy>幸与君逢</cp:lastModifiedBy>
  <cp:lastPrinted>2010-08-15T11:49:00Z</cp:lastPrinted>
  <dcterms:modified xsi:type="dcterms:W3CDTF">2020-05-06T06:41:01Z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y fmtid="{D5CDD505-2E9C-101B-9397-08002B2CF9AE}" pid="3" name="_AdHocReviewCycleID">
    <vt:r8>87384137</vt:r8>
  </property>
  <property fmtid="{D5CDD505-2E9C-101B-9397-08002B2CF9AE}" pid="4" name="_NewReviewCycle">
    <vt:lpwstr/>
  </property>
  <property fmtid="{D5CDD505-2E9C-101B-9397-08002B2CF9AE}" pid="5" name="_EmailSubject">
    <vt:lpwstr>第一次软件可靠性三个实验报告整合</vt:lpwstr>
  </property>
  <property fmtid="{D5CDD505-2E9C-101B-9397-08002B2CF9AE}" pid="6" name="_AuthorEmail">
    <vt:lpwstr>clara_ye@126.com</vt:lpwstr>
  </property>
  <property fmtid="{D5CDD505-2E9C-101B-9397-08002B2CF9AE}" pid="7" name="_AuthorEmailDisplayName">
    <vt:lpwstr>Claralin</vt:lpwstr>
  </property>
</Properties>
</file>